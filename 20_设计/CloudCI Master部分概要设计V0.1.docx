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jpeg" ContentType="image/jpeg"/>
  <Default Extension="emf" ContentType="image/x-emf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845" w:rsidRDefault="00C81845" w:rsidP="00AC5873">
      <w:pPr>
        <w:pStyle w:val="21"/>
      </w:pPr>
      <w:r>
        <w:rPr>
          <w:rFonts w:hint="eastAsia"/>
        </w:rPr>
        <w:t>文档编号：</w:t>
      </w:r>
    </w:p>
    <w:tbl>
      <w:tblPr>
        <w:tblW w:w="8528" w:type="dxa"/>
        <w:jc w:val="center"/>
        <w:tblInd w:w="-1715" w:type="dxa"/>
        <w:tblLayout w:type="fixed"/>
        <w:tblLook w:val="0000"/>
      </w:tblPr>
      <w:tblGrid>
        <w:gridCol w:w="2090"/>
        <w:gridCol w:w="4510"/>
        <w:gridCol w:w="1928"/>
      </w:tblGrid>
      <w:tr w:rsidR="00E32F6B">
        <w:trPr>
          <w:cantSplit/>
          <w:trHeight w:val="340"/>
          <w:jc w:val="center"/>
        </w:trPr>
        <w:tc>
          <w:tcPr>
            <w:tcW w:w="209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E32F6B" w:rsidRDefault="00E32F6B" w:rsidP="00FE3FCA">
            <w:pPr>
              <w:pStyle w:val="ae"/>
            </w:pPr>
            <w:bookmarkStart w:id="0" w:name="_Hlk143667280"/>
            <w:r>
              <w:rPr>
                <w:rFonts w:hint="eastAsia"/>
              </w:rPr>
              <w:t>系统类别</w:t>
            </w:r>
          </w:p>
        </w:tc>
        <w:tc>
          <w:tcPr>
            <w:tcW w:w="4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F6B" w:rsidRPr="00685A55" w:rsidRDefault="00E32F6B" w:rsidP="00684FF3">
            <w:pPr>
              <w:rPr>
                <w:szCs w:val="22"/>
              </w:rPr>
            </w:pPr>
          </w:p>
        </w:tc>
        <w:tc>
          <w:tcPr>
            <w:tcW w:w="1928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E32F6B" w:rsidRDefault="00E32F6B" w:rsidP="00FE3FCA">
            <w:pPr>
              <w:pStyle w:val="ae"/>
            </w:pPr>
            <w:r>
              <w:rPr>
                <w:rFonts w:hint="eastAsia"/>
              </w:rPr>
              <w:t>共</w:t>
            </w:r>
            <w:r w:rsidR="009E1B1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</w:t>
            </w:r>
          </w:p>
          <w:p w:rsidR="00E32F6B" w:rsidRDefault="00E32F6B" w:rsidP="00FE3FCA">
            <w:pPr>
              <w:pStyle w:val="ae"/>
            </w:pPr>
            <w:r>
              <w:t>（</w:t>
            </w:r>
            <w:r>
              <w:rPr>
                <w:rFonts w:hint="eastAsia"/>
              </w:rPr>
              <w:t>含封页）</w:t>
            </w:r>
          </w:p>
        </w:tc>
      </w:tr>
      <w:bookmarkEnd w:id="0"/>
      <w:tr w:rsidR="00E32F6B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F6B" w:rsidRDefault="00E32F6B" w:rsidP="00FE3FCA">
            <w:pPr>
              <w:pStyle w:val="ae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F6B" w:rsidRDefault="00E32F6B" w:rsidP="00684FF3"/>
        </w:tc>
        <w:tc>
          <w:tcPr>
            <w:tcW w:w="1928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:rsidR="00E32F6B" w:rsidRDefault="00E32F6B" w:rsidP="00FE3FCA">
            <w:pPr>
              <w:pStyle w:val="ae"/>
            </w:pPr>
          </w:p>
        </w:tc>
      </w:tr>
      <w:tr w:rsidR="00E32F6B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F6B" w:rsidRDefault="00E32F6B" w:rsidP="00FE3FCA">
            <w:pPr>
              <w:pStyle w:val="ae"/>
            </w:pPr>
            <w:r>
              <w:rPr>
                <w:rFonts w:hint="eastAsia"/>
              </w:rPr>
              <w:t>产品代号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F6B" w:rsidRDefault="00E32F6B" w:rsidP="00684FF3"/>
        </w:tc>
        <w:tc>
          <w:tcPr>
            <w:tcW w:w="1928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:rsidR="00E32F6B" w:rsidRDefault="00E32F6B" w:rsidP="00FE3FCA">
            <w:pPr>
              <w:pStyle w:val="ae"/>
            </w:pPr>
          </w:p>
        </w:tc>
      </w:tr>
      <w:tr w:rsidR="00E32F6B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32F6B" w:rsidRDefault="00E32F6B" w:rsidP="00FE3FCA">
            <w:pPr>
              <w:pStyle w:val="ae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产品名称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E2AB2" w:rsidRDefault="00EE2AB2" w:rsidP="00684FF3"/>
        </w:tc>
        <w:tc>
          <w:tcPr>
            <w:tcW w:w="1928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32F6B" w:rsidRDefault="00E32F6B" w:rsidP="00FE3FCA">
            <w:pPr>
              <w:pStyle w:val="ae"/>
            </w:pPr>
          </w:p>
        </w:tc>
      </w:tr>
    </w:tbl>
    <w:p w:rsidR="00C81845" w:rsidRDefault="00C81845" w:rsidP="00AC5873">
      <w:pPr>
        <w:pStyle w:val="21"/>
      </w:pPr>
    </w:p>
    <w:p w:rsidR="00C81845" w:rsidRDefault="00C81845" w:rsidP="00AC5873">
      <w:pPr>
        <w:pStyle w:val="21"/>
      </w:pPr>
    </w:p>
    <w:p w:rsidR="00C81845" w:rsidRDefault="00C81845" w:rsidP="00AC5873">
      <w:pPr>
        <w:pStyle w:val="21"/>
      </w:pPr>
    </w:p>
    <w:p w:rsidR="00C81845" w:rsidRDefault="00C81845" w:rsidP="00BA7A26">
      <w:pPr>
        <w:pStyle w:val="21"/>
      </w:pPr>
    </w:p>
    <w:p w:rsidR="00C81845" w:rsidRPr="005D6783" w:rsidRDefault="00C81845" w:rsidP="00AC5873">
      <w:pPr>
        <w:pStyle w:val="21"/>
      </w:pPr>
    </w:p>
    <w:p w:rsidR="00C81845" w:rsidRDefault="00C81845" w:rsidP="00AC5873">
      <w:pPr>
        <w:pStyle w:val="21"/>
      </w:pPr>
    </w:p>
    <w:p w:rsidR="00C81845" w:rsidRDefault="00C81845" w:rsidP="00AC5873">
      <w:pPr>
        <w:pStyle w:val="21"/>
      </w:pPr>
    </w:p>
    <w:p w:rsidR="00C81845" w:rsidRPr="00FE3FCA" w:rsidRDefault="008332A1" w:rsidP="00993632">
      <w:pPr>
        <w:pStyle w:val="a9"/>
      </w:pPr>
      <w:r>
        <w:rPr>
          <w:rFonts w:hint="eastAsia"/>
        </w:rPr>
        <w:t>CloudCI Master</w:t>
      </w:r>
      <w:r>
        <w:rPr>
          <w:rFonts w:hint="eastAsia"/>
        </w:rPr>
        <w:t>部分概要设计</w:t>
      </w:r>
    </w:p>
    <w:p w:rsidR="00C81845" w:rsidRDefault="00C81845" w:rsidP="006952E7">
      <w:pPr>
        <w:pStyle w:val="ae"/>
      </w:pPr>
      <w:r>
        <w:t>（</w:t>
      </w:r>
      <w:r>
        <w:rPr>
          <w:rFonts w:hint="eastAsia"/>
        </w:rPr>
        <w:t>文档版本号：</w:t>
      </w:r>
      <w:r w:rsidR="00BA1FC9">
        <w:rPr>
          <w:rFonts w:hint="eastAsia"/>
        </w:rPr>
        <w:t>V</w:t>
      </w:r>
      <w:bookmarkStart w:id="1" w:name="文字型17"/>
      <w:r w:rsidR="00C7132E">
        <w:rPr>
          <w:rFonts w:hint="eastAsia"/>
        </w:rPr>
        <w:t>0.</w:t>
      </w:r>
      <w:bookmarkEnd w:id="1"/>
      <w:r w:rsidR="008B1D90">
        <w:rPr>
          <w:rFonts w:hint="eastAsia"/>
        </w:rPr>
        <w:t>1</w:t>
      </w:r>
      <w:r>
        <w:rPr>
          <w:rFonts w:hint="eastAsia"/>
        </w:rPr>
        <w:t>）</w:t>
      </w:r>
    </w:p>
    <w:p w:rsidR="00C81845" w:rsidRDefault="00C81845" w:rsidP="00AC5873">
      <w:pPr>
        <w:pStyle w:val="21"/>
      </w:pPr>
    </w:p>
    <w:p w:rsidR="00C81845" w:rsidRDefault="00C81845" w:rsidP="00AC5873">
      <w:pPr>
        <w:pStyle w:val="21"/>
      </w:pPr>
    </w:p>
    <w:p w:rsidR="00C81845" w:rsidRDefault="00C81845" w:rsidP="00AC5873">
      <w:pPr>
        <w:pStyle w:val="21"/>
      </w:pPr>
    </w:p>
    <w:p w:rsidR="00C81845" w:rsidRDefault="00C81845" w:rsidP="00AC5873">
      <w:pPr>
        <w:pStyle w:val="21"/>
      </w:pPr>
    </w:p>
    <w:p w:rsidR="00C81845" w:rsidRDefault="00C81845" w:rsidP="00AC5873">
      <w:pPr>
        <w:pStyle w:val="21"/>
      </w:pPr>
    </w:p>
    <w:p w:rsidR="00C81845" w:rsidRDefault="00C81845" w:rsidP="00AC5873">
      <w:pPr>
        <w:pStyle w:val="21"/>
      </w:pPr>
    </w:p>
    <w:p w:rsidR="002344C6" w:rsidRDefault="002344C6" w:rsidP="00AC5873">
      <w:pPr>
        <w:pStyle w:val="21"/>
      </w:pPr>
    </w:p>
    <w:p w:rsidR="00C81845" w:rsidRDefault="00C81845" w:rsidP="00AC5873">
      <w:pPr>
        <w:pStyle w:val="21"/>
      </w:pPr>
    </w:p>
    <w:p w:rsidR="00C81845" w:rsidRDefault="00C81845" w:rsidP="00AC5873">
      <w:pPr>
        <w:pStyle w:val="21"/>
      </w:pPr>
    </w:p>
    <w:tbl>
      <w:tblPr>
        <w:tblW w:w="0" w:type="auto"/>
        <w:jc w:val="center"/>
        <w:tblLayout w:type="fixed"/>
        <w:tblLook w:val="0000"/>
      </w:tblPr>
      <w:tblGrid>
        <w:gridCol w:w="1240"/>
        <w:gridCol w:w="2163"/>
        <w:gridCol w:w="1240"/>
        <w:gridCol w:w="2280"/>
      </w:tblGrid>
      <w:tr w:rsidR="00C81845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C81845" w:rsidRDefault="00C81845" w:rsidP="00FE3FCA">
            <w:pPr>
              <w:pStyle w:val="a8"/>
            </w:pPr>
            <w:r>
              <w:rPr>
                <w:rFonts w:hint="eastAsia"/>
              </w:rPr>
              <w:t>拟</w:t>
            </w:r>
            <w:r>
              <w:t xml:space="preserve"> </w:t>
            </w:r>
            <w:r>
              <w:rPr>
                <w:rFonts w:hint="eastAsia"/>
              </w:rPr>
              <w:t>制：</w:t>
            </w:r>
          </w:p>
        </w:tc>
        <w:tc>
          <w:tcPr>
            <w:tcW w:w="2163" w:type="dxa"/>
            <w:tcBorders>
              <w:bottom w:val="single" w:sz="4" w:space="0" w:color="auto"/>
            </w:tcBorders>
            <w:vAlign w:val="bottom"/>
          </w:tcPr>
          <w:p w:rsidR="00C81845" w:rsidRDefault="00FD6E3B" w:rsidP="00FE3FCA">
            <w:pPr>
              <w:pStyle w:val="a8"/>
            </w:pPr>
            <w:r>
              <w:rPr>
                <w:rFonts w:hint="eastAsia"/>
              </w:rPr>
              <w:t>郭伟</w:t>
            </w:r>
          </w:p>
        </w:tc>
        <w:tc>
          <w:tcPr>
            <w:tcW w:w="1240" w:type="dxa"/>
            <w:vAlign w:val="bottom"/>
          </w:tcPr>
          <w:p w:rsidR="00C81845" w:rsidRDefault="00C81845" w:rsidP="00FE3FCA">
            <w:pPr>
              <w:pStyle w:val="a8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vAlign w:val="bottom"/>
          </w:tcPr>
          <w:p w:rsidR="00C81845" w:rsidRPr="00FE3FCA" w:rsidRDefault="00A738A1" w:rsidP="00A738A1">
            <w:pPr>
              <w:pStyle w:val="a8"/>
            </w:pPr>
            <w:r>
              <w:rPr>
                <w:rFonts w:hint="eastAsia"/>
              </w:rPr>
              <w:t>2016-6</w:t>
            </w:r>
            <w:r w:rsidR="006A76F0">
              <w:rPr>
                <w:rFonts w:hint="eastAsia"/>
              </w:rPr>
              <w:t>-</w:t>
            </w:r>
            <w:r w:rsidR="00FD6E3B">
              <w:rPr>
                <w:rFonts w:hint="eastAsia"/>
              </w:rPr>
              <w:t>2</w:t>
            </w:r>
            <w:r>
              <w:rPr>
                <w:rFonts w:hint="eastAsia"/>
              </w:rPr>
              <w:t>8</w:t>
            </w:r>
          </w:p>
        </w:tc>
      </w:tr>
      <w:tr w:rsidR="00C81845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C81845" w:rsidRPr="00FE3FCA" w:rsidRDefault="00C81845" w:rsidP="00FE3FCA">
            <w:pPr>
              <w:pStyle w:val="a8"/>
            </w:pPr>
            <w:r w:rsidRPr="00FE3FCA">
              <w:rPr>
                <w:rFonts w:hint="eastAsia"/>
              </w:rPr>
              <w:t>审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核：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845" w:rsidRPr="00FE3FCA" w:rsidRDefault="00C81845" w:rsidP="00FE3FCA">
            <w:pPr>
              <w:pStyle w:val="a8"/>
            </w:pPr>
          </w:p>
        </w:tc>
        <w:tc>
          <w:tcPr>
            <w:tcW w:w="1240" w:type="dxa"/>
            <w:vAlign w:val="bottom"/>
          </w:tcPr>
          <w:p w:rsidR="00C81845" w:rsidRPr="00FE3FCA" w:rsidRDefault="00C81845" w:rsidP="00FE3FCA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845" w:rsidRPr="00FE3FCA" w:rsidRDefault="00C81845" w:rsidP="00FE3FCA">
            <w:pPr>
              <w:pStyle w:val="a8"/>
            </w:pPr>
          </w:p>
        </w:tc>
      </w:tr>
      <w:tr w:rsidR="00C81845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C81845" w:rsidRPr="00FE3FCA" w:rsidRDefault="00C81845" w:rsidP="00FE3FCA">
            <w:pPr>
              <w:pStyle w:val="a8"/>
            </w:pPr>
            <w:r w:rsidRPr="00FE3FCA">
              <w:rPr>
                <w:rFonts w:hint="eastAsia"/>
              </w:rPr>
              <w:t>会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签：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845" w:rsidRPr="00FE3FCA" w:rsidRDefault="00C81845" w:rsidP="00FE3FCA">
            <w:pPr>
              <w:pStyle w:val="a8"/>
            </w:pPr>
          </w:p>
        </w:tc>
        <w:tc>
          <w:tcPr>
            <w:tcW w:w="1240" w:type="dxa"/>
            <w:vAlign w:val="bottom"/>
          </w:tcPr>
          <w:p w:rsidR="00C81845" w:rsidRPr="00FE3FCA" w:rsidRDefault="00C81845" w:rsidP="00FE3FCA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845" w:rsidRPr="00FE3FCA" w:rsidRDefault="00C81845" w:rsidP="00FE3FCA">
            <w:pPr>
              <w:pStyle w:val="a8"/>
            </w:pPr>
          </w:p>
        </w:tc>
      </w:tr>
      <w:tr w:rsidR="00C81845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C81845" w:rsidRPr="00FE3FCA" w:rsidRDefault="00C81845" w:rsidP="00FE3FCA">
            <w:pPr>
              <w:pStyle w:val="a8"/>
            </w:pPr>
            <w:r w:rsidRPr="00FE3FCA">
              <w:rPr>
                <w:rFonts w:hint="eastAsia"/>
              </w:rPr>
              <w:t>批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准：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845" w:rsidRPr="00FE3FCA" w:rsidRDefault="00C81845" w:rsidP="00FE3FCA">
            <w:pPr>
              <w:pStyle w:val="a8"/>
            </w:pPr>
          </w:p>
        </w:tc>
        <w:tc>
          <w:tcPr>
            <w:tcW w:w="1240" w:type="dxa"/>
            <w:vAlign w:val="bottom"/>
          </w:tcPr>
          <w:p w:rsidR="00C81845" w:rsidRPr="00FE3FCA" w:rsidRDefault="00C81845" w:rsidP="00FE3FCA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845" w:rsidRPr="00FE3FCA" w:rsidRDefault="00C81845" w:rsidP="00FE3FCA">
            <w:pPr>
              <w:pStyle w:val="a8"/>
            </w:pPr>
          </w:p>
        </w:tc>
      </w:tr>
    </w:tbl>
    <w:p w:rsidR="00C81845" w:rsidRDefault="00C81845" w:rsidP="00FE3FCA">
      <w:pPr>
        <w:pStyle w:val="ae"/>
      </w:pPr>
    </w:p>
    <w:p w:rsidR="00C81845" w:rsidRDefault="00387516" w:rsidP="00FE3FCA">
      <w:pPr>
        <w:pStyle w:val="ae"/>
      </w:pPr>
      <w:r>
        <w:rPr>
          <w:noProof/>
        </w:rPr>
        <w:drawing>
          <wp:anchor distT="0" distB="0" distL="114300" distR="114300" simplePos="0" relativeHeight="251657728" behindDoc="0" locked="1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399415</wp:posOffset>
            </wp:positionV>
            <wp:extent cx="638810" cy="584200"/>
            <wp:effectExtent l="0" t="0" r="8890" b="6350"/>
            <wp:wrapTopAndBottom/>
            <wp:docPr id="2" name="图片 2" descr="c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81845" w:rsidRDefault="00C81845" w:rsidP="002344C6">
      <w:pPr>
        <w:pStyle w:val="a7"/>
      </w:pPr>
      <w:r>
        <w:rPr>
          <w:rFonts w:hint="eastAsia"/>
        </w:rPr>
        <w:t>北京信威通信技术股份有限公司</w:t>
      </w:r>
    </w:p>
    <w:p w:rsidR="00C81845" w:rsidRDefault="00C81845" w:rsidP="00FE3FCA">
      <w:pPr>
        <w:pStyle w:val="ae"/>
        <w:sectPr w:rsidR="00C81845" w:rsidSect="00FA2CA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 w:rsidR="00C81845" w:rsidRDefault="00C81845" w:rsidP="009E1B13">
      <w:pPr>
        <w:pStyle w:val="aa"/>
        <w:spacing w:before="240"/>
      </w:pPr>
      <w:r>
        <w:rPr>
          <w:rFonts w:hint="eastAsia"/>
        </w:rPr>
        <w:lastRenderedPageBreak/>
        <w:t>修订记录</w:t>
      </w:r>
    </w:p>
    <w:tbl>
      <w:tblPr>
        <w:tblW w:w="9122" w:type="dxa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97"/>
        <w:gridCol w:w="1697"/>
        <w:gridCol w:w="3991"/>
        <w:gridCol w:w="1737"/>
      </w:tblGrid>
      <w:tr w:rsidR="00C81845">
        <w:trPr>
          <w:trHeight w:val="510"/>
          <w:jc w:val="center"/>
        </w:trPr>
        <w:tc>
          <w:tcPr>
            <w:tcW w:w="169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C81845" w:rsidRDefault="00C81845" w:rsidP="001B6366">
            <w:pPr>
              <w:pStyle w:val="afa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期</w:t>
            </w:r>
          </w:p>
        </w:tc>
        <w:tc>
          <w:tcPr>
            <w:tcW w:w="169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C81845" w:rsidRDefault="00C81845" w:rsidP="001B6366">
            <w:pPr>
              <w:pStyle w:val="afa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3991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C81845" w:rsidRDefault="00C81845" w:rsidP="001B6366">
            <w:pPr>
              <w:pStyle w:val="afa"/>
            </w:pPr>
            <w:r>
              <w:rPr>
                <w:rFonts w:hint="eastAsia"/>
              </w:rPr>
              <w:t>描</w:t>
            </w:r>
            <w:r w:rsidR="00AF06C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述</w:t>
            </w:r>
          </w:p>
        </w:tc>
        <w:tc>
          <w:tcPr>
            <w:tcW w:w="173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C81845" w:rsidRDefault="00C81845" w:rsidP="001B6366">
            <w:pPr>
              <w:pStyle w:val="afa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者</w:t>
            </w:r>
          </w:p>
        </w:tc>
      </w:tr>
      <w:tr w:rsidR="00C81845">
        <w:trPr>
          <w:trHeight w:val="454"/>
          <w:jc w:val="center"/>
        </w:trPr>
        <w:tc>
          <w:tcPr>
            <w:tcW w:w="1697" w:type="dxa"/>
            <w:tcBorders>
              <w:top w:val="double" w:sz="4" w:space="0" w:color="auto"/>
            </w:tcBorders>
            <w:vAlign w:val="center"/>
          </w:tcPr>
          <w:p w:rsidR="00C81845" w:rsidRPr="00CA684E" w:rsidRDefault="00E0648A" w:rsidP="002353DD">
            <w:pPr>
              <w:pStyle w:val="ab"/>
            </w:pPr>
            <w:bookmarkStart w:id="2" w:name="OLE_LINK119"/>
            <w:bookmarkStart w:id="3" w:name="OLE_LINK120"/>
            <w:r>
              <w:rPr>
                <w:rFonts w:hint="eastAsia"/>
              </w:rPr>
              <w:t>2016-</w:t>
            </w:r>
            <w:r w:rsidR="002353DD">
              <w:rPr>
                <w:rFonts w:hint="eastAsia"/>
              </w:rPr>
              <w:t>6</w:t>
            </w:r>
            <w:r w:rsidR="008E6170">
              <w:rPr>
                <w:rFonts w:hint="eastAsia"/>
              </w:rPr>
              <w:t>-</w:t>
            </w:r>
            <w:bookmarkEnd w:id="2"/>
            <w:bookmarkEnd w:id="3"/>
            <w:r>
              <w:rPr>
                <w:rFonts w:hint="eastAsia"/>
              </w:rPr>
              <w:t>2</w:t>
            </w:r>
            <w:r w:rsidR="002353DD">
              <w:rPr>
                <w:rFonts w:hint="eastAsia"/>
              </w:rPr>
              <w:t>8</w:t>
            </w:r>
          </w:p>
        </w:tc>
        <w:tc>
          <w:tcPr>
            <w:tcW w:w="1697" w:type="dxa"/>
            <w:tcBorders>
              <w:top w:val="double" w:sz="4" w:space="0" w:color="auto"/>
            </w:tcBorders>
            <w:vAlign w:val="center"/>
          </w:tcPr>
          <w:p w:rsidR="00C81845" w:rsidRDefault="008E6170" w:rsidP="00CA684E">
            <w:pPr>
              <w:pStyle w:val="ab"/>
            </w:pPr>
            <w:bookmarkStart w:id="4" w:name="OLE_LINK121"/>
            <w:bookmarkStart w:id="5" w:name="OLE_LINK122"/>
            <w:r>
              <w:rPr>
                <w:rFonts w:hint="eastAsia"/>
              </w:rPr>
              <w:t>V0.1</w:t>
            </w:r>
            <w:bookmarkEnd w:id="4"/>
            <w:bookmarkEnd w:id="5"/>
          </w:p>
        </w:tc>
        <w:tc>
          <w:tcPr>
            <w:tcW w:w="3991" w:type="dxa"/>
            <w:tcBorders>
              <w:top w:val="double" w:sz="4" w:space="0" w:color="auto"/>
            </w:tcBorders>
            <w:vAlign w:val="center"/>
          </w:tcPr>
          <w:p w:rsidR="00C81845" w:rsidRDefault="008E6170" w:rsidP="00CA684E">
            <w:pPr>
              <w:pStyle w:val="ab"/>
            </w:pPr>
            <w:r>
              <w:rPr>
                <w:rFonts w:hint="eastAsia"/>
              </w:rPr>
              <w:t>初稿</w:t>
            </w:r>
          </w:p>
        </w:tc>
        <w:tc>
          <w:tcPr>
            <w:tcW w:w="1737" w:type="dxa"/>
            <w:tcBorders>
              <w:top w:val="double" w:sz="4" w:space="0" w:color="auto"/>
            </w:tcBorders>
            <w:vAlign w:val="center"/>
          </w:tcPr>
          <w:p w:rsidR="00C81845" w:rsidRDefault="00E0648A" w:rsidP="00CA684E">
            <w:pPr>
              <w:pStyle w:val="ab"/>
            </w:pPr>
            <w:r>
              <w:rPr>
                <w:rFonts w:hint="eastAsia"/>
              </w:rPr>
              <w:t>郭伟</w:t>
            </w:r>
          </w:p>
        </w:tc>
      </w:tr>
      <w:tr w:rsidR="00C81845">
        <w:trPr>
          <w:trHeight w:val="454"/>
          <w:jc w:val="center"/>
        </w:trPr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3991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737" w:type="dxa"/>
            <w:vAlign w:val="center"/>
          </w:tcPr>
          <w:p w:rsidR="00C81845" w:rsidRDefault="00C81845" w:rsidP="00CA684E">
            <w:pPr>
              <w:pStyle w:val="ab"/>
            </w:pPr>
          </w:p>
        </w:tc>
      </w:tr>
      <w:tr w:rsidR="00C81845">
        <w:trPr>
          <w:trHeight w:val="454"/>
          <w:jc w:val="center"/>
        </w:trPr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3991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737" w:type="dxa"/>
            <w:vAlign w:val="center"/>
          </w:tcPr>
          <w:p w:rsidR="00C81845" w:rsidRDefault="00C81845" w:rsidP="00CA684E">
            <w:pPr>
              <w:pStyle w:val="ab"/>
            </w:pPr>
          </w:p>
        </w:tc>
      </w:tr>
      <w:tr w:rsidR="00C81845">
        <w:trPr>
          <w:trHeight w:val="454"/>
          <w:jc w:val="center"/>
        </w:trPr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3991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737" w:type="dxa"/>
            <w:vAlign w:val="center"/>
          </w:tcPr>
          <w:p w:rsidR="00C81845" w:rsidRDefault="00C81845" w:rsidP="00CA684E">
            <w:pPr>
              <w:pStyle w:val="ab"/>
            </w:pPr>
          </w:p>
        </w:tc>
      </w:tr>
      <w:tr w:rsidR="00C81845">
        <w:trPr>
          <w:trHeight w:val="454"/>
          <w:jc w:val="center"/>
        </w:trPr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  <w:bookmarkStart w:id="6" w:name="_Hlk448256108"/>
          </w:p>
        </w:tc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3991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737" w:type="dxa"/>
            <w:vAlign w:val="center"/>
          </w:tcPr>
          <w:p w:rsidR="00C81845" w:rsidRDefault="00C81845" w:rsidP="00CA684E">
            <w:pPr>
              <w:pStyle w:val="ab"/>
            </w:pPr>
          </w:p>
        </w:tc>
      </w:tr>
      <w:bookmarkEnd w:id="6"/>
      <w:tr w:rsidR="001D61AB">
        <w:trPr>
          <w:trHeight w:val="454"/>
          <w:jc w:val="center"/>
        </w:trPr>
        <w:tc>
          <w:tcPr>
            <w:tcW w:w="1697" w:type="dxa"/>
            <w:vAlign w:val="center"/>
          </w:tcPr>
          <w:p w:rsidR="001D61AB" w:rsidRDefault="001D61AB" w:rsidP="00CA684E">
            <w:pPr>
              <w:pStyle w:val="ab"/>
            </w:pPr>
          </w:p>
        </w:tc>
        <w:tc>
          <w:tcPr>
            <w:tcW w:w="1697" w:type="dxa"/>
            <w:vAlign w:val="center"/>
          </w:tcPr>
          <w:p w:rsidR="001D61AB" w:rsidRDefault="001D61AB" w:rsidP="00CA684E">
            <w:pPr>
              <w:pStyle w:val="ab"/>
            </w:pPr>
          </w:p>
        </w:tc>
        <w:tc>
          <w:tcPr>
            <w:tcW w:w="3991" w:type="dxa"/>
            <w:vAlign w:val="center"/>
          </w:tcPr>
          <w:p w:rsidR="001D61AB" w:rsidRDefault="001D61AB" w:rsidP="00CA684E">
            <w:pPr>
              <w:pStyle w:val="ab"/>
            </w:pPr>
          </w:p>
        </w:tc>
        <w:tc>
          <w:tcPr>
            <w:tcW w:w="1737" w:type="dxa"/>
            <w:vAlign w:val="center"/>
          </w:tcPr>
          <w:p w:rsidR="001D61AB" w:rsidRDefault="001D61AB" w:rsidP="00CA684E">
            <w:pPr>
              <w:pStyle w:val="ab"/>
            </w:pPr>
          </w:p>
        </w:tc>
      </w:tr>
      <w:tr w:rsidR="00C81845">
        <w:trPr>
          <w:trHeight w:val="454"/>
          <w:jc w:val="center"/>
        </w:trPr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3991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737" w:type="dxa"/>
            <w:vAlign w:val="center"/>
          </w:tcPr>
          <w:p w:rsidR="00C81845" w:rsidRDefault="00C81845" w:rsidP="00CA684E">
            <w:pPr>
              <w:pStyle w:val="ab"/>
            </w:pPr>
          </w:p>
        </w:tc>
      </w:tr>
      <w:tr w:rsidR="00C81845">
        <w:trPr>
          <w:trHeight w:val="454"/>
          <w:jc w:val="center"/>
        </w:trPr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3991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737" w:type="dxa"/>
            <w:vAlign w:val="center"/>
          </w:tcPr>
          <w:p w:rsidR="00C81845" w:rsidRDefault="00C81845" w:rsidP="00CA684E">
            <w:pPr>
              <w:pStyle w:val="ab"/>
            </w:pPr>
          </w:p>
        </w:tc>
      </w:tr>
      <w:tr w:rsidR="00C81845">
        <w:trPr>
          <w:trHeight w:val="454"/>
          <w:jc w:val="center"/>
        </w:trPr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3991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737" w:type="dxa"/>
            <w:vAlign w:val="center"/>
          </w:tcPr>
          <w:p w:rsidR="00C81845" w:rsidRDefault="00C81845" w:rsidP="00CA684E">
            <w:pPr>
              <w:pStyle w:val="ab"/>
            </w:pPr>
          </w:p>
        </w:tc>
      </w:tr>
      <w:tr w:rsidR="00C81845">
        <w:trPr>
          <w:trHeight w:val="454"/>
          <w:jc w:val="center"/>
        </w:trPr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3991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737" w:type="dxa"/>
            <w:vAlign w:val="center"/>
          </w:tcPr>
          <w:p w:rsidR="00C81845" w:rsidRDefault="00C81845" w:rsidP="00CA684E">
            <w:pPr>
              <w:pStyle w:val="ab"/>
            </w:pPr>
          </w:p>
        </w:tc>
      </w:tr>
      <w:tr w:rsidR="00C81845">
        <w:trPr>
          <w:trHeight w:val="454"/>
          <w:jc w:val="center"/>
        </w:trPr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3991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737" w:type="dxa"/>
            <w:vAlign w:val="center"/>
          </w:tcPr>
          <w:p w:rsidR="00C81845" w:rsidRDefault="00C81845" w:rsidP="00CA684E">
            <w:pPr>
              <w:pStyle w:val="ab"/>
            </w:pPr>
          </w:p>
        </w:tc>
      </w:tr>
      <w:tr w:rsidR="00C81845">
        <w:trPr>
          <w:trHeight w:val="454"/>
          <w:jc w:val="center"/>
        </w:trPr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697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3991" w:type="dxa"/>
            <w:vAlign w:val="center"/>
          </w:tcPr>
          <w:p w:rsidR="00C81845" w:rsidRDefault="00C81845" w:rsidP="00CA684E">
            <w:pPr>
              <w:pStyle w:val="ab"/>
            </w:pPr>
          </w:p>
        </w:tc>
        <w:tc>
          <w:tcPr>
            <w:tcW w:w="1737" w:type="dxa"/>
            <w:vAlign w:val="center"/>
          </w:tcPr>
          <w:p w:rsidR="00C81845" w:rsidRDefault="00C81845" w:rsidP="00CA684E">
            <w:pPr>
              <w:pStyle w:val="ab"/>
            </w:pPr>
          </w:p>
        </w:tc>
      </w:tr>
    </w:tbl>
    <w:p w:rsidR="00C81845" w:rsidRDefault="00C81845" w:rsidP="00FE3FCA">
      <w:pPr>
        <w:pStyle w:val="ae"/>
        <w:sectPr w:rsidR="00C81845" w:rsidSect="00FA2CA3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797" w:bottom="1440" w:left="1797" w:header="851" w:footer="992" w:gutter="0"/>
          <w:pgNumType w:start="1"/>
          <w:cols w:space="425"/>
          <w:docGrid w:linePitch="312"/>
        </w:sectPr>
      </w:pPr>
    </w:p>
    <w:p w:rsidR="00C81845" w:rsidRDefault="00C81845" w:rsidP="009E1B13">
      <w:pPr>
        <w:pStyle w:val="aa"/>
        <w:spacing w:before="240"/>
      </w:pPr>
      <w:r>
        <w:rPr>
          <w:rFonts w:hint="eastAsia"/>
        </w:rPr>
        <w:lastRenderedPageBreak/>
        <w:t>目</w:t>
      </w:r>
      <w:r w:rsidR="005E335E" w:rsidRPr="005E335E">
        <w:rPr>
          <w:rFonts w:hint="eastAsia"/>
        </w:rPr>
        <w:t xml:space="preserve">    </w:t>
      </w:r>
      <w:r>
        <w:rPr>
          <w:rFonts w:hint="eastAsia"/>
        </w:rPr>
        <w:t>录</w:t>
      </w:r>
    </w:p>
    <w:p w:rsidR="00876EDE" w:rsidRDefault="0072650E" w:rsidP="00876EDE">
      <w:pPr>
        <w:pStyle w:val="13"/>
        <w:tabs>
          <w:tab w:val="right" w:leader="dot" w:pos="8302"/>
        </w:tabs>
        <w:ind w:firstLine="442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2650E">
        <w:fldChar w:fldCharType="begin"/>
      </w:r>
      <w:r w:rsidR="004117D9">
        <w:instrText xml:space="preserve"> TOC \o "1-3" \h \z \u </w:instrText>
      </w:r>
      <w:r w:rsidRPr="0072650E">
        <w:fldChar w:fldCharType="separate"/>
      </w:r>
      <w:hyperlink w:anchor="_Toc455127670" w:history="1">
        <w:r w:rsidR="00876EDE" w:rsidRPr="00322290">
          <w:rPr>
            <w:rStyle w:val="af4"/>
            <w:noProof/>
          </w:rPr>
          <w:t>1</w:t>
        </w:r>
        <w:r w:rsidR="00876EDE" w:rsidRPr="00322290">
          <w:rPr>
            <w:rStyle w:val="af4"/>
            <w:rFonts w:hint="eastAsia"/>
            <w:noProof/>
          </w:rPr>
          <w:t xml:space="preserve"> </w:t>
        </w:r>
        <w:r w:rsidR="00876EDE" w:rsidRPr="00322290">
          <w:rPr>
            <w:rStyle w:val="af4"/>
            <w:rFonts w:hint="eastAsia"/>
            <w:noProof/>
          </w:rPr>
          <w:t>引言</w:t>
        </w:r>
        <w:r w:rsidR="00876EDE">
          <w:rPr>
            <w:noProof/>
            <w:webHidden/>
          </w:rPr>
          <w:tab/>
        </w:r>
        <w:r w:rsidR="00876EDE">
          <w:rPr>
            <w:noProof/>
            <w:webHidden/>
          </w:rPr>
          <w:fldChar w:fldCharType="begin"/>
        </w:r>
        <w:r w:rsidR="00876EDE">
          <w:rPr>
            <w:noProof/>
            <w:webHidden/>
          </w:rPr>
          <w:instrText xml:space="preserve"> PAGEREF _Toc455127670 \h </w:instrText>
        </w:r>
        <w:r w:rsidR="00876EDE">
          <w:rPr>
            <w:noProof/>
            <w:webHidden/>
          </w:rPr>
        </w:r>
        <w:r w:rsidR="00876EDE">
          <w:rPr>
            <w:noProof/>
            <w:webHidden/>
          </w:rPr>
          <w:fldChar w:fldCharType="separate"/>
        </w:r>
        <w:r w:rsidR="00876EDE">
          <w:rPr>
            <w:noProof/>
            <w:webHidden/>
          </w:rPr>
          <w:t>1</w:t>
        </w:r>
        <w:r w:rsidR="00876EDE">
          <w:rPr>
            <w:noProof/>
            <w:webHidden/>
          </w:rPr>
          <w:fldChar w:fldCharType="end"/>
        </w:r>
      </w:hyperlink>
    </w:p>
    <w:p w:rsidR="00876EDE" w:rsidRDefault="00876EDE">
      <w:pPr>
        <w:pStyle w:val="2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55127671" w:history="1">
        <w:r w:rsidRPr="00322290">
          <w:rPr>
            <w:rStyle w:val="af4"/>
          </w:rPr>
          <w:t>1.1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编写目的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76EDE" w:rsidRDefault="00876EDE">
      <w:pPr>
        <w:pStyle w:val="2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55127672" w:history="1">
        <w:r w:rsidRPr="00322290">
          <w:rPr>
            <w:rStyle w:val="af4"/>
          </w:rPr>
          <w:t>1.2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术语和缩略语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76EDE" w:rsidRDefault="00876EDE">
      <w:pPr>
        <w:pStyle w:val="2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55127673" w:history="1">
        <w:r w:rsidRPr="00322290">
          <w:rPr>
            <w:rStyle w:val="af4"/>
          </w:rPr>
          <w:t>1.3</w:t>
        </w:r>
        <w:r w:rsidRPr="00322290">
          <w:rPr>
            <w:rStyle w:val="af4"/>
            <w:rFonts w:hint="eastAsia"/>
            <w:snapToGrid w:val="0"/>
          </w:rPr>
          <w:t xml:space="preserve"> </w:t>
        </w:r>
        <w:r w:rsidRPr="00322290">
          <w:rPr>
            <w:rStyle w:val="af4"/>
            <w:rFonts w:hint="eastAsia"/>
            <w:snapToGrid w:val="0"/>
          </w:rPr>
          <w:t>参考资料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76EDE" w:rsidRDefault="00876EDE">
      <w:pPr>
        <w:pStyle w:val="13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55127674" w:history="1">
        <w:r w:rsidRPr="00322290">
          <w:rPr>
            <w:rStyle w:val="af4"/>
            <w:noProof/>
          </w:rPr>
          <w:t>2</w:t>
        </w:r>
        <w:r w:rsidRPr="00322290">
          <w:rPr>
            <w:rStyle w:val="af4"/>
            <w:rFonts w:hint="eastAsia"/>
            <w:noProof/>
          </w:rPr>
          <w:t xml:space="preserve"> </w:t>
        </w:r>
        <w:r w:rsidRPr="00322290">
          <w:rPr>
            <w:rStyle w:val="af4"/>
            <w:rFonts w:hint="eastAsia"/>
            <w:noProof/>
          </w:rPr>
          <w:t>设计概述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_Toc455127674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6EDE" w:rsidRDefault="00876EDE">
      <w:pPr>
        <w:pStyle w:val="2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55127675" w:history="1">
        <w:r w:rsidRPr="00322290">
          <w:rPr>
            <w:rStyle w:val="af4"/>
          </w:rPr>
          <w:t>2.1 Cloud CI</w:t>
        </w:r>
        <w:r w:rsidRPr="00322290">
          <w:rPr>
            <w:rStyle w:val="af4"/>
            <w:rFonts w:hint="eastAsia"/>
          </w:rPr>
          <w:t>整体架构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76EDE" w:rsidRDefault="00876EDE">
      <w:pPr>
        <w:pStyle w:val="2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55127676" w:history="1">
        <w:r w:rsidRPr="00322290">
          <w:rPr>
            <w:rStyle w:val="af4"/>
          </w:rPr>
          <w:t>2.2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具体职责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76EDE" w:rsidRDefault="00876EDE" w:rsidP="00876EDE">
      <w:pPr>
        <w:pStyle w:val="31"/>
        <w:tabs>
          <w:tab w:val="right" w:leader="dot" w:pos="8302"/>
        </w:tabs>
        <w:ind w:firstLine="630"/>
        <w:rPr>
          <w:rFonts w:asciiTheme="minorHAnsi" w:eastAsiaTheme="minorEastAsia" w:hAnsiTheme="minorHAnsi" w:cstheme="minorBidi"/>
          <w:i w:val="0"/>
          <w:szCs w:val="22"/>
        </w:rPr>
      </w:pPr>
      <w:hyperlink w:anchor="_Toc455127677" w:history="1">
        <w:r w:rsidRPr="00322290">
          <w:rPr>
            <w:rStyle w:val="af4"/>
          </w:rPr>
          <w:t>2.2.1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微服务职责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76EDE" w:rsidRDefault="00876EDE">
      <w:pPr>
        <w:pStyle w:val="13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55127678" w:history="1">
        <w:r w:rsidRPr="00322290">
          <w:rPr>
            <w:rStyle w:val="af4"/>
            <w:noProof/>
          </w:rPr>
          <w:t>3</w:t>
        </w:r>
        <w:r w:rsidRPr="00322290">
          <w:rPr>
            <w:rStyle w:val="af4"/>
            <w:rFonts w:hint="eastAsia"/>
            <w:noProof/>
          </w:rPr>
          <w:t xml:space="preserve"> </w:t>
        </w:r>
        <w:r w:rsidRPr="00322290">
          <w:rPr>
            <w:rStyle w:val="af4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_Toc455127678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6EDE" w:rsidRDefault="00876EDE">
      <w:pPr>
        <w:pStyle w:val="2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55127679" w:history="1">
        <w:r w:rsidRPr="00322290">
          <w:rPr>
            <w:rStyle w:val="af4"/>
          </w:rPr>
          <w:t>3.1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外部接口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76EDE" w:rsidRDefault="00876EDE">
      <w:pPr>
        <w:pStyle w:val="2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55127680" w:history="1">
        <w:r w:rsidRPr="00322290">
          <w:rPr>
            <w:rStyle w:val="af4"/>
          </w:rPr>
          <w:t>3.2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内部接口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76EDE" w:rsidRDefault="00876EDE">
      <w:pPr>
        <w:pStyle w:val="13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55127681" w:history="1">
        <w:r w:rsidRPr="00322290">
          <w:rPr>
            <w:rStyle w:val="af4"/>
            <w:noProof/>
          </w:rPr>
          <w:t>4</w:t>
        </w:r>
        <w:r w:rsidRPr="00322290">
          <w:rPr>
            <w:rStyle w:val="af4"/>
            <w:rFonts w:hint="eastAsia"/>
            <w:noProof/>
          </w:rPr>
          <w:t xml:space="preserve"> </w:t>
        </w:r>
        <w:r w:rsidRPr="00322290">
          <w:rPr>
            <w:rStyle w:val="af4"/>
            <w:rFonts w:hint="eastAsia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_Toc455127681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6EDE" w:rsidRDefault="00876EDE">
      <w:pPr>
        <w:pStyle w:val="2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55127682" w:history="1">
        <w:r w:rsidRPr="00322290">
          <w:rPr>
            <w:rStyle w:val="af4"/>
          </w:rPr>
          <w:t>4.1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任务管理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76EDE" w:rsidRDefault="00876EDE" w:rsidP="00876EDE">
      <w:pPr>
        <w:pStyle w:val="31"/>
        <w:tabs>
          <w:tab w:val="right" w:leader="dot" w:pos="8302"/>
        </w:tabs>
        <w:ind w:firstLine="630"/>
        <w:rPr>
          <w:rFonts w:asciiTheme="minorHAnsi" w:eastAsiaTheme="minorEastAsia" w:hAnsiTheme="minorHAnsi" w:cstheme="minorBidi"/>
          <w:i w:val="0"/>
          <w:szCs w:val="22"/>
        </w:rPr>
      </w:pPr>
      <w:hyperlink w:anchor="_Toc455127683" w:history="1">
        <w:r w:rsidRPr="00322290">
          <w:rPr>
            <w:rStyle w:val="af4"/>
          </w:rPr>
          <w:t>4.1.1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任务创建操作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76EDE" w:rsidRDefault="00876EDE" w:rsidP="00876EDE">
      <w:pPr>
        <w:pStyle w:val="31"/>
        <w:tabs>
          <w:tab w:val="right" w:leader="dot" w:pos="8302"/>
        </w:tabs>
        <w:ind w:firstLine="630"/>
        <w:rPr>
          <w:rFonts w:asciiTheme="minorHAnsi" w:eastAsiaTheme="minorEastAsia" w:hAnsiTheme="minorHAnsi" w:cstheme="minorBidi"/>
          <w:i w:val="0"/>
          <w:szCs w:val="22"/>
        </w:rPr>
      </w:pPr>
      <w:hyperlink w:anchor="_Toc455127684" w:history="1">
        <w:r w:rsidRPr="00322290">
          <w:rPr>
            <w:rStyle w:val="af4"/>
          </w:rPr>
          <w:t>4.1.2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任务状态操作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76EDE" w:rsidRDefault="00876EDE" w:rsidP="00876EDE">
      <w:pPr>
        <w:pStyle w:val="31"/>
        <w:tabs>
          <w:tab w:val="right" w:leader="dot" w:pos="8302"/>
        </w:tabs>
        <w:ind w:firstLine="630"/>
        <w:rPr>
          <w:rFonts w:asciiTheme="minorHAnsi" w:eastAsiaTheme="minorEastAsia" w:hAnsiTheme="minorHAnsi" w:cstheme="minorBidi"/>
          <w:i w:val="0"/>
          <w:szCs w:val="22"/>
        </w:rPr>
      </w:pPr>
      <w:hyperlink w:anchor="_Toc455127685" w:history="1">
        <w:r w:rsidRPr="00322290">
          <w:rPr>
            <w:rStyle w:val="af4"/>
          </w:rPr>
          <w:t>4.1.3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任务结果操作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76EDE" w:rsidRDefault="00876EDE">
      <w:pPr>
        <w:pStyle w:val="2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55127686" w:history="1">
        <w:r w:rsidRPr="00322290">
          <w:rPr>
            <w:rStyle w:val="af4"/>
          </w:rPr>
          <w:t>4.2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资源管理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76EDE" w:rsidRDefault="00876EDE" w:rsidP="00876EDE">
      <w:pPr>
        <w:pStyle w:val="31"/>
        <w:tabs>
          <w:tab w:val="right" w:leader="dot" w:pos="8302"/>
        </w:tabs>
        <w:ind w:firstLine="630"/>
        <w:rPr>
          <w:rFonts w:asciiTheme="minorHAnsi" w:eastAsiaTheme="minorEastAsia" w:hAnsiTheme="minorHAnsi" w:cstheme="minorBidi"/>
          <w:i w:val="0"/>
          <w:szCs w:val="22"/>
        </w:rPr>
      </w:pPr>
      <w:hyperlink w:anchor="_Toc455127687" w:history="1">
        <w:r w:rsidRPr="00322290">
          <w:rPr>
            <w:rStyle w:val="af4"/>
          </w:rPr>
          <w:t>4.2.1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配置整体流程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76EDE" w:rsidRDefault="00876EDE" w:rsidP="00876EDE">
      <w:pPr>
        <w:pStyle w:val="31"/>
        <w:tabs>
          <w:tab w:val="right" w:leader="dot" w:pos="8302"/>
        </w:tabs>
        <w:ind w:firstLine="630"/>
        <w:rPr>
          <w:rFonts w:asciiTheme="minorHAnsi" w:eastAsiaTheme="minorEastAsia" w:hAnsiTheme="minorHAnsi" w:cstheme="minorBidi"/>
          <w:i w:val="0"/>
          <w:szCs w:val="22"/>
        </w:rPr>
      </w:pPr>
      <w:hyperlink w:anchor="_Toc455127688" w:history="1">
        <w:r w:rsidRPr="00322290">
          <w:rPr>
            <w:rStyle w:val="af4"/>
          </w:rPr>
          <w:t>4.2.2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配置过程接口设计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76EDE" w:rsidRDefault="00876EDE">
      <w:pPr>
        <w:pStyle w:val="2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55127689" w:history="1">
        <w:r w:rsidRPr="00322290">
          <w:rPr>
            <w:rStyle w:val="af4"/>
          </w:rPr>
          <w:t>4.3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用户管理操作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76EDE" w:rsidRDefault="00876EDE" w:rsidP="00876EDE">
      <w:pPr>
        <w:pStyle w:val="31"/>
        <w:tabs>
          <w:tab w:val="right" w:leader="dot" w:pos="8302"/>
        </w:tabs>
        <w:ind w:firstLine="630"/>
        <w:rPr>
          <w:rFonts w:asciiTheme="minorHAnsi" w:eastAsiaTheme="minorEastAsia" w:hAnsiTheme="minorHAnsi" w:cstheme="minorBidi"/>
          <w:i w:val="0"/>
          <w:szCs w:val="22"/>
        </w:rPr>
      </w:pPr>
      <w:hyperlink w:anchor="_Toc455127690" w:history="1">
        <w:r w:rsidRPr="00322290">
          <w:rPr>
            <w:rStyle w:val="af4"/>
          </w:rPr>
          <w:t>4.3.1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用户查询操作整体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76EDE" w:rsidRDefault="00876EDE" w:rsidP="00876EDE">
      <w:pPr>
        <w:pStyle w:val="31"/>
        <w:tabs>
          <w:tab w:val="right" w:leader="dot" w:pos="8302"/>
        </w:tabs>
        <w:ind w:firstLine="630"/>
        <w:rPr>
          <w:rFonts w:asciiTheme="minorHAnsi" w:eastAsiaTheme="minorEastAsia" w:hAnsiTheme="minorHAnsi" w:cstheme="minorBidi"/>
          <w:i w:val="0"/>
          <w:szCs w:val="22"/>
        </w:rPr>
      </w:pPr>
      <w:hyperlink w:anchor="_Toc455127691" w:history="1">
        <w:r w:rsidRPr="00322290">
          <w:rPr>
            <w:rStyle w:val="af4"/>
          </w:rPr>
          <w:t>4.3.2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告警查询与</w:t>
        </w:r>
        <w:r w:rsidRPr="00322290">
          <w:rPr>
            <w:rStyle w:val="af4"/>
          </w:rPr>
          <w:t>GIS</w:t>
        </w:r>
        <w:r w:rsidRPr="00322290">
          <w:rPr>
            <w:rStyle w:val="af4"/>
            <w:rFonts w:hint="eastAsia"/>
          </w:rPr>
          <w:t>数据查询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76EDE" w:rsidRDefault="00876EDE">
      <w:pPr>
        <w:pStyle w:val="2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55127692" w:history="1">
        <w:r w:rsidRPr="00322290">
          <w:rPr>
            <w:rStyle w:val="af4"/>
          </w:rPr>
          <w:t>4.4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微服务启动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76EDE" w:rsidRDefault="00876EDE">
      <w:pPr>
        <w:pStyle w:val="2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55127693" w:history="1">
        <w:r w:rsidRPr="00322290">
          <w:rPr>
            <w:rStyle w:val="af4"/>
          </w:rPr>
          <w:t>4.5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微服务升级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76EDE" w:rsidRDefault="00876EDE">
      <w:pPr>
        <w:pStyle w:val="2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55127694" w:history="1">
        <w:r w:rsidRPr="00322290">
          <w:rPr>
            <w:rStyle w:val="af4"/>
          </w:rPr>
          <w:t>4.6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日志管理与故障管理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76EDE" w:rsidRDefault="00876EDE">
      <w:pPr>
        <w:pStyle w:val="13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55127695" w:history="1">
        <w:r w:rsidRPr="00322290">
          <w:rPr>
            <w:rStyle w:val="af4"/>
            <w:noProof/>
          </w:rPr>
          <w:t>5</w:t>
        </w:r>
        <w:r w:rsidRPr="00322290">
          <w:rPr>
            <w:rStyle w:val="af4"/>
            <w:rFonts w:hint="eastAsia"/>
            <w:noProof/>
          </w:rPr>
          <w:t xml:space="preserve"> </w:t>
        </w:r>
        <w:r w:rsidRPr="00322290">
          <w:rPr>
            <w:rStyle w:val="af4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_Toc455127695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6EDE" w:rsidRDefault="00876EDE">
      <w:pPr>
        <w:pStyle w:val="2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55127696" w:history="1">
        <w:r w:rsidRPr="00322290">
          <w:rPr>
            <w:rStyle w:val="af4"/>
          </w:rPr>
          <w:t>5.1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配置接口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76EDE" w:rsidRDefault="00876EDE" w:rsidP="00876EDE">
      <w:pPr>
        <w:pStyle w:val="31"/>
        <w:tabs>
          <w:tab w:val="right" w:leader="dot" w:pos="8302"/>
        </w:tabs>
        <w:ind w:firstLine="630"/>
        <w:rPr>
          <w:rFonts w:asciiTheme="minorHAnsi" w:eastAsiaTheme="minorEastAsia" w:hAnsiTheme="minorHAnsi" w:cstheme="minorBidi"/>
          <w:i w:val="0"/>
          <w:szCs w:val="22"/>
        </w:rPr>
      </w:pPr>
      <w:hyperlink w:anchor="_Toc455127697" w:history="1">
        <w:r w:rsidRPr="00322290">
          <w:rPr>
            <w:rStyle w:val="af4"/>
          </w:rPr>
          <w:t>5.1.1 UE</w:t>
        </w:r>
        <w:r w:rsidRPr="00322290">
          <w:rPr>
            <w:rStyle w:val="af4"/>
            <w:rFonts w:hint="eastAsia"/>
          </w:rPr>
          <w:t>信息配置接口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76EDE" w:rsidRDefault="00876EDE">
      <w:pPr>
        <w:pStyle w:val="13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55127698" w:history="1">
        <w:r w:rsidRPr="00322290">
          <w:rPr>
            <w:rStyle w:val="af4"/>
            <w:noProof/>
          </w:rPr>
          <w:t>6</w:t>
        </w:r>
        <w:r w:rsidRPr="00322290">
          <w:rPr>
            <w:rStyle w:val="af4"/>
            <w:rFonts w:hint="eastAsia"/>
            <w:noProof/>
          </w:rPr>
          <w:t xml:space="preserve"> </w:t>
        </w:r>
        <w:r w:rsidRPr="00322290">
          <w:rPr>
            <w:rStyle w:val="af4"/>
            <w:rFonts w:hint="eastAsia"/>
            <w:noProof/>
          </w:rPr>
          <w:t>遗留问题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_Toc455127698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76EDE" w:rsidRDefault="00876EDE">
      <w:pPr>
        <w:pStyle w:val="13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55127699" w:history="1">
        <w:r w:rsidRPr="00322290">
          <w:rPr>
            <w:rStyle w:val="af4"/>
            <w:rFonts w:hint="eastAsia"/>
            <w:noProof/>
          </w:rPr>
          <w:t>附录</w:t>
        </w:r>
        <w:r w:rsidRPr="00322290">
          <w:rPr>
            <w:rStyle w:val="af4"/>
            <w:rFonts w:hint="eastAsia"/>
            <w:noProof/>
          </w:rPr>
          <w:t xml:space="preserve">A </w:t>
        </w:r>
        <w:r w:rsidRPr="00322290">
          <w:rPr>
            <w:rStyle w:val="af4"/>
            <w:rFonts w:hint="eastAsia"/>
            <w:noProof/>
          </w:rPr>
          <w:t>会议纪要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_Toc455127699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76EDE" w:rsidRDefault="00876EDE">
      <w:pPr>
        <w:pStyle w:val="2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55127700" w:history="1">
        <w:r w:rsidRPr="00322290">
          <w:rPr>
            <w:rStyle w:val="af4"/>
          </w:rPr>
          <w:t>A.1</w:t>
        </w:r>
        <w:r w:rsidRPr="00322290">
          <w:rPr>
            <w:rStyle w:val="af4"/>
            <w:rFonts w:hint="eastAsia"/>
          </w:rPr>
          <w:t xml:space="preserve"> </w:t>
        </w:r>
        <w:r w:rsidRPr="00322290">
          <w:rPr>
            <w:rStyle w:val="af4"/>
            <w:rFonts w:hint="eastAsia"/>
          </w:rPr>
          <w:t>年</w:t>
        </w:r>
        <w:r w:rsidRPr="00322290">
          <w:rPr>
            <w:rStyle w:val="af4"/>
          </w:rPr>
          <w:t xml:space="preserve">  </w:t>
        </w:r>
        <w:r w:rsidRPr="00322290">
          <w:rPr>
            <w:rStyle w:val="af4"/>
            <w:rFonts w:hint="eastAsia"/>
          </w:rPr>
          <w:t>月</w:t>
        </w:r>
        <w:r w:rsidRPr="00322290">
          <w:rPr>
            <w:rStyle w:val="af4"/>
          </w:rPr>
          <w:t xml:space="preserve">  </w:t>
        </w:r>
        <w:r w:rsidRPr="00322290">
          <w:rPr>
            <w:rStyle w:val="af4"/>
            <w:rFonts w:hint="eastAsia"/>
          </w:rPr>
          <w:t>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_Toc455127700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4C059C" w:rsidRDefault="0072650E" w:rsidP="00330D4F">
      <w:r>
        <w:rPr>
          <w:sz w:val="21"/>
        </w:rPr>
        <w:fldChar w:fldCharType="end"/>
      </w:r>
    </w:p>
    <w:p w:rsidR="00C81845" w:rsidRDefault="00C81845" w:rsidP="00AC5873">
      <w:pPr>
        <w:pStyle w:val="21"/>
      </w:pPr>
    </w:p>
    <w:p w:rsidR="00C81845" w:rsidRDefault="00C81845" w:rsidP="00AC5873">
      <w:pPr>
        <w:pStyle w:val="21"/>
      </w:pPr>
    </w:p>
    <w:p w:rsidR="00C81845" w:rsidRDefault="00C81845" w:rsidP="00AC5873">
      <w:pPr>
        <w:pStyle w:val="21"/>
      </w:pPr>
    </w:p>
    <w:p w:rsidR="00C81845" w:rsidRDefault="00C81845" w:rsidP="00684FF3">
      <w:pPr>
        <w:sectPr w:rsidR="00C81845" w:rsidSect="00FA2CA3">
          <w:headerReference w:type="default" r:id="rId19"/>
          <w:footerReference w:type="default" r:id="rId20"/>
          <w:headerReference w:type="first" r:id="rId21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docGrid w:linePitch="312"/>
        </w:sectPr>
      </w:pPr>
    </w:p>
    <w:p w:rsidR="00256214" w:rsidRDefault="000E2EC9" w:rsidP="000E2EC9">
      <w:pPr>
        <w:pStyle w:val="afb"/>
        <w:spacing w:before="156" w:after="468"/>
      </w:pPr>
      <w:r>
        <w:rPr>
          <w:rFonts w:hint="eastAsia"/>
        </w:rPr>
        <w:lastRenderedPageBreak/>
        <w:t>概要设计</w:t>
      </w:r>
    </w:p>
    <w:p w:rsidR="008A3149" w:rsidRDefault="008A3149" w:rsidP="00470DB0">
      <w:pPr>
        <w:pStyle w:val="afd"/>
      </w:pPr>
      <w:bookmarkStart w:id="7" w:name="_Toc76442385"/>
      <w:bookmarkStart w:id="8" w:name="_Toc88368459"/>
      <w:bookmarkStart w:id="9" w:name="_Toc141597431"/>
      <w:r>
        <w:rPr>
          <w:rFonts w:hint="eastAsia"/>
        </w:rPr>
        <w:t>【摘要】：</w:t>
      </w:r>
      <w:r w:rsidR="009145F5">
        <w:rPr>
          <w:rFonts w:hint="eastAsia"/>
        </w:rPr>
        <w:t>本文档主要介绍</w:t>
      </w:r>
      <w:r w:rsidR="00476D57">
        <w:rPr>
          <w:rFonts w:hint="eastAsia"/>
        </w:rPr>
        <w:t>Cloud CI</w:t>
      </w:r>
      <w:r w:rsidR="00476D57">
        <w:rPr>
          <w:rFonts w:hint="eastAsia"/>
        </w:rPr>
        <w:t>中的</w:t>
      </w:r>
      <w:r w:rsidR="00476D57">
        <w:rPr>
          <w:rFonts w:hint="eastAsia"/>
        </w:rPr>
        <w:t>Master</w:t>
      </w:r>
      <w:r w:rsidR="00476D57">
        <w:rPr>
          <w:rFonts w:hint="eastAsia"/>
        </w:rPr>
        <w:t>部分与其他部分</w:t>
      </w:r>
      <w:r w:rsidR="009145F5">
        <w:rPr>
          <w:rFonts w:hint="eastAsia"/>
        </w:rPr>
        <w:t>之间的接口</w:t>
      </w:r>
      <w:r w:rsidR="00AA1784">
        <w:rPr>
          <w:rFonts w:hint="eastAsia"/>
        </w:rPr>
        <w:t>和网络架构</w:t>
      </w:r>
      <w:r w:rsidR="000E2EC9">
        <w:rPr>
          <w:rFonts w:hint="eastAsia"/>
        </w:rPr>
        <w:t>，以及</w:t>
      </w:r>
      <w:r w:rsidR="00476D57">
        <w:rPr>
          <w:rFonts w:hint="eastAsia"/>
        </w:rPr>
        <w:t>Master</w:t>
      </w:r>
      <w:r w:rsidR="000E2EC9">
        <w:rPr>
          <w:rFonts w:hint="eastAsia"/>
        </w:rPr>
        <w:t>内部</w:t>
      </w:r>
      <w:r w:rsidR="00FE367C">
        <w:rPr>
          <w:rFonts w:hint="eastAsia"/>
        </w:rPr>
        <w:t>之间的接口</w:t>
      </w:r>
      <w:r w:rsidR="000E2EC9">
        <w:rPr>
          <w:rFonts w:hint="eastAsia"/>
        </w:rPr>
        <w:t>和</w:t>
      </w:r>
      <w:r w:rsidR="00476D57">
        <w:rPr>
          <w:rFonts w:hint="eastAsia"/>
        </w:rPr>
        <w:t>Cloud CI</w:t>
      </w:r>
      <w:r w:rsidR="00FE367C">
        <w:rPr>
          <w:rFonts w:hint="eastAsia"/>
        </w:rPr>
        <w:t>内部</w:t>
      </w:r>
      <w:r w:rsidR="000E2EC9">
        <w:rPr>
          <w:rFonts w:hint="eastAsia"/>
        </w:rPr>
        <w:t>组织方式</w:t>
      </w:r>
      <w:r>
        <w:rPr>
          <w:rFonts w:hint="eastAsia"/>
        </w:rPr>
        <w:t>。</w:t>
      </w:r>
    </w:p>
    <w:p w:rsidR="008A3149" w:rsidRDefault="008A3149" w:rsidP="00470DB0">
      <w:pPr>
        <w:pStyle w:val="afd"/>
      </w:pPr>
      <w:r>
        <w:rPr>
          <w:rFonts w:hint="eastAsia"/>
        </w:rPr>
        <w:t>【关键词】：</w:t>
      </w:r>
      <w:r w:rsidR="00C40E48">
        <w:rPr>
          <w:rFonts w:hint="eastAsia"/>
        </w:rPr>
        <w:t>Cloud CI</w:t>
      </w:r>
      <w:r w:rsidR="00C40E48">
        <w:rPr>
          <w:rFonts w:hint="eastAsia"/>
        </w:rPr>
        <w:t>，</w:t>
      </w:r>
      <w:r w:rsidR="00C40E48">
        <w:rPr>
          <w:rFonts w:hint="eastAsia"/>
        </w:rPr>
        <w:t>Master</w:t>
      </w:r>
    </w:p>
    <w:p w:rsidR="008A3149" w:rsidRDefault="008A3149" w:rsidP="008A3149">
      <w:pPr>
        <w:pStyle w:val="11"/>
      </w:pPr>
      <w:bookmarkStart w:id="10" w:name="_Toc17707726"/>
      <w:bookmarkStart w:id="11" w:name="_Toc149128986"/>
      <w:bookmarkStart w:id="12" w:name="_Toc152150850"/>
      <w:bookmarkStart w:id="13" w:name="_Toc42919553"/>
      <w:bookmarkStart w:id="14" w:name="_Toc76369023"/>
      <w:bookmarkStart w:id="15" w:name="_Toc112671883"/>
      <w:bookmarkStart w:id="16" w:name="_Toc122264617"/>
      <w:bookmarkStart w:id="17" w:name="_Toc145413308"/>
      <w:bookmarkStart w:id="18" w:name="_Toc455127670"/>
      <w:r>
        <w:rPr>
          <w:rFonts w:hint="eastAsia"/>
        </w:rPr>
        <w:t>引言</w:t>
      </w:r>
      <w:bookmarkEnd w:id="10"/>
      <w:bookmarkEnd w:id="11"/>
      <w:bookmarkEnd w:id="12"/>
      <w:bookmarkEnd w:id="18"/>
    </w:p>
    <w:p w:rsidR="008A3149" w:rsidRDefault="008A3149" w:rsidP="008A3149">
      <w:pPr>
        <w:pStyle w:val="20"/>
      </w:pPr>
      <w:bookmarkStart w:id="19" w:name="_Toc17707727"/>
      <w:bookmarkStart w:id="20" w:name="_Toc149128987"/>
      <w:bookmarkStart w:id="21" w:name="_Toc152150851"/>
      <w:bookmarkStart w:id="22" w:name="_Toc455127671"/>
      <w:r>
        <w:rPr>
          <w:rFonts w:hint="eastAsia"/>
        </w:rPr>
        <w:t>编写目的</w:t>
      </w:r>
      <w:bookmarkEnd w:id="19"/>
      <w:bookmarkEnd w:id="20"/>
      <w:bookmarkEnd w:id="21"/>
      <w:bookmarkEnd w:id="22"/>
    </w:p>
    <w:p w:rsidR="008A3149" w:rsidRDefault="000311C3" w:rsidP="001164F0">
      <w:pPr>
        <w:pStyle w:val="21"/>
      </w:pPr>
      <w:r w:rsidRPr="000311C3">
        <w:rPr>
          <w:rFonts w:hint="eastAsia"/>
        </w:rPr>
        <w:t>本文规定了</w:t>
      </w:r>
      <w:r w:rsidR="00107222">
        <w:rPr>
          <w:rFonts w:hint="eastAsia"/>
        </w:rPr>
        <w:t>Cloud CI</w:t>
      </w:r>
      <w:r w:rsidR="00107222">
        <w:rPr>
          <w:rFonts w:hint="eastAsia"/>
        </w:rPr>
        <w:t>中的</w:t>
      </w:r>
      <w:r w:rsidR="00107222">
        <w:rPr>
          <w:rFonts w:hint="eastAsia"/>
        </w:rPr>
        <w:t>Master</w:t>
      </w:r>
      <w:r w:rsidR="0075430E">
        <w:rPr>
          <w:rFonts w:hint="eastAsia"/>
        </w:rPr>
        <w:t>的实现方案，包括系统架构和接口</w:t>
      </w:r>
      <w:r w:rsidRPr="000311C3">
        <w:rPr>
          <w:rFonts w:hint="eastAsia"/>
        </w:rPr>
        <w:t>实现等</w:t>
      </w:r>
    </w:p>
    <w:p w:rsidR="008A3149" w:rsidRDefault="008A3149" w:rsidP="008A3149">
      <w:pPr>
        <w:pStyle w:val="20"/>
      </w:pPr>
      <w:bookmarkStart w:id="23" w:name="_Toc12356301"/>
      <w:bookmarkStart w:id="24" w:name="_Toc12848865"/>
      <w:bookmarkStart w:id="25" w:name="_Toc12849087"/>
      <w:bookmarkStart w:id="26" w:name="_Toc12858403"/>
      <w:bookmarkStart w:id="27" w:name="_Toc14260202"/>
      <w:bookmarkStart w:id="28" w:name="_Toc12859338"/>
      <w:bookmarkStart w:id="29" w:name="_Toc14756098"/>
      <w:bookmarkStart w:id="30" w:name="_Toc17707731"/>
      <w:bookmarkStart w:id="31" w:name="_Toc149128988"/>
      <w:bookmarkStart w:id="32" w:name="_Toc152150852"/>
      <w:bookmarkStart w:id="33" w:name="_Toc455127672"/>
      <w:r>
        <w:rPr>
          <w:rFonts w:hint="eastAsia"/>
        </w:rPr>
        <w:t>术语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rPr>
          <w:rFonts w:hint="eastAsia"/>
        </w:rPr>
        <w:t>和缩略语</w:t>
      </w:r>
      <w:bookmarkEnd w:id="31"/>
      <w:bookmarkEnd w:id="32"/>
      <w:bookmarkEnd w:id="33"/>
    </w:p>
    <w:tbl>
      <w:tblPr>
        <w:tblStyle w:val="afe"/>
        <w:tblW w:w="0" w:type="auto"/>
        <w:tblLook w:val="04A0"/>
      </w:tblPr>
      <w:tblGrid>
        <w:gridCol w:w="2842"/>
        <w:gridCol w:w="2843"/>
        <w:gridCol w:w="2843"/>
      </w:tblGrid>
      <w:tr w:rsidR="00DA296A" w:rsidTr="00DA296A">
        <w:tc>
          <w:tcPr>
            <w:tcW w:w="2842" w:type="dxa"/>
          </w:tcPr>
          <w:p w:rsidR="00DA296A" w:rsidRDefault="00DA296A" w:rsidP="00DA296A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t>简写</w:t>
            </w:r>
          </w:p>
        </w:tc>
        <w:tc>
          <w:tcPr>
            <w:tcW w:w="2843" w:type="dxa"/>
          </w:tcPr>
          <w:p w:rsidR="00DA296A" w:rsidRDefault="00DA296A" w:rsidP="00DA296A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t>全拼</w:t>
            </w:r>
          </w:p>
        </w:tc>
        <w:tc>
          <w:tcPr>
            <w:tcW w:w="2843" w:type="dxa"/>
          </w:tcPr>
          <w:p w:rsidR="00DA296A" w:rsidRDefault="00DA296A" w:rsidP="00DA296A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t>中文</w:t>
            </w:r>
          </w:p>
        </w:tc>
      </w:tr>
      <w:tr w:rsidR="00DA296A" w:rsidTr="00DA296A">
        <w:tc>
          <w:tcPr>
            <w:tcW w:w="2842" w:type="dxa"/>
          </w:tcPr>
          <w:p w:rsidR="00DA296A" w:rsidRDefault="00B71F12" w:rsidP="00DA296A">
            <w:pPr>
              <w:pStyle w:val="21"/>
              <w:ind w:firstLineChars="0" w:firstLine="0"/>
            </w:pPr>
            <w:r>
              <w:rPr>
                <w:rFonts w:hint="eastAsia"/>
              </w:rPr>
              <w:t>RMS</w:t>
            </w:r>
          </w:p>
        </w:tc>
        <w:tc>
          <w:tcPr>
            <w:tcW w:w="2843" w:type="dxa"/>
          </w:tcPr>
          <w:p w:rsidR="00DA296A" w:rsidRDefault="00DA296A" w:rsidP="00DA296A">
            <w:pPr>
              <w:pStyle w:val="21"/>
              <w:ind w:firstLineChars="0" w:firstLine="0"/>
            </w:pPr>
            <w:r>
              <w:rPr>
                <w:rFonts w:hint="eastAsia"/>
              </w:rPr>
              <w:t>remote management call</w:t>
            </w:r>
          </w:p>
        </w:tc>
        <w:tc>
          <w:tcPr>
            <w:tcW w:w="2843" w:type="dxa"/>
          </w:tcPr>
          <w:p w:rsidR="00DA296A" w:rsidRDefault="00DA296A" w:rsidP="00DA296A">
            <w:pPr>
              <w:pStyle w:val="21"/>
              <w:ind w:firstLineChars="0" w:firstLine="0"/>
            </w:pPr>
            <w:r>
              <w:rPr>
                <w:rFonts w:hint="eastAsia"/>
              </w:rPr>
              <w:t>远程终端管理</w:t>
            </w:r>
          </w:p>
        </w:tc>
      </w:tr>
      <w:tr w:rsidR="00DA296A" w:rsidTr="00DA296A">
        <w:tc>
          <w:tcPr>
            <w:tcW w:w="2842" w:type="dxa"/>
          </w:tcPr>
          <w:p w:rsidR="00DA296A" w:rsidRPr="00DA296A" w:rsidRDefault="00DA296A" w:rsidP="00DA296A">
            <w:pPr>
              <w:pStyle w:val="21"/>
              <w:ind w:firstLineChars="0" w:firstLine="0"/>
            </w:pPr>
            <w:r w:rsidRPr="0042549E">
              <w:t>RPC</w:t>
            </w:r>
          </w:p>
        </w:tc>
        <w:tc>
          <w:tcPr>
            <w:tcW w:w="2843" w:type="dxa"/>
          </w:tcPr>
          <w:p w:rsidR="00DA296A" w:rsidRDefault="00DA296A" w:rsidP="00DA296A">
            <w:pPr>
              <w:pStyle w:val="21"/>
              <w:ind w:firstLineChars="0" w:firstLine="0"/>
            </w:pPr>
            <w:r w:rsidRPr="0042549E">
              <w:t>Remote Procedure Call</w:t>
            </w:r>
          </w:p>
        </w:tc>
        <w:tc>
          <w:tcPr>
            <w:tcW w:w="2843" w:type="dxa"/>
          </w:tcPr>
          <w:p w:rsidR="00DA296A" w:rsidRDefault="00DA296A" w:rsidP="00DA296A">
            <w:pPr>
              <w:pStyle w:val="21"/>
              <w:ind w:firstLineChars="0" w:firstLine="0"/>
            </w:pPr>
            <w:r>
              <w:rPr>
                <w:rFonts w:hint="eastAsia"/>
              </w:rPr>
              <w:t>远程过程调用</w:t>
            </w:r>
          </w:p>
        </w:tc>
      </w:tr>
      <w:tr w:rsidR="00DA296A" w:rsidTr="00DA296A">
        <w:tc>
          <w:tcPr>
            <w:tcW w:w="2842" w:type="dxa"/>
          </w:tcPr>
          <w:p w:rsidR="00DA296A" w:rsidRPr="0042549E" w:rsidRDefault="00DA296A" w:rsidP="00DA296A">
            <w:pPr>
              <w:pStyle w:val="21"/>
              <w:ind w:firstLineChars="0" w:firstLine="0"/>
            </w:pPr>
            <w:r>
              <w:rPr>
                <w:rFonts w:hint="eastAsia"/>
              </w:rPr>
              <w:t>SOAP</w:t>
            </w:r>
          </w:p>
        </w:tc>
        <w:tc>
          <w:tcPr>
            <w:tcW w:w="2843" w:type="dxa"/>
          </w:tcPr>
          <w:p w:rsidR="00DA296A" w:rsidRPr="0042549E" w:rsidRDefault="00DA296A" w:rsidP="00DA296A">
            <w:pPr>
              <w:pStyle w:val="21"/>
              <w:ind w:firstLineChars="0" w:firstLine="0"/>
            </w:pPr>
            <w:r>
              <w:t>S</w:t>
            </w:r>
            <w:r>
              <w:rPr>
                <w:rFonts w:hint="eastAsia"/>
              </w:rPr>
              <w:t>imple object access protocol</w:t>
            </w:r>
          </w:p>
        </w:tc>
        <w:tc>
          <w:tcPr>
            <w:tcW w:w="2843" w:type="dxa"/>
          </w:tcPr>
          <w:p w:rsidR="00DA296A" w:rsidRDefault="00DA296A" w:rsidP="00DA296A">
            <w:pPr>
              <w:pStyle w:val="21"/>
              <w:ind w:firstLineChars="0" w:firstLine="0"/>
            </w:pPr>
            <w:r>
              <w:rPr>
                <w:rFonts w:hint="eastAsia"/>
              </w:rPr>
              <w:t>简单对象操作协议</w:t>
            </w:r>
          </w:p>
        </w:tc>
      </w:tr>
      <w:tr w:rsidR="00075CD3" w:rsidTr="00DA296A">
        <w:tc>
          <w:tcPr>
            <w:tcW w:w="2842" w:type="dxa"/>
          </w:tcPr>
          <w:p w:rsidR="00075CD3" w:rsidRDefault="00075CD3" w:rsidP="00DA296A">
            <w:pPr>
              <w:pStyle w:val="21"/>
              <w:ind w:firstLineChars="0" w:firstLine="0"/>
            </w:pPr>
            <w:r>
              <w:rPr>
                <w:rFonts w:hint="eastAsia"/>
              </w:rPr>
              <w:t>MQ</w:t>
            </w:r>
          </w:p>
        </w:tc>
        <w:tc>
          <w:tcPr>
            <w:tcW w:w="2843" w:type="dxa"/>
          </w:tcPr>
          <w:p w:rsidR="00075CD3" w:rsidRDefault="00075CD3" w:rsidP="00DA296A">
            <w:pPr>
              <w:pStyle w:val="21"/>
              <w:ind w:firstLineChars="0" w:firstLine="0"/>
            </w:pPr>
            <w:r>
              <w:rPr>
                <w:rFonts w:hint="eastAsia"/>
              </w:rPr>
              <w:t>Message Queue</w:t>
            </w:r>
          </w:p>
        </w:tc>
        <w:tc>
          <w:tcPr>
            <w:tcW w:w="2843" w:type="dxa"/>
          </w:tcPr>
          <w:p w:rsidR="00075CD3" w:rsidRDefault="00075CD3" w:rsidP="00DA296A">
            <w:pPr>
              <w:pStyle w:val="21"/>
              <w:ind w:firstLineChars="0" w:firstLine="0"/>
            </w:pPr>
            <w:r>
              <w:rPr>
                <w:rFonts w:hint="eastAsia"/>
              </w:rPr>
              <w:t>消息队列中间件</w:t>
            </w:r>
          </w:p>
        </w:tc>
      </w:tr>
      <w:tr w:rsidR="004D478D" w:rsidTr="00DA296A">
        <w:tc>
          <w:tcPr>
            <w:tcW w:w="2842" w:type="dxa"/>
          </w:tcPr>
          <w:p w:rsidR="004D478D" w:rsidRDefault="004D478D" w:rsidP="00DA296A">
            <w:pPr>
              <w:pStyle w:val="21"/>
              <w:ind w:firstLineChars="0" w:firstLine="0"/>
            </w:pPr>
            <w:r>
              <w:rPr>
                <w:rFonts w:hint="eastAsia"/>
              </w:rPr>
              <w:t>Memcache</w:t>
            </w:r>
          </w:p>
        </w:tc>
        <w:tc>
          <w:tcPr>
            <w:tcW w:w="2843" w:type="dxa"/>
          </w:tcPr>
          <w:p w:rsidR="004D478D" w:rsidRDefault="004D478D" w:rsidP="00DA296A">
            <w:pPr>
              <w:pStyle w:val="21"/>
              <w:ind w:firstLineChars="0" w:firstLine="0"/>
            </w:pPr>
            <w:r>
              <w:t>M</w:t>
            </w:r>
            <w:r>
              <w:rPr>
                <w:rFonts w:hint="eastAsia"/>
              </w:rPr>
              <w:t>emory Cache</w:t>
            </w:r>
          </w:p>
        </w:tc>
        <w:tc>
          <w:tcPr>
            <w:tcW w:w="2843" w:type="dxa"/>
          </w:tcPr>
          <w:p w:rsidR="004D478D" w:rsidRDefault="004D478D" w:rsidP="00DA296A">
            <w:pPr>
              <w:pStyle w:val="21"/>
              <w:ind w:firstLineChars="0" w:firstLine="0"/>
            </w:pPr>
            <w:r>
              <w:rPr>
                <w:rFonts w:hint="eastAsia"/>
              </w:rPr>
              <w:t>内存数据缓存</w:t>
            </w:r>
          </w:p>
        </w:tc>
      </w:tr>
      <w:tr w:rsidR="00CF121E" w:rsidTr="00DA296A">
        <w:tc>
          <w:tcPr>
            <w:tcW w:w="2842" w:type="dxa"/>
          </w:tcPr>
          <w:p w:rsidR="00CF121E" w:rsidRDefault="00CF121E" w:rsidP="00DA296A">
            <w:pPr>
              <w:pStyle w:val="21"/>
              <w:ind w:firstLineChars="0" w:firstLine="0"/>
            </w:pPr>
            <w:r>
              <w:rPr>
                <w:rFonts w:hint="eastAsia"/>
              </w:rPr>
              <w:t>MS</w:t>
            </w:r>
          </w:p>
        </w:tc>
        <w:tc>
          <w:tcPr>
            <w:tcW w:w="2843" w:type="dxa"/>
          </w:tcPr>
          <w:p w:rsidR="00CF121E" w:rsidRDefault="00CF121E" w:rsidP="00DA296A">
            <w:pPr>
              <w:pStyle w:val="21"/>
              <w:ind w:firstLineChars="0" w:firstLine="0"/>
            </w:pPr>
            <w:r>
              <w:t>M</w:t>
            </w:r>
            <w:r>
              <w:rPr>
                <w:rFonts w:hint="eastAsia"/>
              </w:rPr>
              <w:t>icroservice</w:t>
            </w:r>
          </w:p>
        </w:tc>
        <w:tc>
          <w:tcPr>
            <w:tcW w:w="2843" w:type="dxa"/>
          </w:tcPr>
          <w:p w:rsidR="00CF121E" w:rsidRDefault="00CF121E" w:rsidP="00DA296A">
            <w:pPr>
              <w:pStyle w:val="21"/>
              <w:ind w:firstLineChars="0" w:firstLine="0"/>
            </w:pPr>
            <w:r>
              <w:rPr>
                <w:rFonts w:hint="eastAsia"/>
              </w:rPr>
              <w:t>微服务</w:t>
            </w:r>
          </w:p>
        </w:tc>
      </w:tr>
    </w:tbl>
    <w:p w:rsidR="00DA296A" w:rsidRDefault="00DA296A" w:rsidP="00DA296A">
      <w:pPr>
        <w:pStyle w:val="21"/>
        <w:ind w:firstLineChars="0" w:firstLine="0"/>
      </w:pPr>
    </w:p>
    <w:p w:rsidR="008A3149" w:rsidRPr="00B878EB" w:rsidRDefault="008A3149" w:rsidP="008A3149">
      <w:pPr>
        <w:pStyle w:val="20"/>
      </w:pPr>
      <w:bookmarkStart w:id="34" w:name="_Toc14260203"/>
      <w:bookmarkStart w:id="35" w:name="_Toc17707730"/>
      <w:bookmarkStart w:id="36" w:name="_Toc149128989"/>
      <w:bookmarkStart w:id="37" w:name="_Toc152150853"/>
      <w:bookmarkStart w:id="38" w:name="_Toc455127673"/>
      <w:r>
        <w:rPr>
          <w:rFonts w:hint="eastAsia"/>
          <w:snapToGrid w:val="0"/>
        </w:rPr>
        <w:t>参考资料</w:t>
      </w:r>
      <w:bookmarkEnd w:id="34"/>
      <w:bookmarkEnd w:id="35"/>
      <w:bookmarkEnd w:id="36"/>
      <w:bookmarkEnd w:id="37"/>
      <w:bookmarkEnd w:id="38"/>
    </w:p>
    <w:bookmarkEnd w:id="7"/>
    <w:bookmarkEnd w:id="8"/>
    <w:bookmarkEnd w:id="13"/>
    <w:bookmarkEnd w:id="14"/>
    <w:bookmarkEnd w:id="15"/>
    <w:bookmarkEnd w:id="16"/>
    <w:bookmarkEnd w:id="17"/>
    <w:p w:rsidR="008A3149" w:rsidRDefault="00D64643" w:rsidP="00D64643">
      <w:pPr>
        <w:pStyle w:val="21"/>
        <w:numPr>
          <w:ilvl w:val="1"/>
          <w:numId w:val="1"/>
        </w:numPr>
        <w:ind w:firstLineChars="0"/>
      </w:pPr>
      <w:r>
        <w:rPr>
          <w:rFonts w:hint="eastAsia"/>
        </w:rPr>
        <w:t>《</w:t>
      </w:r>
      <w:r w:rsidR="006A0D85" w:rsidRPr="006A0D85">
        <w:rPr>
          <w:rFonts w:hint="eastAsia"/>
        </w:rPr>
        <w:t>环境组网</w:t>
      </w:r>
      <w:r>
        <w:rPr>
          <w:rFonts w:hint="eastAsia"/>
        </w:rPr>
        <w:t>》</w:t>
      </w:r>
    </w:p>
    <w:p w:rsidR="00454F5A" w:rsidRDefault="00DE5876" w:rsidP="00290F8F">
      <w:pPr>
        <w:pStyle w:val="21"/>
        <w:numPr>
          <w:ilvl w:val="1"/>
          <w:numId w:val="1"/>
        </w:numPr>
        <w:ind w:firstLineChars="0"/>
      </w:pPr>
      <w:r>
        <w:rPr>
          <w:rFonts w:hint="eastAsia"/>
        </w:rPr>
        <w:t>《</w:t>
      </w:r>
      <w:r w:rsidR="000D61BC" w:rsidRPr="000D61BC">
        <w:rPr>
          <w:rFonts w:hint="eastAsia"/>
        </w:rPr>
        <w:t>云测试平台</w:t>
      </w:r>
      <w:r w:rsidR="000D61BC" w:rsidRPr="000D61BC">
        <w:rPr>
          <w:rFonts w:hint="eastAsia"/>
        </w:rPr>
        <w:t xml:space="preserve"> </w:t>
      </w:r>
      <w:r w:rsidR="000D61BC" w:rsidRPr="000D61BC">
        <w:rPr>
          <w:rFonts w:hint="eastAsia"/>
        </w:rPr>
        <w:t>接口定义</w:t>
      </w:r>
      <w:r>
        <w:rPr>
          <w:rFonts w:hint="eastAsia"/>
        </w:rPr>
        <w:t>》</w:t>
      </w:r>
    </w:p>
    <w:p w:rsidR="00751770" w:rsidRDefault="00751770" w:rsidP="00290F8F">
      <w:pPr>
        <w:pStyle w:val="21"/>
        <w:numPr>
          <w:ilvl w:val="1"/>
          <w:numId w:val="1"/>
        </w:numPr>
        <w:ind w:firstLineChars="0"/>
      </w:pPr>
      <w:r>
        <w:rPr>
          <w:rFonts w:hint="eastAsia"/>
        </w:rPr>
        <w:t>《</w:t>
      </w:r>
      <w:r w:rsidRPr="00751770">
        <w:t>Test Frame Work UML</w:t>
      </w:r>
      <w:r>
        <w:rPr>
          <w:rFonts w:hint="eastAsia"/>
        </w:rPr>
        <w:t>》</w:t>
      </w:r>
    </w:p>
    <w:p w:rsidR="00A703DA" w:rsidRDefault="000272DF" w:rsidP="00A703DA">
      <w:pPr>
        <w:pStyle w:val="11"/>
      </w:pPr>
      <w:bookmarkStart w:id="39" w:name="_Toc455127674"/>
      <w:bookmarkEnd w:id="9"/>
      <w:r>
        <w:rPr>
          <w:rFonts w:hint="eastAsia"/>
        </w:rPr>
        <w:lastRenderedPageBreak/>
        <w:t>设计</w:t>
      </w:r>
      <w:r w:rsidR="00252DD3">
        <w:rPr>
          <w:rFonts w:hint="eastAsia"/>
        </w:rPr>
        <w:t>概述</w:t>
      </w:r>
      <w:bookmarkEnd w:id="39"/>
    </w:p>
    <w:p w:rsidR="009C76DE" w:rsidRDefault="005E5518" w:rsidP="009C76DE">
      <w:pPr>
        <w:pStyle w:val="20"/>
        <w:rPr>
          <w:noProof/>
        </w:rPr>
      </w:pPr>
      <w:bookmarkStart w:id="40" w:name="_Toc455127675"/>
      <w:r>
        <w:rPr>
          <w:rFonts w:hint="eastAsia"/>
        </w:rPr>
        <w:t>Cloud CI</w:t>
      </w:r>
      <w:r w:rsidR="00C3619B">
        <w:rPr>
          <w:rFonts w:hint="eastAsia"/>
        </w:rPr>
        <w:t>整体架构</w:t>
      </w:r>
      <w:bookmarkEnd w:id="40"/>
    </w:p>
    <w:p w:rsidR="007E5552" w:rsidRPr="007E5552" w:rsidRDefault="00876EDE" w:rsidP="006F5B6D">
      <w:pPr>
        <w:pStyle w:val="21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8120" cy="4751705"/>
            <wp:effectExtent l="19050" t="0" r="0" b="0"/>
            <wp:docPr id="1" name="图片 0" descr="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1E" w:rsidRDefault="006F5B6D" w:rsidP="00AA0A1E">
      <w:pPr>
        <w:pStyle w:val="21"/>
      </w:pPr>
      <w:r>
        <w:rPr>
          <w:rFonts w:hint="eastAsia"/>
        </w:rPr>
        <w:t>主要设计思路是由资源负责制去区分</w:t>
      </w:r>
      <w:r w:rsidR="00F15871">
        <w:rPr>
          <w:rFonts w:hint="eastAsia"/>
        </w:rPr>
        <w:t>微服务</w:t>
      </w:r>
      <w:r w:rsidR="00244E7D">
        <w:rPr>
          <w:rFonts w:hint="eastAsia"/>
        </w:rPr>
        <w:t>。以微服务的形式</w:t>
      </w:r>
      <w:r w:rsidR="00F15871">
        <w:rPr>
          <w:rFonts w:hint="eastAsia"/>
        </w:rPr>
        <w:t>独立进行部署</w:t>
      </w:r>
      <w:r w:rsidR="009E7808">
        <w:rPr>
          <w:rFonts w:hint="eastAsia"/>
        </w:rPr>
        <w:t>，</w:t>
      </w:r>
      <w:r w:rsidR="00D03D83">
        <w:rPr>
          <w:rFonts w:hint="eastAsia"/>
        </w:rPr>
        <w:t>以方便管理，升级等。</w:t>
      </w:r>
      <w:r w:rsidR="00244E7D">
        <w:rPr>
          <w:rFonts w:hint="eastAsia"/>
        </w:rPr>
        <w:t>上图中为</w:t>
      </w:r>
      <w:r w:rsidR="00244E7D">
        <w:rPr>
          <w:rFonts w:hint="eastAsia"/>
        </w:rPr>
        <w:t>Cloud CI</w:t>
      </w:r>
      <w:r w:rsidR="00244E7D">
        <w:rPr>
          <w:rFonts w:hint="eastAsia"/>
        </w:rPr>
        <w:t>的整体图，</w:t>
      </w:r>
      <w:r w:rsidR="00244E7D">
        <w:rPr>
          <w:rFonts w:hint="eastAsia"/>
        </w:rPr>
        <w:t>Master</w:t>
      </w:r>
      <w:r w:rsidR="00244E7D">
        <w:rPr>
          <w:rFonts w:hint="eastAsia"/>
        </w:rPr>
        <w:t>部分详细展示，而其他部分均为示意。</w:t>
      </w:r>
    </w:p>
    <w:p w:rsidR="00E56CD4" w:rsidRDefault="003B1B06" w:rsidP="00882870">
      <w:pPr>
        <w:pStyle w:val="20"/>
        <w:tabs>
          <w:tab w:val="num" w:pos="360"/>
        </w:tabs>
      </w:pPr>
      <w:bookmarkStart w:id="41" w:name="_Toc455127676"/>
      <w:r>
        <w:rPr>
          <w:rFonts w:hint="eastAsia"/>
        </w:rPr>
        <w:t>具体职责</w:t>
      </w:r>
      <w:bookmarkEnd w:id="41"/>
    </w:p>
    <w:p w:rsidR="00F37E2A" w:rsidRDefault="002C7386" w:rsidP="002C7386">
      <w:pPr>
        <w:pStyle w:val="21"/>
        <w:ind w:leftChars="50" w:left="110" w:firstLineChars="150" w:firstLine="330"/>
      </w:pPr>
      <w:r>
        <w:rPr>
          <w:rFonts w:hint="eastAsia"/>
        </w:rPr>
        <w:t>图中展示了</w:t>
      </w:r>
      <w:r>
        <w:rPr>
          <w:rFonts w:hint="eastAsia"/>
        </w:rPr>
        <w:t>Cloud CI</w:t>
      </w:r>
      <w:r>
        <w:rPr>
          <w:rFonts w:hint="eastAsia"/>
        </w:rPr>
        <w:t>的整体结构，现阶段</w:t>
      </w:r>
      <w:r>
        <w:rPr>
          <w:rFonts w:hint="eastAsia"/>
        </w:rPr>
        <w:t>Cloud CI</w:t>
      </w:r>
      <w:r>
        <w:rPr>
          <w:rFonts w:hint="eastAsia"/>
        </w:rPr>
        <w:t>由</w:t>
      </w:r>
      <w:r>
        <w:rPr>
          <w:rFonts w:hint="eastAsia"/>
        </w:rPr>
        <w:t>WEB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Slave</w:t>
      </w:r>
      <w:r>
        <w:rPr>
          <w:rFonts w:hint="eastAsia"/>
        </w:rPr>
        <w:t>，</w:t>
      </w:r>
      <w:r>
        <w:rPr>
          <w:rFonts w:hint="eastAsia"/>
        </w:rPr>
        <w:t>SlaveUE</w:t>
      </w:r>
      <w:r>
        <w:rPr>
          <w:rFonts w:hint="eastAsia"/>
        </w:rPr>
        <w:t>（多</w:t>
      </w:r>
      <w:r>
        <w:rPr>
          <w:rFonts w:hint="eastAsia"/>
        </w:rPr>
        <w:t>UE</w:t>
      </w:r>
      <w:r>
        <w:rPr>
          <w:rFonts w:hint="eastAsia"/>
        </w:rPr>
        <w:t>控制），</w:t>
      </w:r>
      <w:r>
        <w:rPr>
          <w:rFonts w:hint="eastAsia"/>
        </w:rPr>
        <w:t>Auth</w:t>
      </w:r>
      <w:r>
        <w:rPr>
          <w:rFonts w:hint="eastAsia"/>
        </w:rPr>
        <w:t>组成。其中，</w:t>
      </w:r>
      <w:r>
        <w:rPr>
          <w:rFonts w:hint="eastAsia"/>
        </w:rPr>
        <w:t>WEB</w:t>
      </w:r>
      <w:r>
        <w:rPr>
          <w:rFonts w:hint="eastAsia"/>
        </w:rPr>
        <w:t>部分负责展示与配置，</w:t>
      </w:r>
      <w:r>
        <w:rPr>
          <w:rFonts w:hint="eastAsia"/>
        </w:rPr>
        <w:t>Master</w:t>
      </w:r>
      <w:r>
        <w:rPr>
          <w:rFonts w:hint="eastAsia"/>
        </w:rPr>
        <w:t>负责</w:t>
      </w:r>
      <w:r>
        <w:rPr>
          <w:rFonts w:hint="eastAsia"/>
        </w:rPr>
        <w:t>Slave</w:t>
      </w:r>
      <w:r>
        <w:rPr>
          <w:rFonts w:hint="eastAsia"/>
        </w:rPr>
        <w:t>与任务管理，</w:t>
      </w:r>
      <w:r>
        <w:rPr>
          <w:rFonts w:hint="eastAsia"/>
        </w:rPr>
        <w:t>Slave</w:t>
      </w:r>
      <w:r>
        <w:rPr>
          <w:rFonts w:hint="eastAsia"/>
        </w:rPr>
        <w:t>负责具体执行任务，</w:t>
      </w:r>
      <w:r>
        <w:rPr>
          <w:rFonts w:hint="eastAsia"/>
        </w:rPr>
        <w:t>Slave UE</w:t>
      </w:r>
      <w:r>
        <w:rPr>
          <w:rFonts w:hint="eastAsia"/>
        </w:rPr>
        <w:t>负责多</w:t>
      </w:r>
      <w:r>
        <w:rPr>
          <w:rFonts w:hint="eastAsia"/>
        </w:rPr>
        <w:t>UE</w:t>
      </w:r>
      <w:r>
        <w:rPr>
          <w:rFonts w:hint="eastAsia"/>
        </w:rPr>
        <w:t>控制部分工作</w:t>
      </w:r>
      <w:r w:rsidR="003B3577">
        <w:rPr>
          <w:rFonts w:hint="eastAsia"/>
        </w:rPr>
        <w:t>，</w:t>
      </w:r>
      <w:r w:rsidR="003B3577">
        <w:rPr>
          <w:rFonts w:hint="eastAsia"/>
        </w:rPr>
        <w:t>Auth</w:t>
      </w:r>
      <w:r w:rsidR="003B3577">
        <w:rPr>
          <w:rFonts w:hint="eastAsia"/>
        </w:rPr>
        <w:t>负责认证，用户信息查询等工作。因</w:t>
      </w:r>
      <w:r w:rsidR="003B3577">
        <w:rPr>
          <w:rFonts w:hint="eastAsia"/>
        </w:rPr>
        <w:t>Master</w:t>
      </w:r>
      <w:r w:rsidR="003B3577">
        <w:rPr>
          <w:rFonts w:hint="eastAsia"/>
        </w:rPr>
        <w:t>性能问题现将</w:t>
      </w:r>
      <w:r w:rsidR="003B3577">
        <w:rPr>
          <w:rFonts w:hint="eastAsia"/>
        </w:rPr>
        <w:t>Master</w:t>
      </w:r>
      <w:r w:rsidR="003B3577">
        <w:rPr>
          <w:rFonts w:hint="eastAsia"/>
        </w:rPr>
        <w:t>分为多个微服务以提高</w:t>
      </w:r>
      <w:r w:rsidR="003B3577">
        <w:rPr>
          <w:rFonts w:hint="eastAsia"/>
        </w:rPr>
        <w:t>Master</w:t>
      </w:r>
      <w:r w:rsidR="003B3577">
        <w:rPr>
          <w:rFonts w:hint="eastAsia"/>
        </w:rPr>
        <w:t>处理性能。这里主要介绍</w:t>
      </w:r>
      <w:r w:rsidR="003B3577">
        <w:rPr>
          <w:rFonts w:hint="eastAsia"/>
        </w:rPr>
        <w:t>Master</w:t>
      </w:r>
      <w:r w:rsidR="003B3577">
        <w:rPr>
          <w:rFonts w:hint="eastAsia"/>
        </w:rPr>
        <w:t>和</w:t>
      </w:r>
      <w:r w:rsidR="003B3577">
        <w:rPr>
          <w:rFonts w:hint="eastAsia"/>
        </w:rPr>
        <w:t>Auth</w:t>
      </w:r>
      <w:r w:rsidR="003B3577">
        <w:rPr>
          <w:rFonts w:hint="eastAsia"/>
        </w:rPr>
        <w:t>中</w:t>
      </w:r>
      <w:r w:rsidR="000551C8">
        <w:rPr>
          <w:rFonts w:hint="eastAsia"/>
        </w:rPr>
        <w:t>划分的各个微服务的具体职责</w:t>
      </w:r>
      <w:r w:rsidR="00F37E2A">
        <w:rPr>
          <w:rFonts w:hint="eastAsia"/>
        </w:rPr>
        <w:t>。</w:t>
      </w:r>
    </w:p>
    <w:p w:rsidR="00726308" w:rsidRDefault="00726308" w:rsidP="00726308">
      <w:pPr>
        <w:pStyle w:val="30"/>
        <w:tabs>
          <w:tab w:val="num" w:pos="360"/>
        </w:tabs>
      </w:pPr>
      <w:bookmarkStart w:id="42" w:name="_Toc455127677"/>
      <w:r>
        <w:rPr>
          <w:rFonts w:hint="eastAsia"/>
        </w:rPr>
        <w:lastRenderedPageBreak/>
        <w:t>微服务职责</w:t>
      </w:r>
      <w:bookmarkEnd w:id="42"/>
    </w:p>
    <w:p w:rsidR="00F37E2A" w:rsidRDefault="00EE7835" w:rsidP="004E540F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API Gate</w:t>
      </w:r>
      <w:r w:rsidR="003272A1">
        <w:rPr>
          <w:rFonts w:hint="eastAsia"/>
        </w:rPr>
        <w:t>w</w:t>
      </w:r>
      <w:r>
        <w:rPr>
          <w:rFonts w:hint="eastAsia"/>
        </w:rPr>
        <w:t>ay</w:t>
      </w:r>
      <w:r w:rsidR="00CA60EB">
        <w:rPr>
          <w:rFonts w:hint="eastAsia"/>
        </w:rPr>
        <w:t>微服务</w:t>
      </w:r>
    </w:p>
    <w:p w:rsidR="000551C8" w:rsidRDefault="00B4123C" w:rsidP="004C3FC7">
      <w:pPr>
        <w:pStyle w:val="21"/>
        <w:ind w:left="440"/>
      </w:pPr>
      <w:r>
        <w:rPr>
          <w:rFonts w:hint="eastAsia"/>
        </w:rPr>
        <w:t>向外部呈现统一的外部接口，方便其他模块调用。</w:t>
      </w:r>
    </w:p>
    <w:p w:rsidR="00367510" w:rsidRDefault="00367510" w:rsidP="004C3FC7">
      <w:pPr>
        <w:pStyle w:val="21"/>
        <w:ind w:left="440"/>
      </w:pPr>
      <w:r>
        <w:rPr>
          <w:rFonts w:hint="eastAsia"/>
        </w:rPr>
        <w:t>负责所有</w:t>
      </w:r>
      <w:r>
        <w:rPr>
          <w:rFonts w:hint="eastAsia"/>
        </w:rPr>
        <w:t>Master</w:t>
      </w:r>
      <w:r>
        <w:rPr>
          <w:rFonts w:hint="eastAsia"/>
        </w:rPr>
        <w:t>收到的消息的内容校验部分。</w:t>
      </w:r>
    </w:p>
    <w:p w:rsidR="00B907AA" w:rsidRDefault="00D20922" w:rsidP="004E540F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任务管理</w:t>
      </w:r>
      <w:r w:rsidR="00B907AA">
        <w:rPr>
          <w:rFonts w:hint="eastAsia"/>
        </w:rPr>
        <w:t>微服务</w:t>
      </w:r>
    </w:p>
    <w:p w:rsidR="00F6578F" w:rsidRDefault="00F6578F" w:rsidP="00F6578F">
      <w:pPr>
        <w:pStyle w:val="21"/>
        <w:ind w:left="860" w:firstLineChars="0" w:firstLine="0"/>
      </w:pPr>
      <w:r>
        <w:rPr>
          <w:rFonts w:hint="eastAsia"/>
        </w:rPr>
        <w:t>负责</w:t>
      </w:r>
      <w:r w:rsidR="00D20922">
        <w:rPr>
          <w:rFonts w:hint="eastAsia"/>
        </w:rPr>
        <w:t>任务的统一管理</w:t>
      </w:r>
      <w:r>
        <w:rPr>
          <w:rFonts w:hint="eastAsia"/>
        </w:rPr>
        <w:t>。</w:t>
      </w:r>
    </w:p>
    <w:p w:rsidR="00B907AA" w:rsidRDefault="00D20922" w:rsidP="00B907AA">
      <w:pPr>
        <w:pStyle w:val="21"/>
        <w:ind w:left="860" w:firstLineChars="0" w:firstLine="0"/>
      </w:pPr>
      <w:r>
        <w:rPr>
          <w:rFonts w:hint="eastAsia"/>
        </w:rPr>
        <w:t>负责申请空闲资源用于任务运行</w:t>
      </w:r>
      <w:r w:rsidR="00B907AA">
        <w:rPr>
          <w:rFonts w:hint="eastAsia"/>
        </w:rPr>
        <w:t>。</w:t>
      </w:r>
    </w:p>
    <w:p w:rsidR="00B907AA" w:rsidRDefault="00B907AA" w:rsidP="00B907AA">
      <w:pPr>
        <w:pStyle w:val="21"/>
        <w:ind w:left="860" w:firstLineChars="0" w:firstLine="0"/>
      </w:pPr>
      <w:r>
        <w:rPr>
          <w:rFonts w:hint="eastAsia"/>
        </w:rPr>
        <w:t>负责</w:t>
      </w:r>
      <w:r w:rsidR="00D20922">
        <w:rPr>
          <w:rFonts w:hint="eastAsia"/>
        </w:rPr>
        <w:t>任务结果检查，模拟</w:t>
      </w:r>
      <w:r w:rsidR="00D20922">
        <w:rPr>
          <w:rFonts w:hint="eastAsia"/>
        </w:rPr>
        <w:t>CI</w:t>
      </w:r>
      <w:r w:rsidR="00D20922">
        <w:rPr>
          <w:rFonts w:hint="eastAsia"/>
        </w:rPr>
        <w:t>发信等操作</w:t>
      </w:r>
      <w:r w:rsidR="001B077E">
        <w:rPr>
          <w:rFonts w:hint="eastAsia"/>
        </w:rPr>
        <w:t>。</w:t>
      </w:r>
    </w:p>
    <w:p w:rsidR="00B907AA" w:rsidRDefault="0059432D" w:rsidP="004E540F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资源管理</w:t>
      </w:r>
      <w:r w:rsidR="00076443">
        <w:rPr>
          <w:rFonts w:hint="eastAsia"/>
        </w:rPr>
        <w:t>微服务</w:t>
      </w:r>
    </w:p>
    <w:p w:rsidR="00323C35" w:rsidRDefault="00323C35" w:rsidP="00323C35">
      <w:pPr>
        <w:pStyle w:val="21"/>
        <w:ind w:left="860" w:firstLineChars="0" w:firstLine="0"/>
      </w:pPr>
      <w:r>
        <w:rPr>
          <w:rFonts w:hint="eastAsia"/>
        </w:rPr>
        <w:t>负责</w:t>
      </w:r>
      <w:r w:rsidR="00D13E03">
        <w:rPr>
          <w:rFonts w:hint="eastAsia"/>
        </w:rPr>
        <w:t>资源的统一管理。</w:t>
      </w:r>
    </w:p>
    <w:p w:rsidR="005A6C98" w:rsidRDefault="005A6C98" w:rsidP="00323C35">
      <w:pPr>
        <w:pStyle w:val="21"/>
        <w:ind w:left="860" w:firstLineChars="0" w:firstLine="0"/>
      </w:pPr>
      <w:r>
        <w:rPr>
          <w:rFonts w:hint="eastAsia"/>
        </w:rPr>
        <w:t>负责</w:t>
      </w:r>
      <w:r w:rsidR="00D13E03">
        <w:rPr>
          <w:rFonts w:hint="eastAsia"/>
        </w:rPr>
        <w:t>处理任务管理的资源申请请求。</w:t>
      </w:r>
    </w:p>
    <w:p w:rsidR="00323C35" w:rsidRDefault="00DC1B5D" w:rsidP="00323C35">
      <w:pPr>
        <w:pStyle w:val="21"/>
        <w:ind w:left="860" w:firstLineChars="0" w:firstLine="0"/>
      </w:pPr>
      <w:r>
        <w:rPr>
          <w:rFonts w:hint="eastAsia"/>
        </w:rPr>
        <w:t>负责</w:t>
      </w:r>
      <w:r w:rsidR="00D13E03">
        <w:rPr>
          <w:rFonts w:hint="eastAsia"/>
        </w:rPr>
        <w:t>资源状态与数据维护。</w:t>
      </w:r>
    </w:p>
    <w:p w:rsidR="00076443" w:rsidRDefault="000E7A4A" w:rsidP="004E540F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任务结果处理</w:t>
      </w:r>
      <w:r w:rsidR="00076443">
        <w:rPr>
          <w:rFonts w:hint="eastAsia"/>
        </w:rPr>
        <w:t>微服务</w:t>
      </w:r>
    </w:p>
    <w:p w:rsidR="00BE4DD3" w:rsidRDefault="00BE4DD3" w:rsidP="00BE4DD3">
      <w:pPr>
        <w:pStyle w:val="21"/>
        <w:ind w:left="860" w:firstLineChars="0" w:firstLine="0"/>
      </w:pPr>
      <w:r>
        <w:rPr>
          <w:rFonts w:hint="eastAsia"/>
        </w:rPr>
        <w:t>负责</w:t>
      </w:r>
      <w:r w:rsidR="000E7A4A">
        <w:rPr>
          <w:rFonts w:hint="eastAsia"/>
        </w:rPr>
        <w:t>在任务运行完成之后处理任务结果。</w:t>
      </w:r>
    </w:p>
    <w:p w:rsidR="004B7CB8" w:rsidRDefault="00BE4DD3" w:rsidP="00342E48">
      <w:pPr>
        <w:pStyle w:val="21"/>
        <w:ind w:left="860" w:firstLineChars="0" w:firstLine="0"/>
      </w:pPr>
      <w:r>
        <w:rPr>
          <w:rFonts w:hint="eastAsia"/>
        </w:rPr>
        <w:t>负责</w:t>
      </w:r>
      <w:r w:rsidR="000E7A4A">
        <w:rPr>
          <w:rFonts w:hint="eastAsia"/>
        </w:rPr>
        <w:t>在真实环境任务结束之后生成流量图，</w:t>
      </w:r>
      <w:r w:rsidR="000E7A4A">
        <w:rPr>
          <w:rFonts w:hint="eastAsia"/>
        </w:rPr>
        <w:t>bler</w:t>
      </w:r>
      <w:r w:rsidR="000E7A4A">
        <w:rPr>
          <w:rFonts w:hint="eastAsia"/>
        </w:rPr>
        <w:t>图等</w:t>
      </w:r>
      <w:r>
        <w:rPr>
          <w:rFonts w:hint="eastAsia"/>
        </w:rPr>
        <w:t>。</w:t>
      </w:r>
    </w:p>
    <w:p w:rsidR="00BE4DD3" w:rsidRDefault="000E7A4A" w:rsidP="004E540F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用户管理</w:t>
      </w:r>
      <w:r w:rsidR="00076443">
        <w:rPr>
          <w:rFonts w:hint="eastAsia"/>
        </w:rPr>
        <w:t>微服务</w:t>
      </w:r>
    </w:p>
    <w:p w:rsidR="00356662" w:rsidRDefault="00356662" w:rsidP="00356662">
      <w:pPr>
        <w:pStyle w:val="21"/>
        <w:ind w:left="860" w:firstLineChars="0" w:firstLine="0"/>
        <w:rPr>
          <w:rFonts w:hint="eastAsia"/>
        </w:rPr>
      </w:pPr>
      <w:r>
        <w:rPr>
          <w:rFonts w:hint="eastAsia"/>
        </w:rPr>
        <w:t>负责</w:t>
      </w:r>
      <w:r w:rsidR="006302C9">
        <w:rPr>
          <w:rFonts w:hint="eastAsia"/>
        </w:rPr>
        <w:t>用户信息的认证与查询</w:t>
      </w:r>
      <w:r>
        <w:rPr>
          <w:rFonts w:hint="eastAsia"/>
        </w:rPr>
        <w:t>。</w:t>
      </w:r>
    </w:p>
    <w:p w:rsidR="00876EDE" w:rsidRDefault="00876EDE" w:rsidP="00356662">
      <w:pPr>
        <w:pStyle w:val="21"/>
        <w:ind w:left="860" w:firstLineChars="0" w:firstLine="0"/>
      </w:pPr>
      <w:r>
        <w:rPr>
          <w:rFonts w:hint="eastAsia"/>
        </w:rPr>
        <w:t>负责加载用户信息</w:t>
      </w:r>
      <w:r w:rsidR="0064280A">
        <w:rPr>
          <w:rFonts w:hint="eastAsia"/>
        </w:rPr>
        <w:t>，</w:t>
      </w:r>
      <w:r w:rsidR="00577C5B">
        <w:rPr>
          <w:rFonts w:hint="eastAsia"/>
        </w:rPr>
        <w:t>以及用于信息的基本组织形式维护。</w:t>
      </w:r>
    </w:p>
    <w:p w:rsidR="00784685" w:rsidRDefault="00BE27AD" w:rsidP="00D95D1D">
      <w:pPr>
        <w:pStyle w:val="11"/>
      </w:pPr>
      <w:bookmarkStart w:id="43" w:name="_Toc141597441"/>
      <w:bookmarkStart w:id="44" w:name="_Toc455127678"/>
      <w:r>
        <w:rPr>
          <w:rFonts w:hint="eastAsia"/>
        </w:rPr>
        <w:t>接口</w:t>
      </w:r>
      <w:bookmarkEnd w:id="43"/>
      <w:r w:rsidR="0019727B">
        <w:rPr>
          <w:rFonts w:hint="eastAsia"/>
        </w:rPr>
        <w:t>设计</w:t>
      </w:r>
      <w:bookmarkEnd w:id="44"/>
    </w:p>
    <w:p w:rsidR="00090BE1" w:rsidRPr="00090BE1" w:rsidRDefault="00090BE1" w:rsidP="003112E1">
      <w:pPr>
        <w:pStyle w:val="20"/>
        <w:tabs>
          <w:tab w:val="num" w:pos="360"/>
        </w:tabs>
      </w:pPr>
      <w:bookmarkStart w:id="45" w:name="_Toc455127679"/>
      <w:r>
        <w:rPr>
          <w:rFonts w:hint="eastAsia"/>
        </w:rPr>
        <w:t>外部接口</w:t>
      </w:r>
      <w:bookmarkEnd w:id="45"/>
    </w:p>
    <w:p w:rsidR="00241CEC" w:rsidRDefault="00956287" w:rsidP="00E22270">
      <w:pPr>
        <w:autoSpaceDE w:val="0"/>
        <w:autoSpaceDN w:val="0"/>
        <w:adjustRightInd w:val="0"/>
        <w:ind w:firstLineChars="200" w:firstLine="440"/>
        <w:jc w:val="left"/>
      </w:pPr>
      <w:r>
        <w:rPr>
          <w:rFonts w:hint="eastAsia"/>
        </w:rPr>
        <w:t>Master</w:t>
      </w:r>
      <w:r>
        <w:rPr>
          <w:rFonts w:hint="eastAsia"/>
        </w:rPr>
        <w:t>部分向外提供接口还是以</w:t>
      </w:r>
      <w:r>
        <w:rPr>
          <w:rFonts w:hint="eastAsia"/>
        </w:rPr>
        <w:t>Restful</w:t>
      </w:r>
      <w:r>
        <w:rPr>
          <w:rFonts w:hint="eastAsia"/>
        </w:rPr>
        <w:t>的方式提供，</w:t>
      </w:r>
      <w:r>
        <w:rPr>
          <w:rFonts w:hint="eastAsia"/>
        </w:rPr>
        <w:t>Auth</w:t>
      </w:r>
      <w:r>
        <w:rPr>
          <w:rFonts w:hint="eastAsia"/>
        </w:rPr>
        <w:t>部分向外部提供接口也以</w:t>
      </w:r>
      <w:r>
        <w:rPr>
          <w:rFonts w:hint="eastAsia"/>
        </w:rPr>
        <w:t>Restful</w:t>
      </w:r>
      <w:r>
        <w:rPr>
          <w:rFonts w:hint="eastAsia"/>
        </w:rPr>
        <w:t>的方式提供。</w:t>
      </w:r>
    </w:p>
    <w:p w:rsidR="008F4122" w:rsidRDefault="008F4122" w:rsidP="009918C7">
      <w:pPr>
        <w:pStyle w:val="20"/>
        <w:tabs>
          <w:tab w:val="num" w:pos="360"/>
        </w:tabs>
      </w:pPr>
      <w:bookmarkStart w:id="46" w:name="_Toc455127680"/>
      <w:r>
        <w:rPr>
          <w:rFonts w:hint="eastAsia"/>
        </w:rPr>
        <w:t>内部接口</w:t>
      </w:r>
      <w:bookmarkEnd w:id="46"/>
    </w:p>
    <w:p w:rsidR="00E22270" w:rsidRDefault="00163FDB" w:rsidP="009B23B6">
      <w:pPr>
        <w:autoSpaceDE w:val="0"/>
        <w:autoSpaceDN w:val="0"/>
        <w:adjustRightInd w:val="0"/>
        <w:ind w:firstLineChars="200" w:firstLine="440"/>
        <w:jc w:val="left"/>
      </w:pPr>
      <w:r>
        <w:rPr>
          <w:rFonts w:hint="eastAsia"/>
        </w:rPr>
        <w:t>在</w:t>
      </w:r>
      <w:r w:rsidR="006E7784">
        <w:rPr>
          <w:rFonts w:hint="eastAsia"/>
        </w:rPr>
        <w:t>Master</w:t>
      </w:r>
      <w:r>
        <w:rPr>
          <w:rFonts w:hint="eastAsia"/>
        </w:rPr>
        <w:t>内部微服务之间的交互使用</w:t>
      </w:r>
      <w:r>
        <w:rPr>
          <w:rFonts w:hint="eastAsia"/>
        </w:rPr>
        <w:t>MQ</w:t>
      </w:r>
      <w:r>
        <w:rPr>
          <w:rFonts w:hint="eastAsia"/>
        </w:rPr>
        <w:t>进行通信，</w:t>
      </w:r>
      <w:r w:rsidR="00D23428">
        <w:rPr>
          <w:rFonts w:hint="eastAsia"/>
        </w:rPr>
        <w:t>不同微服务之间使用特定通道（</w:t>
      </w:r>
      <w:r w:rsidR="006A2F2A">
        <w:rPr>
          <w:rFonts w:hint="eastAsia"/>
        </w:rPr>
        <w:t>channel</w:t>
      </w:r>
      <w:r w:rsidR="00D23428">
        <w:rPr>
          <w:rFonts w:hint="eastAsia"/>
        </w:rPr>
        <w:t>）进行通信</w:t>
      </w:r>
      <w:r w:rsidR="000F1C64">
        <w:rPr>
          <w:rFonts w:hint="eastAsia"/>
        </w:rPr>
        <w:t>，通道中传输</w:t>
      </w:r>
      <w:r w:rsidR="000F1C64">
        <w:rPr>
          <w:rFonts w:hint="eastAsia"/>
        </w:rPr>
        <w:t>JSON</w:t>
      </w:r>
      <w:r w:rsidR="000F1C64">
        <w:rPr>
          <w:rFonts w:hint="eastAsia"/>
        </w:rPr>
        <w:t>数据。</w:t>
      </w:r>
      <w:r w:rsidR="00525A85">
        <w:rPr>
          <w:rFonts w:hint="eastAsia"/>
        </w:rPr>
        <w:t>这样考虑</w:t>
      </w:r>
      <w:r w:rsidR="002B39A9">
        <w:rPr>
          <w:rFonts w:hint="eastAsia"/>
        </w:rPr>
        <w:t>而不是直接传输</w:t>
      </w:r>
      <w:r w:rsidR="002B39A9">
        <w:rPr>
          <w:rFonts w:hint="eastAsia"/>
        </w:rPr>
        <w:t>Java</w:t>
      </w:r>
      <w:r w:rsidR="002B39A9">
        <w:rPr>
          <w:rFonts w:hint="eastAsia"/>
        </w:rPr>
        <w:t>对象</w:t>
      </w:r>
      <w:r w:rsidR="00525A85">
        <w:rPr>
          <w:rFonts w:hint="eastAsia"/>
        </w:rPr>
        <w:t>是为了适应微服务异构的情况。</w:t>
      </w:r>
      <w:r w:rsidR="00643D64">
        <w:rPr>
          <w:rFonts w:hint="eastAsia"/>
        </w:rPr>
        <w:t>Python</w:t>
      </w:r>
      <w:r w:rsidR="00643D64">
        <w:rPr>
          <w:rFonts w:hint="eastAsia"/>
        </w:rPr>
        <w:t>，</w:t>
      </w:r>
      <w:r w:rsidR="00643D64">
        <w:rPr>
          <w:rFonts w:hint="eastAsia"/>
        </w:rPr>
        <w:t>Java</w:t>
      </w:r>
      <w:r w:rsidR="00643D64">
        <w:rPr>
          <w:rFonts w:hint="eastAsia"/>
        </w:rPr>
        <w:t>都可以使用</w:t>
      </w:r>
      <w:r w:rsidR="00643D64">
        <w:rPr>
          <w:rFonts w:hint="eastAsia"/>
        </w:rPr>
        <w:t>MQ</w:t>
      </w:r>
      <w:r w:rsidR="00643D64">
        <w:rPr>
          <w:rFonts w:hint="eastAsia"/>
        </w:rPr>
        <w:t>，都可以解析</w:t>
      </w:r>
      <w:r w:rsidR="00643D64">
        <w:rPr>
          <w:rFonts w:hint="eastAsia"/>
        </w:rPr>
        <w:t>JSON</w:t>
      </w:r>
      <w:r w:rsidR="00643D64">
        <w:rPr>
          <w:rFonts w:hint="eastAsia"/>
        </w:rPr>
        <w:t>数据。</w:t>
      </w:r>
      <w:r w:rsidR="00825C9A">
        <w:rPr>
          <w:rFonts w:hint="eastAsia"/>
        </w:rPr>
        <w:t>规定向某个微服务发送数据就是用微服务的名称作为通道名</w:t>
      </w:r>
      <w:r w:rsidR="00E331EF">
        <w:rPr>
          <w:rFonts w:hint="eastAsia"/>
        </w:rPr>
        <w:t>。</w:t>
      </w:r>
    </w:p>
    <w:p w:rsidR="00413D17" w:rsidRPr="0048643A" w:rsidRDefault="00413D17" w:rsidP="00413D17">
      <w:pPr>
        <w:autoSpaceDE w:val="0"/>
        <w:autoSpaceDN w:val="0"/>
        <w:adjustRightInd w:val="0"/>
        <w:ind w:firstLineChars="200" w:firstLine="44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hint="eastAsia"/>
        </w:rPr>
        <w:t>在微服务之间使用</w:t>
      </w:r>
      <w:r>
        <w:rPr>
          <w:rFonts w:hint="eastAsia"/>
        </w:rPr>
        <w:t>Memcache</w:t>
      </w:r>
      <w:r>
        <w:rPr>
          <w:rFonts w:hint="eastAsia"/>
        </w:rPr>
        <w:t>的方式进行数据共享。这里的</w:t>
      </w:r>
      <w:r>
        <w:rPr>
          <w:rFonts w:hint="eastAsia"/>
        </w:rPr>
        <w:t>Memcache</w:t>
      </w:r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实现</w:t>
      </w:r>
      <w:r w:rsidR="00E62BAE">
        <w:rPr>
          <w:rFonts w:hint="eastAsia"/>
        </w:rPr>
        <w:t>。所有的</w:t>
      </w:r>
      <w:r w:rsidR="00E62BAE">
        <w:rPr>
          <w:rFonts w:hint="eastAsia"/>
        </w:rPr>
        <w:t>Redis</w:t>
      </w:r>
      <w:r w:rsidR="00E62BAE">
        <w:rPr>
          <w:rFonts w:hint="eastAsia"/>
        </w:rPr>
        <w:t>与</w:t>
      </w:r>
      <w:r w:rsidR="00E62BAE">
        <w:rPr>
          <w:rFonts w:hint="eastAsia"/>
        </w:rPr>
        <w:t>Mysql</w:t>
      </w:r>
      <w:r w:rsidR="00E62BAE">
        <w:rPr>
          <w:rFonts w:hint="eastAsia"/>
        </w:rPr>
        <w:t>之间的同步由数据操作模块</w:t>
      </w:r>
      <w:r w:rsidR="00485930">
        <w:rPr>
          <w:rFonts w:hint="eastAsia"/>
        </w:rPr>
        <w:t>同时操作两个数据库完成</w:t>
      </w:r>
      <w:r w:rsidR="00E62BAE">
        <w:rPr>
          <w:rFonts w:hint="eastAsia"/>
        </w:rPr>
        <w:t>。</w:t>
      </w:r>
      <w:r w:rsidR="00390F1F">
        <w:rPr>
          <w:rFonts w:hint="eastAsia"/>
        </w:rPr>
        <w:t>使用</w:t>
      </w:r>
      <w:r w:rsidR="00390F1F">
        <w:rPr>
          <w:rFonts w:hint="eastAsia"/>
        </w:rPr>
        <w:t>Redis</w:t>
      </w:r>
      <w:r w:rsidR="00390F1F">
        <w:rPr>
          <w:rFonts w:hint="eastAsia"/>
        </w:rPr>
        <w:t>的</w:t>
      </w:r>
      <w:r w:rsidR="00390F1F">
        <w:rPr>
          <w:rFonts w:hint="eastAsia"/>
        </w:rPr>
        <w:t>0</w:t>
      </w:r>
      <w:r w:rsidR="00390F1F">
        <w:rPr>
          <w:rFonts w:hint="eastAsia"/>
        </w:rPr>
        <w:t>号数据库</w:t>
      </w:r>
      <w:r w:rsidR="006634D8">
        <w:rPr>
          <w:rFonts w:hint="eastAsia"/>
        </w:rPr>
        <w:t>作为</w:t>
      </w:r>
      <w:r w:rsidR="0000126C">
        <w:rPr>
          <w:rFonts w:hint="eastAsia"/>
        </w:rPr>
        <w:t>任务相关信息</w:t>
      </w:r>
      <w:r w:rsidR="007B7345">
        <w:rPr>
          <w:rFonts w:hint="eastAsia"/>
        </w:rPr>
        <w:t>，包括任务输出，任务步骤，</w:t>
      </w:r>
      <w:r w:rsidR="007B7345" w:rsidRPr="007B7345">
        <w:rPr>
          <w:rFonts w:hint="eastAsia"/>
          <w:strike/>
        </w:rPr>
        <w:t>CI</w:t>
      </w:r>
      <w:r w:rsidR="007B7345" w:rsidRPr="007B7345">
        <w:rPr>
          <w:rFonts w:hint="eastAsia"/>
          <w:strike/>
        </w:rPr>
        <w:t>任务缓存</w:t>
      </w:r>
      <w:r w:rsidR="007B7345">
        <w:rPr>
          <w:rFonts w:hint="eastAsia"/>
        </w:rPr>
        <w:t>。</w:t>
      </w:r>
      <w:r w:rsidR="006634D8">
        <w:rPr>
          <w:rFonts w:hint="eastAsia"/>
        </w:rPr>
        <w:t>使用</w:t>
      </w:r>
      <w:r w:rsidR="006634D8">
        <w:rPr>
          <w:rFonts w:hint="eastAsia"/>
        </w:rPr>
        <w:t>1</w:t>
      </w:r>
      <w:r w:rsidR="006634D8">
        <w:rPr>
          <w:rFonts w:hint="eastAsia"/>
        </w:rPr>
        <w:t>号数据库作为</w:t>
      </w:r>
      <w:r w:rsidR="00CA4A34">
        <w:rPr>
          <w:rFonts w:hint="eastAsia"/>
        </w:rPr>
        <w:t>在线</w:t>
      </w:r>
      <w:r w:rsidR="00CA4A34">
        <w:rPr>
          <w:rFonts w:hint="eastAsia"/>
        </w:rPr>
        <w:t>UE</w:t>
      </w:r>
      <w:r w:rsidR="00CA4A34">
        <w:rPr>
          <w:rFonts w:hint="eastAsia"/>
        </w:rPr>
        <w:t>信息存储</w:t>
      </w:r>
      <w:r w:rsidR="00E741B4">
        <w:rPr>
          <w:rFonts w:hint="eastAsia"/>
        </w:rPr>
        <w:t>。</w:t>
      </w:r>
      <w:r w:rsidR="00D85270">
        <w:rPr>
          <w:rFonts w:hint="eastAsia"/>
        </w:rPr>
        <w:t>使用</w:t>
      </w:r>
      <w:r w:rsidR="00D85270">
        <w:rPr>
          <w:rFonts w:hint="eastAsia"/>
        </w:rPr>
        <w:t>2</w:t>
      </w:r>
      <w:r w:rsidR="00D85270">
        <w:rPr>
          <w:rFonts w:hint="eastAsia"/>
        </w:rPr>
        <w:t>号数据库作为任务</w:t>
      </w:r>
      <w:r w:rsidR="00D85270">
        <w:rPr>
          <w:rFonts w:hint="eastAsia"/>
        </w:rPr>
        <w:t>EI</w:t>
      </w:r>
      <w:r w:rsidR="00D85270">
        <w:rPr>
          <w:rFonts w:hint="eastAsia"/>
        </w:rPr>
        <w:t>信息存储使用。</w:t>
      </w:r>
    </w:p>
    <w:p w:rsidR="00BC1A7E" w:rsidRDefault="00BC1A7E" w:rsidP="00722F30">
      <w:pPr>
        <w:pStyle w:val="11"/>
      </w:pPr>
      <w:bookmarkStart w:id="47" w:name="_Toc141597444"/>
      <w:bookmarkStart w:id="48" w:name="_Toc455127681"/>
      <w:r>
        <w:rPr>
          <w:rFonts w:hint="eastAsia"/>
        </w:rPr>
        <w:lastRenderedPageBreak/>
        <w:t>业务流程</w:t>
      </w:r>
      <w:bookmarkEnd w:id="48"/>
    </w:p>
    <w:p w:rsidR="005E2030" w:rsidRDefault="00236EDB" w:rsidP="005E2030">
      <w:pPr>
        <w:pStyle w:val="21"/>
      </w:pPr>
      <w:r>
        <w:rPr>
          <w:rFonts w:hint="eastAsia"/>
        </w:rPr>
        <w:t>接下来使用业务划分的方式将整体的软件架构分功能进行描述，以便进一步设计，开发时方便了解软件整体架构在网管中的具体意义。</w:t>
      </w:r>
    </w:p>
    <w:p w:rsidR="00F04A10" w:rsidRDefault="00447C4B" w:rsidP="007707F1">
      <w:pPr>
        <w:pStyle w:val="20"/>
      </w:pPr>
      <w:bookmarkStart w:id="49" w:name="_Toc455127682"/>
      <w:r>
        <w:rPr>
          <w:rFonts w:hint="eastAsia"/>
        </w:rPr>
        <w:t>任务</w:t>
      </w:r>
      <w:r w:rsidR="001D0F9A">
        <w:rPr>
          <w:rFonts w:hint="eastAsia"/>
        </w:rPr>
        <w:t>管理</w:t>
      </w:r>
      <w:bookmarkEnd w:id="49"/>
    </w:p>
    <w:p w:rsidR="00EA76D6" w:rsidRDefault="00F05885" w:rsidP="006E5384">
      <w:pPr>
        <w:pStyle w:val="21"/>
      </w:pPr>
      <w:r>
        <w:rPr>
          <w:rFonts w:hint="eastAsia"/>
        </w:rPr>
        <w:t>任务管理中又设计多个</w:t>
      </w:r>
      <w:r>
        <w:rPr>
          <w:rFonts w:hint="eastAsia"/>
        </w:rPr>
        <w:t>use case</w:t>
      </w:r>
      <w:r>
        <w:rPr>
          <w:rFonts w:hint="eastAsia"/>
        </w:rPr>
        <w:t>，这里</w:t>
      </w:r>
      <w:r w:rsidR="000D36AE">
        <w:rPr>
          <w:rFonts w:hint="eastAsia"/>
        </w:rPr>
        <w:t>说明整体任务创建，任务状态，任务结果</w:t>
      </w:r>
      <w:r w:rsidR="00AF3651">
        <w:rPr>
          <w:rFonts w:hint="eastAsia"/>
        </w:rPr>
        <w:t>的</w:t>
      </w:r>
      <w:r w:rsidR="000D36AE">
        <w:rPr>
          <w:rFonts w:hint="eastAsia"/>
        </w:rPr>
        <w:t>过程的管理。</w:t>
      </w:r>
    </w:p>
    <w:p w:rsidR="006A5FF1" w:rsidRDefault="00AF3651" w:rsidP="00302ADB">
      <w:pPr>
        <w:pStyle w:val="21"/>
        <w:ind w:firstLineChars="0" w:firstLine="0"/>
        <w:jc w:val="left"/>
      </w:pPr>
      <w:r>
        <w:object w:dxaOrig="12178" w:dyaOrig="16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570.8pt" o:ole="">
            <v:imagedata r:id="rId23" o:title=""/>
          </v:shape>
          <o:OLEObject Type="Embed" ProgID="Visio.Drawing.11" ShapeID="_x0000_i1025" DrawAspect="Content" ObjectID="_1528874883" r:id="rId24"/>
        </w:object>
      </w:r>
    </w:p>
    <w:p w:rsidR="00603F86" w:rsidRDefault="000B6F6E" w:rsidP="00603F86">
      <w:pPr>
        <w:pStyle w:val="30"/>
        <w:rPr>
          <w:rFonts w:hint="eastAsia"/>
        </w:rPr>
      </w:pPr>
      <w:bookmarkStart w:id="50" w:name="_Toc455127683"/>
      <w:r>
        <w:rPr>
          <w:rFonts w:hint="eastAsia"/>
        </w:rPr>
        <w:t>任务创建</w:t>
      </w:r>
      <w:r w:rsidR="00603F86">
        <w:rPr>
          <w:rFonts w:hint="eastAsia"/>
        </w:rPr>
        <w:t>操作</w:t>
      </w:r>
      <w:bookmarkEnd w:id="50"/>
    </w:p>
    <w:p w:rsidR="0088701C" w:rsidRDefault="0088701C" w:rsidP="0088701C">
      <w:pPr>
        <w:pStyle w:val="21"/>
        <w:rPr>
          <w:rFonts w:hint="eastAsia"/>
        </w:rPr>
      </w:pPr>
      <w:r>
        <w:rPr>
          <w:rFonts w:hint="eastAsia"/>
        </w:rPr>
        <w:t>任务创建按照自动化程度可以分为：手动测试与自动化</w:t>
      </w:r>
      <w:r>
        <w:rPr>
          <w:rFonts w:hint="eastAsia"/>
        </w:rPr>
        <w:t>CI</w:t>
      </w:r>
      <w:r>
        <w:rPr>
          <w:rFonts w:hint="eastAsia"/>
        </w:rPr>
        <w:t>测试两种。按照运行方式还可以分为新创建任务和重新执行任务两种。上图中所有的流程即所有的流程的合并，一下详细描述任务创建流程：</w:t>
      </w:r>
    </w:p>
    <w:p w:rsidR="0088701C" w:rsidRDefault="0088701C" w:rsidP="008C6702">
      <w:pPr>
        <w:pStyle w:val="2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WEB</w:t>
      </w:r>
      <w:r>
        <w:rPr>
          <w:rFonts w:hint="eastAsia"/>
        </w:rPr>
        <w:t>侧发送过来任务创建请求之后，由</w:t>
      </w:r>
      <w:r>
        <w:rPr>
          <w:rFonts w:hint="eastAsia"/>
        </w:rPr>
        <w:t>API Gateway</w:t>
      </w:r>
      <w:r>
        <w:rPr>
          <w:rFonts w:hint="eastAsia"/>
        </w:rPr>
        <w:t>进行接收并根据请求</w:t>
      </w:r>
      <w:r w:rsidR="008C6702">
        <w:rPr>
          <w:rFonts w:hint="eastAsia"/>
        </w:rPr>
        <w:t>URL</w:t>
      </w:r>
      <w:r w:rsidR="008C6702">
        <w:rPr>
          <w:rFonts w:hint="eastAsia"/>
        </w:rPr>
        <w:lastRenderedPageBreak/>
        <w:t>进行转发。</w:t>
      </w:r>
    </w:p>
    <w:p w:rsidR="008C6702" w:rsidRDefault="008C6702" w:rsidP="008C6702">
      <w:pPr>
        <w:pStyle w:val="2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Task</w:t>
      </w:r>
      <w:r>
        <w:rPr>
          <w:rFonts w:hint="eastAsia"/>
        </w:rPr>
        <w:t>服务收到请求之后，判断以上四种执行方式，进行不同的处理。</w:t>
      </w:r>
    </w:p>
    <w:p w:rsidR="00A10378" w:rsidRDefault="008C6702" w:rsidP="004E540F"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Task</w:t>
      </w:r>
      <w:r>
        <w:rPr>
          <w:rFonts w:hint="eastAsia"/>
        </w:rPr>
        <w:t>中根据任务要求向</w:t>
      </w:r>
      <w:r>
        <w:rPr>
          <w:rFonts w:hint="eastAsia"/>
        </w:rPr>
        <w:t>Resource</w:t>
      </w:r>
      <w:r>
        <w:rPr>
          <w:rFonts w:hint="eastAsia"/>
        </w:rPr>
        <w:t>申请资源。创建自动化测试用例等操作。</w:t>
      </w:r>
    </w:p>
    <w:p w:rsidR="00C2017F" w:rsidRDefault="0089171E" w:rsidP="004E540F"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发送任务开始信息给后部处理服务，以方便后部处理服务进行策略维护。</w:t>
      </w:r>
    </w:p>
    <w:p w:rsidR="00AB659E" w:rsidRDefault="004A6CDC" w:rsidP="004E540F"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发送任务给</w:t>
      </w:r>
      <w:r>
        <w:rPr>
          <w:rFonts w:hint="eastAsia"/>
        </w:rPr>
        <w:t>Slave</w:t>
      </w:r>
      <w:r>
        <w:rPr>
          <w:rFonts w:hint="eastAsia"/>
        </w:rPr>
        <w:t>，由</w:t>
      </w:r>
      <w:r>
        <w:rPr>
          <w:rFonts w:hint="eastAsia"/>
        </w:rPr>
        <w:t>Slave</w:t>
      </w:r>
      <w:r>
        <w:rPr>
          <w:rFonts w:hint="eastAsia"/>
        </w:rPr>
        <w:t>开始处理任务。</w:t>
      </w:r>
    </w:p>
    <w:p w:rsidR="00E9683D" w:rsidRDefault="000B6F6E" w:rsidP="00E9683D">
      <w:pPr>
        <w:pStyle w:val="30"/>
        <w:rPr>
          <w:rFonts w:hint="eastAsia"/>
        </w:rPr>
      </w:pPr>
      <w:bookmarkStart w:id="51" w:name="_Toc455127684"/>
      <w:r>
        <w:rPr>
          <w:rFonts w:hint="eastAsia"/>
        </w:rPr>
        <w:t>任务状态操作</w:t>
      </w:r>
      <w:bookmarkStart w:id="52" w:name="_Toc455127685"/>
      <w:bookmarkEnd w:id="51"/>
    </w:p>
    <w:p w:rsidR="00E9683D" w:rsidRDefault="00E9683D" w:rsidP="00E9683D">
      <w:pPr>
        <w:pStyle w:val="21"/>
        <w:rPr>
          <w:rFonts w:hint="eastAsia"/>
        </w:rPr>
      </w:pPr>
      <w:r>
        <w:rPr>
          <w:rFonts w:hint="eastAsia"/>
        </w:rPr>
        <w:t>任务状态维护主要关注任务的状态，在一些异常情况下</w:t>
      </w:r>
      <w:r>
        <w:rPr>
          <w:rFonts w:hint="eastAsia"/>
        </w:rPr>
        <w:t>:</w:t>
      </w:r>
      <w:r>
        <w:rPr>
          <w:rFonts w:hint="eastAsia"/>
        </w:rPr>
        <w:t>任务异常退出，</w:t>
      </w:r>
      <w:r>
        <w:rPr>
          <w:rFonts w:hint="eastAsia"/>
        </w:rPr>
        <w:t>slave</w:t>
      </w:r>
      <w:r>
        <w:rPr>
          <w:rFonts w:hint="eastAsia"/>
        </w:rPr>
        <w:t>异常退出的情况下用来维护任务状态。</w:t>
      </w:r>
    </w:p>
    <w:p w:rsidR="00E9683D" w:rsidRDefault="00E9683D" w:rsidP="00E9683D">
      <w:pPr>
        <w:pStyle w:val="21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在任务开始后，每隔两秒</w:t>
      </w:r>
      <w:r>
        <w:rPr>
          <w:rFonts w:hint="eastAsia"/>
        </w:rPr>
        <w:t>slave</w:t>
      </w:r>
      <w:r>
        <w:rPr>
          <w:rFonts w:hint="eastAsia"/>
        </w:rPr>
        <w:t>上报一次任务状态，上报任务进度。</w:t>
      </w:r>
    </w:p>
    <w:p w:rsidR="00E9683D" w:rsidRDefault="00E9683D" w:rsidP="00E9683D">
      <w:pPr>
        <w:pStyle w:val="21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任务进度将被存储到</w:t>
      </w:r>
      <w:r>
        <w:rPr>
          <w:rFonts w:hint="eastAsia"/>
        </w:rPr>
        <w:t>redis</w:t>
      </w:r>
      <w:r>
        <w:rPr>
          <w:rFonts w:hint="eastAsia"/>
        </w:rPr>
        <w:t>中，由</w:t>
      </w:r>
      <w:r>
        <w:rPr>
          <w:rFonts w:hint="eastAsia"/>
        </w:rPr>
        <w:t>WEB</w:t>
      </w:r>
      <w:r>
        <w:rPr>
          <w:rFonts w:hint="eastAsia"/>
        </w:rPr>
        <w:t>侧用户展示时使用。</w:t>
      </w:r>
    </w:p>
    <w:p w:rsidR="00E9683D" w:rsidRPr="00E9683D" w:rsidRDefault="00E9683D" w:rsidP="00E9683D">
      <w:pPr>
        <w:pStyle w:val="21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次没有收到</w:t>
      </w:r>
      <w:r>
        <w:rPr>
          <w:rFonts w:hint="eastAsia"/>
        </w:rPr>
        <w:t>slave</w:t>
      </w:r>
      <w:r>
        <w:rPr>
          <w:rFonts w:hint="eastAsia"/>
        </w:rPr>
        <w:t>的心跳后认为任务异常结束，并进入任务结束流程。</w:t>
      </w:r>
    </w:p>
    <w:p w:rsidR="000B6F6E" w:rsidRDefault="000B6F6E" w:rsidP="000B6F6E">
      <w:pPr>
        <w:pStyle w:val="30"/>
      </w:pPr>
      <w:r>
        <w:rPr>
          <w:rFonts w:hint="eastAsia"/>
        </w:rPr>
        <w:t>任务结果操作</w:t>
      </w:r>
      <w:bookmarkEnd w:id="52"/>
    </w:p>
    <w:p w:rsidR="00E53789" w:rsidRDefault="00E86182" w:rsidP="00E53789">
      <w:pPr>
        <w:pStyle w:val="21"/>
        <w:rPr>
          <w:rFonts w:hint="eastAsia"/>
        </w:rPr>
      </w:pPr>
      <w:r>
        <w:rPr>
          <w:rFonts w:hint="eastAsia"/>
        </w:rPr>
        <w:t>在任务结果操作中，需要检查测试用例最终实行结果，这些结果需要检查任务输出中最终的测试用例组的执行结果。</w:t>
      </w:r>
    </w:p>
    <w:p w:rsidR="00E86182" w:rsidRDefault="00E86182" w:rsidP="00D8093D">
      <w:pPr>
        <w:pStyle w:val="21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在任务结果处理中</w:t>
      </w:r>
      <w:r w:rsidR="00D8093D">
        <w:rPr>
          <w:rFonts w:hint="eastAsia"/>
        </w:rPr>
        <w:t>需要考虑任务的</w:t>
      </w:r>
      <w:r w:rsidR="00574DA0">
        <w:rPr>
          <w:rFonts w:hint="eastAsia"/>
        </w:rPr>
        <w:t>几种形式，根据不同的形式完成不同的操作。</w:t>
      </w:r>
    </w:p>
    <w:p w:rsidR="00574DA0" w:rsidRDefault="00574DA0" w:rsidP="00D8093D">
      <w:pPr>
        <w:pStyle w:val="21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自动化</w:t>
      </w:r>
      <w:r w:rsidR="009E6C14">
        <w:rPr>
          <w:rFonts w:hint="eastAsia"/>
        </w:rPr>
        <w:t>模拟</w:t>
      </w:r>
      <w:r>
        <w:rPr>
          <w:rFonts w:hint="eastAsia"/>
        </w:rPr>
        <w:t>任务需要发信给响应的提交人以及组内领导</w:t>
      </w:r>
      <w:r w:rsidR="0031086C">
        <w:rPr>
          <w:rFonts w:hint="eastAsia"/>
        </w:rPr>
        <w:t>，通知某个服务进行任务结果记录</w:t>
      </w:r>
      <w:r>
        <w:rPr>
          <w:rFonts w:hint="eastAsia"/>
        </w:rPr>
        <w:t>。</w:t>
      </w:r>
      <w:r w:rsidR="009E6C14">
        <w:rPr>
          <w:rFonts w:hint="eastAsia"/>
        </w:rPr>
        <w:t>自动化真实环境任务需要通知</w:t>
      </w:r>
      <w:r w:rsidR="009E6C14">
        <w:rPr>
          <w:rFonts w:hint="eastAsia"/>
        </w:rPr>
        <w:t>wiki</w:t>
      </w:r>
      <w:r w:rsidR="009E6C14">
        <w:rPr>
          <w:rFonts w:hint="eastAsia"/>
        </w:rPr>
        <w:t>进行任务结果记录。</w:t>
      </w:r>
    </w:p>
    <w:p w:rsidR="00574DA0" w:rsidRDefault="00574DA0" w:rsidP="00D8093D">
      <w:pPr>
        <w:pStyle w:val="21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真实环境任务将任务结束结果发送给后部处理服务，由后部处理服务完成图片的生成。</w:t>
      </w:r>
    </w:p>
    <w:p w:rsidR="00F106EC" w:rsidRPr="00E53789" w:rsidRDefault="00F106EC" w:rsidP="00D8093D">
      <w:pPr>
        <w:pStyle w:val="21"/>
        <w:numPr>
          <w:ilvl w:val="0"/>
          <w:numId w:val="17"/>
        </w:numPr>
        <w:ind w:firstLineChars="0"/>
      </w:pPr>
      <w:r>
        <w:rPr>
          <w:rFonts w:hint="eastAsia"/>
        </w:rPr>
        <w:t>通知资源管理服务释放资源，由资源管理模块完成资源状态管理。</w:t>
      </w:r>
    </w:p>
    <w:p w:rsidR="006E5384" w:rsidRDefault="00A006EB" w:rsidP="003B1C18">
      <w:pPr>
        <w:pStyle w:val="20"/>
        <w:rPr>
          <w:rFonts w:hint="eastAsia"/>
        </w:rPr>
      </w:pPr>
      <w:bookmarkStart w:id="53" w:name="_Toc455127686"/>
      <w:r>
        <w:rPr>
          <w:rFonts w:hint="eastAsia"/>
        </w:rPr>
        <w:t>资源</w:t>
      </w:r>
      <w:r w:rsidR="00BA7BE3" w:rsidRPr="003B1C18">
        <w:rPr>
          <w:rFonts w:hint="eastAsia"/>
        </w:rPr>
        <w:t>管理</w:t>
      </w:r>
      <w:bookmarkEnd w:id="53"/>
    </w:p>
    <w:p w:rsidR="00F106EC" w:rsidRDefault="00DD7599" w:rsidP="00F106EC">
      <w:pPr>
        <w:pStyle w:val="21"/>
        <w:rPr>
          <w:rFonts w:hint="eastAsia"/>
        </w:rPr>
      </w:pPr>
      <w:r>
        <w:rPr>
          <w:rFonts w:hint="eastAsia"/>
        </w:rPr>
        <w:t>资源管理模块主要负责资源状态以及资源动态信息的维护。</w:t>
      </w:r>
      <w:r w:rsidR="005B1C4F">
        <w:rPr>
          <w:rFonts w:hint="eastAsia"/>
        </w:rPr>
        <w:t>其中可能涉及到资源的自动上线时配置信息自动填充部分。</w:t>
      </w:r>
    </w:p>
    <w:p w:rsidR="00DD7599" w:rsidRPr="00F106EC" w:rsidRDefault="00DD7599" w:rsidP="00C434A5">
      <w:pPr>
        <w:pStyle w:val="21"/>
        <w:ind w:firstLineChars="0" w:firstLine="0"/>
      </w:pPr>
      <w:r>
        <w:object w:dxaOrig="10664" w:dyaOrig="12213">
          <v:shape id="_x0000_i1026" type="#_x0000_t75" style="width:415.3pt;height:475.8pt" o:ole="">
            <v:imagedata r:id="rId25" o:title=""/>
          </v:shape>
          <o:OLEObject Type="Embed" ProgID="Visio.Drawing.11" ShapeID="_x0000_i1026" DrawAspect="Content" ObjectID="_1528874884" r:id="rId26"/>
        </w:object>
      </w:r>
    </w:p>
    <w:p w:rsidR="00AD384E" w:rsidRDefault="00FF4723" w:rsidP="008C7DDB">
      <w:pPr>
        <w:pStyle w:val="30"/>
      </w:pPr>
      <w:bookmarkStart w:id="54" w:name="_Toc455127687"/>
      <w:r>
        <w:rPr>
          <w:rFonts w:hint="eastAsia"/>
        </w:rPr>
        <w:t>资源管理</w:t>
      </w:r>
      <w:r w:rsidR="00022058">
        <w:rPr>
          <w:rFonts w:hint="eastAsia"/>
        </w:rPr>
        <w:t>流程</w:t>
      </w:r>
      <w:bookmarkEnd w:id="54"/>
    </w:p>
    <w:p w:rsidR="000846A1" w:rsidRDefault="00E9196B" w:rsidP="00ED36E3">
      <w:pPr>
        <w:pStyle w:val="21"/>
        <w:ind w:firstLineChars="0" w:firstLine="0"/>
      </w:pPr>
      <w:r>
        <w:rPr>
          <w:rFonts w:hint="eastAsia"/>
        </w:rPr>
        <w:t>具体操作过程以及各模块接口定义</w:t>
      </w:r>
      <w:r w:rsidR="00611036">
        <w:rPr>
          <w:rFonts w:hint="eastAsia"/>
        </w:rPr>
        <w:t>：</w:t>
      </w:r>
    </w:p>
    <w:p w:rsidR="00AE74FE" w:rsidRPr="00541DD5" w:rsidRDefault="005122B7" w:rsidP="004E540F"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Slave</w:t>
      </w:r>
      <w:r>
        <w:rPr>
          <w:rFonts w:hint="eastAsia"/>
        </w:rPr>
        <w:t>上线后需要向</w:t>
      </w:r>
      <w:r>
        <w:rPr>
          <w:rFonts w:hint="eastAsia"/>
        </w:rPr>
        <w:t>Master</w:t>
      </w:r>
      <w:r>
        <w:rPr>
          <w:rFonts w:hint="eastAsia"/>
        </w:rPr>
        <w:t>发送上线消息</w:t>
      </w:r>
      <w:r w:rsidR="00AB64FC">
        <w:rPr>
          <w:rFonts w:hint="eastAsia"/>
        </w:rPr>
        <w:t>。</w:t>
      </w:r>
    </w:p>
    <w:p w:rsidR="006771D8" w:rsidRDefault="002467F0" w:rsidP="004E540F"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Gateway</w:t>
      </w:r>
      <w:r>
        <w:rPr>
          <w:rFonts w:hint="eastAsia"/>
        </w:rPr>
        <w:t>在收到上线之后，转发给</w:t>
      </w:r>
      <w:r>
        <w:rPr>
          <w:rFonts w:hint="eastAsia"/>
        </w:rPr>
        <w:t>Resource</w:t>
      </w:r>
      <w:r w:rsidR="00FE2378">
        <w:rPr>
          <w:rFonts w:hint="eastAsia"/>
        </w:rPr>
        <w:t>，由</w:t>
      </w:r>
      <w:r w:rsidR="00FE2378">
        <w:rPr>
          <w:rFonts w:hint="eastAsia"/>
        </w:rPr>
        <w:t>Resource</w:t>
      </w:r>
      <w:r w:rsidR="00FE2378">
        <w:rPr>
          <w:rFonts w:hint="eastAsia"/>
        </w:rPr>
        <w:t>处理具体内容。</w:t>
      </w:r>
    </w:p>
    <w:p w:rsidR="00EA18AE" w:rsidRDefault="00695A89" w:rsidP="004E540F"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Resource</w:t>
      </w:r>
      <w:r>
        <w:rPr>
          <w:rFonts w:hint="eastAsia"/>
        </w:rPr>
        <w:t>在收到</w:t>
      </w:r>
      <w:r w:rsidR="00E17055">
        <w:rPr>
          <w:rFonts w:hint="eastAsia"/>
        </w:rPr>
        <w:t>上线之后检查配置，如果配置存在直接上线并记录动态信息到数据库中。</w:t>
      </w:r>
    </w:p>
    <w:p w:rsidR="00CB15DF" w:rsidRDefault="00F105A9" w:rsidP="004E540F"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如果配置不存在则新建一个</w:t>
      </w:r>
      <w:r>
        <w:rPr>
          <w:rFonts w:hint="eastAsia"/>
        </w:rPr>
        <w:t>Slave</w:t>
      </w:r>
      <w:r>
        <w:rPr>
          <w:rFonts w:hint="eastAsia"/>
        </w:rPr>
        <w:t>配置，并在配置上线。</w:t>
      </w:r>
    </w:p>
    <w:p w:rsidR="00E45271" w:rsidRDefault="00F105A9" w:rsidP="004E540F">
      <w:pPr>
        <w:pStyle w:val="21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用户上线时检查为任务</w:t>
      </w:r>
      <w:r>
        <w:rPr>
          <w:rFonts w:hint="eastAsia"/>
        </w:rPr>
        <w:t>Slave</w:t>
      </w:r>
      <w:r>
        <w:rPr>
          <w:rFonts w:hint="eastAsia"/>
        </w:rPr>
        <w:t>时需要下发</w:t>
      </w:r>
      <w:r>
        <w:rPr>
          <w:rFonts w:hint="eastAsia"/>
        </w:rPr>
        <w:t>EI</w:t>
      </w:r>
      <w:r>
        <w:rPr>
          <w:rFonts w:hint="eastAsia"/>
        </w:rPr>
        <w:t>配置信息到</w:t>
      </w:r>
      <w:r>
        <w:rPr>
          <w:rFonts w:hint="eastAsia"/>
        </w:rPr>
        <w:t>Slave</w:t>
      </w:r>
      <w:r>
        <w:rPr>
          <w:rFonts w:hint="eastAsia"/>
        </w:rPr>
        <w:t>上，因为在采集基站</w:t>
      </w:r>
      <w:r>
        <w:rPr>
          <w:rFonts w:hint="eastAsia"/>
        </w:rPr>
        <w:t>EI</w:t>
      </w:r>
      <w:r>
        <w:rPr>
          <w:rFonts w:hint="eastAsia"/>
        </w:rPr>
        <w:t>信息时需要</w:t>
      </w:r>
      <w:r>
        <w:rPr>
          <w:rFonts w:hint="eastAsia"/>
        </w:rPr>
        <w:t>EI</w:t>
      </w:r>
      <w:r>
        <w:rPr>
          <w:rFonts w:hint="eastAsia"/>
        </w:rPr>
        <w:t>配置信息进行解析。</w:t>
      </w:r>
    </w:p>
    <w:p w:rsidR="00AC7041" w:rsidRDefault="005A67A1" w:rsidP="00AC7041">
      <w:pPr>
        <w:pStyle w:val="21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Slave</w:t>
      </w:r>
      <w:r>
        <w:rPr>
          <w:rFonts w:hint="eastAsia"/>
        </w:rPr>
        <w:t>上线后需要与</w:t>
      </w:r>
      <w:r>
        <w:rPr>
          <w:rFonts w:hint="eastAsia"/>
        </w:rPr>
        <w:t>Master</w:t>
      </w:r>
      <w:r>
        <w:rPr>
          <w:rFonts w:hint="eastAsia"/>
        </w:rPr>
        <w:t>保持心跳以便进行状态管理。</w:t>
      </w:r>
      <w:r w:rsidR="00AA6487">
        <w:rPr>
          <w:rFonts w:hint="eastAsia"/>
        </w:rPr>
        <w:t>没过</w:t>
      </w:r>
      <w:r w:rsidR="00AA6487">
        <w:rPr>
          <w:rFonts w:hint="eastAsia"/>
        </w:rPr>
        <w:t>30</w:t>
      </w:r>
      <w:r w:rsidR="00AA6487">
        <w:rPr>
          <w:rFonts w:hint="eastAsia"/>
        </w:rPr>
        <w:t>秒进行一次心跳，三次没有收到心跳则认为</w:t>
      </w:r>
      <w:r w:rsidR="00AA6487">
        <w:rPr>
          <w:rFonts w:hint="eastAsia"/>
        </w:rPr>
        <w:t>Slave</w:t>
      </w:r>
      <w:r w:rsidR="00AA6487">
        <w:rPr>
          <w:rFonts w:hint="eastAsia"/>
        </w:rPr>
        <w:t>已经下线，需要进行下线处理。</w:t>
      </w:r>
    </w:p>
    <w:p w:rsidR="00AC7041" w:rsidRPr="00042B33" w:rsidRDefault="00AC7041" w:rsidP="00AC7041"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在任务执行过程中</w:t>
      </w:r>
      <w:r>
        <w:rPr>
          <w:rFonts w:hint="eastAsia"/>
        </w:rPr>
        <w:t>Resource</w:t>
      </w:r>
      <w:r>
        <w:rPr>
          <w:rFonts w:hint="eastAsia"/>
        </w:rPr>
        <w:t>不在修改</w:t>
      </w:r>
      <w:r>
        <w:rPr>
          <w:rFonts w:hint="eastAsia"/>
        </w:rPr>
        <w:t>Slave</w:t>
      </w:r>
      <w:r>
        <w:rPr>
          <w:rFonts w:hint="eastAsia"/>
        </w:rPr>
        <w:t>状态，在</w:t>
      </w:r>
      <w:r>
        <w:rPr>
          <w:rFonts w:hint="eastAsia"/>
        </w:rPr>
        <w:t>Slave</w:t>
      </w:r>
      <w:r>
        <w:rPr>
          <w:rFonts w:hint="eastAsia"/>
        </w:rPr>
        <w:t>被释放之后进行修改。</w:t>
      </w:r>
    </w:p>
    <w:p w:rsidR="007B5CD4" w:rsidRDefault="00252BC9" w:rsidP="007B5CD4">
      <w:pPr>
        <w:pStyle w:val="20"/>
        <w:rPr>
          <w:rFonts w:hint="eastAsia"/>
        </w:rPr>
      </w:pPr>
      <w:bookmarkStart w:id="55" w:name="_Toc455127689"/>
      <w:r>
        <w:rPr>
          <w:rFonts w:hint="eastAsia"/>
        </w:rPr>
        <w:t>用户管理</w:t>
      </w:r>
      <w:r w:rsidR="007B5CD4">
        <w:rPr>
          <w:rFonts w:hint="eastAsia"/>
        </w:rPr>
        <w:t>操作</w:t>
      </w:r>
      <w:bookmarkEnd w:id="55"/>
    </w:p>
    <w:p w:rsidR="00C46AB1" w:rsidRDefault="00C46AB1" w:rsidP="00C46AB1">
      <w:pPr>
        <w:pStyle w:val="21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Cloud CI</w:t>
      </w:r>
      <w:r>
        <w:rPr>
          <w:rFonts w:hint="eastAsia"/>
        </w:rPr>
        <w:t>中有多处需要使用到用户信息。这里将用户管理特意的分为一个独立的微服务进行管理，方便各处对用户信息的使用，屏蔽用户管理底层细节。</w:t>
      </w:r>
    </w:p>
    <w:p w:rsidR="00364628" w:rsidRPr="00C46AB1" w:rsidRDefault="00364628" w:rsidP="00C46AB1">
      <w:pPr>
        <w:pStyle w:val="21"/>
      </w:pPr>
      <w:r>
        <w:object w:dxaOrig="7881" w:dyaOrig="6826">
          <v:shape id="_x0000_i1027" type="#_x0000_t75" style="width:394pt;height:341.55pt" o:ole="">
            <v:imagedata r:id="rId27" o:title=""/>
          </v:shape>
          <o:OLEObject Type="Embed" ProgID="Visio.Drawing.11" ShapeID="_x0000_i1027" DrawAspect="Content" ObjectID="_1528874885" r:id="rId28"/>
        </w:object>
      </w:r>
    </w:p>
    <w:p w:rsidR="00573F4B" w:rsidRPr="0073150A" w:rsidRDefault="00376B92" w:rsidP="0073150A">
      <w:pPr>
        <w:pStyle w:val="30"/>
      </w:pPr>
      <w:bookmarkStart w:id="56" w:name="_Toc455127690"/>
      <w:r>
        <w:rPr>
          <w:rFonts w:hint="eastAsia"/>
        </w:rPr>
        <w:t>用户</w:t>
      </w:r>
      <w:r w:rsidR="0073150A">
        <w:rPr>
          <w:rFonts w:hint="eastAsia"/>
        </w:rPr>
        <w:t>管理流程</w:t>
      </w:r>
      <w:bookmarkEnd w:id="56"/>
    </w:p>
    <w:p w:rsidR="00573F4B" w:rsidRDefault="003E434F" w:rsidP="00573F4B">
      <w:pPr>
        <w:pStyle w:val="21"/>
      </w:pPr>
      <w:r>
        <w:rPr>
          <w:rFonts w:hint="eastAsia"/>
        </w:rPr>
        <w:t>用户管理主要负责用户信息整合与认证的工作，以下具体介绍流程</w:t>
      </w:r>
      <w:r w:rsidR="00223A9F">
        <w:rPr>
          <w:rFonts w:hint="eastAsia"/>
        </w:rPr>
        <w:t>：</w:t>
      </w:r>
    </w:p>
    <w:p w:rsidR="00223A9F" w:rsidRDefault="002F4827" w:rsidP="004E540F">
      <w:pPr>
        <w:pStyle w:val="21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上用户登录时需要进行用户鉴权操作</w:t>
      </w:r>
      <w:r w:rsidR="00BE6149">
        <w:rPr>
          <w:rFonts w:hint="eastAsia"/>
        </w:rPr>
        <w:t>。在</w:t>
      </w:r>
      <w:r w:rsidR="00BE6149">
        <w:rPr>
          <w:rFonts w:hint="eastAsia"/>
        </w:rPr>
        <w:t>WEB</w:t>
      </w:r>
      <w:r w:rsidR="00BE6149">
        <w:rPr>
          <w:rFonts w:hint="eastAsia"/>
        </w:rPr>
        <w:t>侧将用户名，密码提交给用户管理之后，由用户管理部分进行用户鉴权，并将鉴权结果返回给</w:t>
      </w:r>
      <w:r w:rsidR="00BE6149">
        <w:rPr>
          <w:rFonts w:hint="eastAsia"/>
        </w:rPr>
        <w:t>WEB</w:t>
      </w:r>
      <w:r w:rsidR="00BE6149">
        <w:rPr>
          <w:rFonts w:hint="eastAsia"/>
        </w:rPr>
        <w:t>。</w:t>
      </w:r>
    </w:p>
    <w:p w:rsidR="00270C22" w:rsidRDefault="004134A9" w:rsidP="004E540F">
      <w:pPr>
        <w:pStyle w:val="21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在任务管理服务中需要</w:t>
      </w:r>
      <w:r>
        <w:rPr>
          <w:rFonts w:hint="eastAsia"/>
        </w:rPr>
        <w:t>CI</w:t>
      </w:r>
      <w:r>
        <w:rPr>
          <w:rFonts w:hint="eastAsia"/>
        </w:rPr>
        <w:t>发信时需要查询用户所在组以及组内领导的，需要向用户管理模块完成服务发送用户名，有用户管理模块完成用户信息的查询并返回。</w:t>
      </w:r>
    </w:p>
    <w:p w:rsidR="008D2555" w:rsidRDefault="008D2555" w:rsidP="004E540F">
      <w:pPr>
        <w:pStyle w:val="21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侧可能会修改用户管理数据库的配置，在修改完配置后由</w:t>
      </w:r>
      <w:r>
        <w:rPr>
          <w:rFonts w:hint="eastAsia"/>
        </w:rPr>
        <w:t>WEB</w:t>
      </w:r>
      <w:r>
        <w:rPr>
          <w:rFonts w:hint="eastAsia"/>
        </w:rPr>
        <w:t>通知用</w:t>
      </w:r>
      <w:r>
        <w:rPr>
          <w:rFonts w:hint="eastAsia"/>
        </w:rPr>
        <w:lastRenderedPageBreak/>
        <w:t>户管理服务。</w:t>
      </w:r>
      <w:r w:rsidR="00DF74CD">
        <w:rPr>
          <w:rFonts w:hint="eastAsia"/>
        </w:rPr>
        <w:t>在用户管理服务中完成用户信息的重新加载与维护。</w:t>
      </w:r>
    </w:p>
    <w:p w:rsidR="00F85CBE" w:rsidRDefault="00F85CBE" w:rsidP="004E540F">
      <w:pPr>
        <w:pStyle w:val="21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在各模块使用用户管理服务时，如遇到发生异常，超长时间未返回等问题时，微服务需要完成自己的工作，不要让故障传播</w:t>
      </w:r>
      <w:r w:rsidR="00823024">
        <w:rPr>
          <w:rFonts w:hint="eastAsia"/>
        </w:rPr>
        <w:t>。</w:t>
      </w:r>
    </w:p>
    <w:p w:rsidR="00823024" w:rsidRDefault="003E207A" w:rsidP="004E540F">
      <w:pPr>
        <w:pStyle w:val="21"/>
        <w:numPr>
          <w:ilvl w:val="0"/>
          <w:numId w:val="10"/>
        </w:numPr>
        <w:ind w:firstLineChars="0"/>
      </w:pPr>
      <w:r>
        <w:rPr>
          <w:rFonts w:hint="eastAsia"/>
        </w:rPr>
        <w:t>在数据库配置未完成的情况下，要求用户管理模块设置默认管理员账号，进行使用</w:t>
      </w:r>
      <w:r w:rsidR="00CD2598">
        <w:rPr>
          <w:rFonts w:hint="eastAsia"/>
        </w:rPr>
        <w:t>。在配置完成之后自动取消默认账号的使用权限。</w:t>
      </w:r>
    </w:p>
    <w:p w:rsidR="00532B9E" w:rsidRDefault="00C14A54" w:rsidP="00532B9E">
      <w:pPr>
        <w:pStyle w:val="20"/>
      </w:pPr>
      <w:bookmarkStart w:id="57" w:name="_Toc455127692"/>
      <w:bookmarkEnd w:id="47"/>
      <w:r>
        <w:rPr>
          <w:rFonts w:hint="eastAsia"/>
        </w:rPr>
        <w:t>微服务启动</w:t>
      </w:r>
      <w:bookmarkEnd w:id="57"/>
    </w:p>
    <w:p w:rsidR="0022322F" w:rsidRDefault="0022322F" w:rsidP="0022322F">
      <w:pPr>
        <w:pStyle w:val="21"/>
      </w:pPr>
      <w:r>
        <w:rPr>
          <w:rFonts w:hint="eastAsia"/>
        </w:rPr>
        <w:t>为了整体架构的稳定性与健壮性，所有服务启动顺序不做规定。</w:t>
      </w:r>
      <w:r w:rsidR="004C3D67">
        <w:rPr>
          <w:rFonts w:hint="eastAsia"/>
        </w:rPr>
        <w:t>所有微服务都必须适应在某个相关微服务掉线之后的操作与处理。</w:t>
      </w:r>
    </w:p>
    <w:p w:rsidR="00932863" w:rsidRDefault="00B9172A" w:rsidP="0022322F">
      <w:pPr>
        <w:pStyle w:val="21"/>
      </w:pPr>
      <w:r>
        <w:rPr>
          <w:rFonts w:hint="eastAsia"/>
        </w:rPr>
        <w:t>微服务</w:t>
      </w:r>
      <w:r w:rsidR="00932863">
        <w:rPr>
          <w:rFonts w:hint="eastAsia"/>
        </w:rPr>
        <w:t>具体启动过程：</w:t>
      </w:r>
    </w:p>
    <w:p w:rsidR="00DD2613" w:rsidRDefault="00DD2613" w:rsidP="004E540F">
      <w:pPr>
        <w:pStyle w:val="21"/>
        <w:numPr>
          <w:ilvl w:val="0"/>
          <w:numId w:val="12"/>
        </w:numPr>
        <w:ind w:firstLineChars="0"/>
      </w:pPr>
      <w:r>
        <w:rPr>
          <w:rFonts w:hint="eastAsia"/>
        </w:rPr>
        <w:t>检查是否携带升级脚本作为启动参数。</w:t>
      </w:r>
      <w:r w:rsidR="00B56EEE">
        <w:rPr>
          <w:rFonts w:hint="eastAsia"/>
        </w:rPr>
        <w:t>如果携带则执行升级脚本。</w:t>
      </w:r>
    </w:p>
    <w:p w:rsidR="009829CE" w:rsidRDefault="009829CE" w:rsidP="004E540F">
      <w:pPr>
        <w:pStyle w:val="21"/>
        <w:numPr>
          <w:ilvl w:val="0"/>
          <w:numId w:val="12"/>
        </w:numPr>
        <w:ind w:firstLineChars="0"/>
      </w:pPr>
      <w:r>
        <w:rPr>
          <w:rFonts w:hint="eastAsia"/>
        </w:rPr>
        <w:t>根据配置参数连接数据库，</w:t>
      </w:r>
      <w:r>
        <w:rPr>
          <w:rFonts w:hint="eastAsia"/>
        </w:rPr>
        <w:t>MQ</w:t>
      </w:r>
      <w:r>
        <w:rPr>
          <w:rFonts w:hint="eastAsia"/>
        </w:rPr>
        <w:t>，</w:t>
      </w:r>
      <w:r>
        <w:rPr>
          <w:rFonts w:hint="eastAsia"/>
        </w:rPr>
        <w:t>Memcache</w:t>
      </w:r>
      <w:r>
        <w:rPr>
          <w:rFonts w:hint="eastAsia"/>
        </w:rPr>
        <w:t>。</w:t>
      </w:r>
    </w:p>
    <w:p w:rsidR="00B20568" w:rsidRDefault="009829CE" w:rsidP="004E540F">
      <w:pPr>
        <w:pStyle w:val="21"/>
        <w:numPr>
          <w:ilvl w:val="0"/>
          <w:numId w:val="12"/>
        </w:numPr>
        <w:ind w:firstLineChars="0"/>
      </w:pPr>
      <w:r>
        <w:rPr>
          <w:rFonts w:hint="eastAsia"/>
        </w:rPr>
        <w:t>检查数据库中是否有表</w:t>
      </w:r>
      <w:r>
        <w:rPr>
          <w:rFonts w:hint="eastAsia"/>
        </w:rPr>
        <w:t>Schema</w:t>
      </w:r>
      <w:r>
        <w:rPr>
          <w:rFonts w:hint="eastAsia"/>
        </w:rPr>
        <w:t>，如果没有则创建</w:t>
      </w:r>
      <w:r w:rsidR="00F55C26">
        <w:rPr>
          <w:rFonts w:hint="eastAsia"/>
        </w:rPr>
        <w:t>。</w:t>
      </w:r>
    </w:p>
    <w:p w:rsidR="00EA41EE" w:rsidRDefault="00EA41EE" w:rsidP="00EA41EE">
      <w:pPr>
        <w:pStyle w:val="20"/>
      </w:pPr>
      <w:bookmarkStart w:id="58" w:name="_Toc455127693"/>
      <w:r>
        <w:rPr>
          <w:rFonts w:hint="eastAsia"/>
        </w:rPr>
        <w:t>微服务升级</w:t>
      </w:r>
      <w:bookmarkEnd w:id="58"/>
    </w:p>
    <w:p w:rsidR="002C2808" w:rsidRDefault="00EA41EE" w:rsidP="00EA41EE">
      <w:pPr>
        <w:pStyle w:val="21"/>
      </w:pPr>
      <w:r>
        <w:rPr>
          <w:rFonts w:hint="eastAsia"/>
        </w:rPr>
        <w:t>微服务升级启动方式使用单服务退服，然后重新部署单服务并启动。</w:t>
      </w:r>
    </w:p>
    <w:p w:rsidR="002C2808" w:rsidRDefault="002C2808" w:rsidP="00EA41EE">
      <w:pPr>
        <w:pStyle w:val="21"/>
      </w:pPr>
    </w:p>
    <w:p w:rsidR="00EA41EE" w:rsidRPr="00EA41EE" w:rsidRDefault="00BF0681" w:rsidP="00EA41EE">
      <w:pPr>
        <w:pStyle w:val="21"/>
      </w:pPr>
      <w:r>
        <w:rPr>
          <w:rFonts w:hint="eastAsia"/>
        </w:rPr>
        <w:t>在升级</w:t>
      </w:r>
      <w:r w:rsidR="002C2808">
        <w:rPr>
          <w:rFonts w:hint="eastAsia"/>
        </w:rPr>
        <w:t>启动时需要指定微服务启动脚本，然后根据启动过程进行启动。</w:t>
      </w:r>
    </w:p>
    <w:p w:rsidR="00000F9D" w:rsidRDefault="00000F9D" w:rsidP="00000F9D">
      <w:pPr>
        <w:pStyle w:val="20"/>
      </w:pPr>
      <w:bookmarkStart w:id="59" w:name="_Toc455127694"/>
      <w:r>
        <w:rPr>
          <w:rFonts w:hint="eastAsia"/>
        </w:rPr>
        <w:t>日志管理与故障管理</w:t>
      </w:r>
      <w:bookmarkEnd w:id="59"/>
    </w:p>
    <w:p w:rsidR="00C9480A" w:rsidRDefault="00215047" w:rsidP="009813DD">
      <w:pPr>
        <w:pStyle w:val="21"/>
      </w:pPr>
      <w:r>
        <w:rPr>
          <w:rFonts w:hint="eastAsia"/>
        </w:rPr>
        <w:t>现阶段使用各个微服务自行管理日志的方式进行日志管理。故障管理使用维护人员手动维护来完成。</w:t>
      </w:r>
    </w:p>
    <w:p w:rsidR="00FE4122" w:rsidRDefault="00FE4122" w:rsidP="00B81AC8">
      <w:pPr>
        <w:pStyle w:val="11"/>
        <w:rPr>
          <w:rFonts w:hint="eastAsia"/>
        </w:rPr>
      </w:pPr>
      <w:bookmarkStart w:id="60" w:name="_Toc447110068"/>
      <w:bookmarkStart w:id="61" w:name="_Toc447110069"/>
      <w:bookmarkStart w:id="62" w:name="_Toc447110070"/>
      <w:bookmarkStart w:id="63" w:name="_Toc447110071"/>
      <w:bookmarkStart w:id="64" w:name="_Toc447110072"/>
      <w:bookmarkStart w:id="65" w:name="_Toc447110073"/>
      <w:bookmarkStart w:id="66" w:name="_Toc447110074"/>
      <w:bookmarkStart w:id="67" w:name="_Toc447110075"/>
      <w:bookmarkStart w:id="68" w:name="_Toc447110076"/>
      <w:bookmarkStart w:id="69" w:name="_Toc447110077"/>
      <w:bookmarkStart w:id="70" w:name="_Toc447110078"/>
      <w:bookmarkStart w:id="71" w:name="_Toc447110079"/>
      <w:bookmarkStart w:id="72" w:name="_Toc447110080"/>
      <w:bookmarkStart w:id="73" w:name="_Toc447110081"/>
      <w:bookmarkStart w:id="74" w:name="_Toc447110082"/>
      <w:bookmarkStart w:id="75" w:name="_Toc447110083"/>
      <w:bookmarkStart w:id="76" w:name="_Toc447110084"/>
      <w:bookmarkStart w:id="77" w:name="_Toc447110085"/>
      <w:bookmarkStart w:id="78" w:name="_Toc447110086"/>
      <w:bookmarkStart w:id="79" w:name="_Toc447110087"/>
      <w:bookmarkStart w:id="80" w:name="_Toc447110088"/>
      <w:bookmarkStart w:id="81" w:name="_Toc447110089"/>
      <w:bookmarkStart w:id="82" w:name="_Toc447110090"/>
      <w:bookmarkStart w:id="83" w:name="_Toc447110131"/>
      <w:bookmarkStart w:id="84" w:name="_Toc447110144"/>
      <w:bookmarkStart w:id="85" w:name="_Toc447110145"/>
      <w:bookmarkStart w:id="86" w:name="_Toc455127695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>
        <w:rPr>
          <w:rFonts w:hint="eastAsia"/>
        </w:rPr>
        <w:t>接口</w:t>
      </w:r>
      <w:r w:rsidR="00B81AC8">
        <w:rPr>
          <w:rFonts w:hint="eastAsia"/>
        </w:rPr>
        <w:t>设计</w:t>
      </w:r>
      <w:bookmarkEnd w:id="86"/>
    </w:p>
    <w:p w:rsidR="008622C7" w:rsidRPr="008622C7" w:rsidRDefault="008622C7" w:rsidP="008622C7">
      <w:pPr>
        <w:pStyle w:val="21"/>
      </w:pPr>
      <w:r>
        <w:rPr>
          <w:rFonts w:hint="eastAsia"/>
        </w:rPr>
        <w:t>参见《</w:t>
      </w:r>
      <w:r w:rsidRPr="008622C7">
        <w:rPr>
          <w:rFonts w:hint="eastAsia"/>
        </w:rPr>
        <w:t>云测试平台</w:t>
      </w:r>
      <w:r w:rsidRPr="008622C7">
        <w:rPr>
          <w:rFonts w:hint="eastAsia"/>
        </w:rPr>
        <w:t xml:space="preserve"> </w:t>
      </w:r>
      <w:r w:rsidRPr="008622C7">
        <w:rPr>
          <w:rFonts w:hint="eastAsia"/>
        </w:rPr>
        <w:t>接口定义</w:t>
      </w:r>
      <w:r>
        <w:rPr>
          <w:rFonts w:hint="eastAsia"/>
        </w:rPr>
        <w:t>》</w:t>
      </w:r>
    </w:p>
    <w:p w:rsidR="00040B11" w:rsidRDefault="00396036" w:rsidP="00BD3B70">
      <w:pPr>
        <w:pStyle w:val="11"/>
        <w:rPr>
          <w:rFonts w:hint="eastAsia"/>
        </w:rPr>
      </w:pPr>
      <w:bookmarkStart w:id="87" w:name="_Toc141597452"/>
      <w:bookmarkStart w:id="88" w:name="_Toc455127698"/>
      <w:r>
        <w:rPr>
          <w:rFonts w:hint="eastAsia"/>
        </w:rPr>
        <w:t>遗留问题</w:t>
      </w:r>
      <w:bookmarkEnd w:id="87"/>
      <w:bookmarkEnd w:id="88"/>
    </w:p>
    <w:p w:rsidR="008C7DDB" w:rsidRPr="008C7DDB" w:rsidRDefault="008C7DDB" w:rsidP="008C7DDB">
      <w:pPr>
        <w:pStyle w:val="21"/>
      </w:pPr>
      <w:r>
        <w:rPr>
          <w:rFonts w:hint="eastAsia"/>
        </w:rPr>
        <w:t>1.</w:t>
      </w:r>
      <w:r>
        <w:rPr>
          <w:rFonts w:hint="eastAsia"/>
        </w:rPr>
        <w:t>自动化任务结果通知目的未知。</w:t>
      </w:r>
    </w:p>
    <w:p w:rsidR="00396036" w:rsidRDefault="003B49D5" w:rsidP="003B49D5">
      <w:pPr>
        <w:pStyle w:val="1"/>
      </w:pPr>
      <w:bookmarkStart w:id="89" w:name="_Toc455127699"/>
      <w:r>
        <w:rPr>
          <w:rFonts w:hint="eastAsia"/>
        </w:rPr>
        <w:lastRenderedPageBreak/>
        <w:t>会议纪要</w:t>
      </w:r>
      <w:bookmarkEnd w:id="89"/>
    </w:p>
    <w:p w:rsidR="003B49D5" w:rsidRDefault="002B5D82" w:rsidP="00AF4935">
      <w:pPr>
        <w:pStyle w:val="2"/>
      </w:pPr>
      <w:r>
        <w:rPr>
          <w:rFonts w:hint="eastAsia"/>
        </w:rPr>
        <w:t xml:space="preserve">  </w:t>
      </w:r>
      <w:bookmarkStart w:id="90" w:name="_Toc455127700"/>
      <w:r w:rsidR="003B49D5">
        <w:rPr>
          <w:rFonts w:hint="eastAsia"/>
        </w:rPr>
        <w:t>年</w:t>
      </w:r>
      <w:r>
        <w:rPr>
          <w:rFonts w:hint="eastAsia"/>
        </w:rPr>
        <w:t xml:space="preserve">  </w:t>
      </w:r>
      <w:r w:rsidR="003B49D5">
        <w:rPr>
          <w:rFonts w:hint="eastAsia"/>
        </w:rPr>
        <w:t>月</w:t>
      </w:r>
      <w:r>
        <w:rPr>
          <w:rFonts w:hint="eastAsia"/>
        </w:rPr>
        <w:t xml:space="preserve">  </w:t>
      </w:r>
      <w:r w:rsidR="003B49D5">
        <w:rPr>
          <w:rFonts w:hint="eastAsia"/>
        </w:rPr>
        <w:t>日</w:t>
      </w:r>
      <w:bookmarkEnd w:id="90"/>
    </w:p>
    <w:p w:rsidR="003B49D5" w:rsidRDefault="003B49D5" w:rsidP="003B49D5">
      <w:pPr>
        <w:pStyle w:val="21"/>
      </w:pPr>
      <w:r>
        <w:rPr>
          <w:rFonts w:hint="eastAsia"/>
        </w:rPr>
        <w:t>地点：</w:t>
      </w:r>
    </w:p>
    <w:p w:rsidR="003B49D5" w:rsidRDefault="003B49D5" w:rsidP="003B49D5">
      <w:pPr>
        <w:pStyle w:val="21"/>
      </w:pPr>
      <w:r>
        <w:rPr>
          <w:rFonts w:hint="eastAsia"/>
        </w:rPr>
        <w:t>与会人员：</w:t>
      </w:r>
      <w:r w:rsidR="001D3EE1">
        <w:t xml:space="preserve"> </w:t>
      </w:r>
    </w:p>
    <w:p w:rsidR="003B49D5" w:rsidRDefault="003B49D5" w:rsidP="003B49D5">
      <w:pPr>
        <w:pStyle w:val="21"/>
      </w:pPr>
      <w:r>
        <w:rPr>
          <w:rFonts w:hint="eastAsia"/>
        </w:rPr>
        <w:t>主要结论：</w:t>
      </w:r>
    </w:p>
    <w:p w:rsidR="000A5E9F" w:rsidRDefault="000A5E9F" w:rsidP="004E540F">
      <w:pPr>
        <w:pStyle w:val="21"/>
        <w:numPr>
          <w:ilvl w:val="1"/>
          <w:numId w:val="6"/>
        </w:numPr>
        <w:ind w:firstLineChars="0"/>
      </w:pPr>
    </w:p>
    <w:sectPr w:rsidR="000A5E9F" w:rsidSect="00FA2CA3">
      <w:headerReference w:type="default" r:id="rId29"/>
      <w:footerReference w:type="default" r:id="rId30"/>
      <w:headerReference w:type="first" r:id="rId31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A8C" w:rsidRDefault="00041A8C" w:rsidP="00EA0AEC">
      <w:pPr>
        <w:ind w:firstLine="440"/>
      </w:pPr>
      <w:r>
        <w:separator/>
      </w:r>
    </w:p>
  </w:endnote>
  <w:endnote w:type="continuationSeparator" w:id="0">
    <w:p w:rsidR="00041A8C" w:rsidRDefault="00041A8C" w:rsidP="00EA0AEC">
      <w:pPr>
        <w:ind w:firstLine="4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D9" w:rsidRDefault="00E23ED9" w:rsidP="00BB0BBA">
    <w:pPr>
      <w:pStyle w:val="af2"/>
    </w:pPr>
    <w:fldSimple w:instr="PAGE  ">
      <w:r>
        <w:rPr>
          <w:noProof/>
        </w:rPr>
        <w:t>1</w:t>
      </w:r>
    </w:fldSimple>
  </w:p>
  <w:p w:rsidR="00E23ED9" w:rsidRDefault="00E23ED9" w:rsidP="00BB0BBA">
    <w:pPr>
      <w:pStyle w:val="af2"/>
    </w:pPr>
  </w:p>
  <w:p w:rsidR="00E23ED9" w:rsidRDefault="00E23ED9" w:rsidP="00BB0BBA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D9" w:rsidRDefault="00E23ED9">
    <w:pPr>
      <w:pStyle w:val="af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D9" w:rsidRDefault="00E23ED9">
    <w:pPr>
      <w:pStyle w:val="af2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D9" w:rsidRDefault="00E23ED9" w:rsidP="00BB0BBA">
    <w:pPr>
      <w:pStyle w:val="af2"/>
    </w:pPr>
    <w:r>
      <w:rPr>
        <w:rFonts w:hint="eastAsia"/>
      </w:rPr>
      <w:t>信威公司</w:t>
    </w:r>
    <w:r>
      <w:rPr>
        <w:rFonts w:hint="eastAsia"/>
      </w:rPr>
      <w:t xml:space="preserve">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请勿外传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D9" w:rsidRDefault="00E23ED9" w:rsidP="00BB0BBA">
    <w:pPr>
      <w:pStyle w:val="af2"/>
    </w:pPr>
    <w:r>
      <w:rPr>
        <w:rFonts w:hint="eastAsia"/>
      </w:rPr>
      <w:t>仅供内部使用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D9" w:rsidRDefault="00E23ED9" w:rsidP="00BB0BBA">
    <w:pPr>
      <w:pStyle w:val="af2"/>
    </w:pPr>
    <w:fldSimple w:instr="PAGE  ">
      <w:r w:rsidR="00AC7041">
        <w:rPr>
          <w:noProof/>
        </w:rPr>
        <w:t>I</w:t>
      </w:r>
    </w:fldSimple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D9" w:rsidRDefault="00E23ED9" w:rsidP="00BB0BBA">
    <w:pPr>
      <w:pStyle w:val="af2"/>
    </w:pPr>
    <w:r>
      <w:rPr>
        <w:rFonts w:hint="eastAsia"/>
      </w:rPr>
      <w:tab/>
    </w:r>
    <w:r>
      <w:rPr>
        <w:rFonts w:hint="eastAsia"/>
      </w:rPr>
      <w:t>信威公司</w:t>
    </w:r>
    <w:r>
      <w:rPr>
        <w:rFonts w:hint="eastAsia"/>
      </w:rPr>
      <w:t xml:space="preserve">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请勿外传</w:t>
    </w:r>
    <w:r>
      <w:rPr>
        <w:rFonts w:hint="eastAsia"/>
      </w:rPr>
      <w:tab/>
    </w:r>
    <w:r w:rsidRPr="00865586">
      <w:t xml:space="preserve">- </w:t>
    </w:r>
    <w:fldSimple w:instr=" PAGE ">
      <w:r w:rsidR="00CD2598">
        <w:rPr>
          <w:noProof/>
        </w:rPr>
        <w:t>9</w:t>
      </w:r>
    </w:fldSimple>
    <w:r w:rsidRPr="00865586"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A8C" w:rsidRDefault="00041A8C" w:rsidP="00EA0AEC">
      <w:pPr>
        <w:ind w:firstLine="440"/>
      </w:pPr>
      <w:r>
        <w:separator/>
      </w:r>
    </w:p>
  </w:footnote>
  <w:footnote w:type="continuationSeparator" w:id="0">
    <w:p w:rsidR="00041A8C" w:rsidRDefault="00041A8C" w:rsidP="00EA0AEC">
      <w:pPr>
        <w:ind w:firstLine="4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D9" w:rsidRDefault="00E23ED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D9" w:rsidRDefault="00E23ED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D9" w:rsidRDefault="00E23ED9">
    <w:pPr>
      <w:pStyle w:val="a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D9" w:rsidRDefault="00E23ED9" w:rsidP="00EA6B89">
    <w:pPr>
      <w:pStyle w:val="a6"/>
    </w:pPr>
    <w:fldSimple w:instr=" STYLEREF  封面文档标题  \* MERGEFORMAT ">
      <w:r w:rsidR="00AC7041">
        <w:rPr>
          <w:rFonts w:hint="eastAsia"/>
          <w:noProof/>
        </w:rPr>
        <w:t>CloudCI Master</w:t>
      </w:r>
      <w:r w:rsidR="00AC7041">
        <w:rPr>
          <w:rFonts w:hint="eastAsia"/>
          <w:noProof/>
        </w:rPr>
        <w:t>部分概要设计</w:t>
      </w:r>
    </w:fldSimple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D9" w:rsidRDefault="00E23ED9" w:rsidP="00EA6B89">
    <w:pPr>
      <w:pStyle w:val="af3"/>
    </w:pPr>
    <w:fldSimple w:instr=" TITLE  \* MERGEFORMAT ">
      <w:r>
        <w:rPr>
          <w:rFonts w:hint="eastAsia"/>
        </w:rPr>
        <w:t>文档名称</w:t>
      </w:r>
    </w:fldSimple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D9" w:rsidRDefault="00E23ED9" w:rsidP="00EA6B89">
    <w:pPr>
      <w:pStyle w:val="a6"/>
    </w:pPr>
    <w:fldSimple w:instr=" STYLEREF  封面文档标题  \* MERGEFORMAT ">
      <w:r w:rsidR="00AC7041">
        <w:rPr>
          <w:rFonts w:hint="eastAsia"/>
          <w:noProof/>
        </w:rPr>
        <w:t>CloudCI Master</w:t>
      </w:r>
      <w:r w:rsidR="00AC7041">
        <w:rPr>
          <w:rFonts w:hint="eastAsia"/>
          <w:noProof/>
        </w:rPr>
        <w:t>部分概要设计</w:t>
      </w:r>
    </w:fldSimple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D9" w:rsidRDefault="00E23ED9" w:rsidP="00EA6B89">
    <w:pPr>
      <w:pStyle w:val="a6"/>
    </w:pPr>
    <w:fldSimple w:instr=" TITLE  \* MERGEFORMAT ">
      <w:r>
        <w:rPr>
          <w:rFonts w:hint="eastAsia"/>
        </w:rPr>
        <w:t>文档名称</w:t>
      </w:r>
    </w:fldSimple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D9" w:rsidRDefault="00E23ED9" w:rsidP="008A3149">
    <w:pPr>
      <w:pStyle w:val="a6"/>
    </w:pPr>
    <w:fldSimple w:instr=" STYLEREF  封面文档标题  \* MERGEFORMAT ">
      <w:r w:rsidR="00CD2598">
        <w:rPr>
          <w:rFonts w:hint="eastAsia"/>
          <w:noProof/>
        </w:rPr>
        <w:t>CloudCI Master</w:t>
      </w:r>
      <w:r w:rsidR="00CD2598">
        <w:rPr>
          <w:rFonts w:hint="eastAsia"/>
          <w:noProof/>
        </w:rPr>
        <w:t>部分概要设计</w:t>
      </w:r>
    </w:fldSimple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D9" w:rsidRDefault="00E23ED9" w:rsidP="00EA6B89">
    <w:pPr>
      <w:pStyle w:val="a6"/>
    </w:pPr>
    <w:r>
      <w:rPr>
        <w:rFonts w:hint="eastAsia"/>
      </w:rPr>
      <w:tab/>
    </w:r>
    <w:fldSimple w:instr=" TITLE  \* MERGEFORMAT ">
      <w:r>
        <w:rPr>
          <w:rFonts w:hint="eastAsia"/>
        </w:rPr>
        <w:t>文档名称</w:t>
      </w:r>
    </w:fldSimple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7313"/>
    <w:multiLevelType w:val="multilevel"/>
    <w:tmpl w:val="A5CE4312"/>
    <w:lvl w:ilvl="0">
      <w:start w:val="1"/>
      <w:numFmt w:val="upperLetter"/>
      <w:pStyle w:val="1"/>
      <w:suff w:val="space"/>
      <w:lvlText w:val="附录%1  "/>
      <w:lvlJc w:val="left"/>
      <w:pPr>
        <w:ind w:left="0" w:firstLine="0"/>
      </w:pPr>
      <w:rPr>
        <w:rFonts w:ascii="Times New Roman" w:eastAsia="宋体" w:hAnsi="Times New Roman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pStyle w:val="10"/>
      <w:lvlText w:val="（%6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lowerLetter"/>
      <w:lvlText w:val="%7. "/>
      <w:lvlJc w:val="left"/>
      <w:pPr>
        <w:tabs>
          <w:tab w:val="num" w:pos="8140"/>
        </w:tabs>
        <w:ind w:left="9004" w:hanging="235"/>
      </w:pPr>
      <w:rPr>
        <w:rFonts w:ascii="Times New Roman" w:eastAsia="宋体" w:hAnsi="Times New Roman" w:hint="default"/>
        <w:b w:val="0"/>
        <w:i w:val="0"/>
        <w:sz w:val="18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8140" w:firstLine="288"/>
      </w:pPr>
      <w:rPr>
        <w:rFonts w:hint="default"/>
        <w:sz w:val="22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8140" w:firstLine="0"/>
      </w:pPr>
      <w:rPr>
        <w:rFonts w:ascii="Times New Roman" w:eastAsia="宋体" w:hAnsi="Times New Roman" w:hint="default"/>
        <w:b w:val="0"/>
        <w:i w:val="0"/>
        <w:color w:val="auto"/>
        <w:sz w:val="18"/>
      </w:rPr>
    </w:lvl>
  </w:abstractNum>
  <w:abstractNum w:abstractNumId="1">
    <w:nsid w:val="104E37A1"/>
    <w:multiLevelType w:val="hybridMultilevel"/>
    <w:tmpl w:val="E3C833CE"/>
    <w:lvl w:ilvl="0" w:tplc="C82E01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13C119D4"/>
    <w:multiLevelType w:val="hybridMultilevel"/>
    <w:tmpl w:val="AE4C2244"/>
    <w:lvl w:ilvl="0" w:tplc="83B2B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651533"/>
    <w:multiLevelType w:val="hybridMultilevel"/>
    <w:tmpl w:val="AE4C2244"/>
    <w:lvl w:ilvl="0" w:tplc="83B2B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0A37EF"/>
    <w:multiLevelType w:val="hybridMultilevel"/>
    <w:tmpl w:val="046A9EC6"/>
    <w:lvl w:ilvl="0" w:tplc="04090019">
      <w:start w:val="1"/>
      <w:numFmt w:val="lowerLetter"/>
      <w:lvlText w:val="%1)"/>
      <w:lvlJc w:val="left"/>
      <w:pPr>
        <w:ind w:left="860" w:hanging="420"/>
      </w:pPr>
    </w:lvl>
    <w:lvl w:ilvl="1" w:tplc="9238E7F0">
      <w:start w:val="1"/>
      <w:numFmt w:val="decimal"/>
      <w:lvlText w:val="%2、"/>
      <w:lvlJc w:val="left"/>
      <w:pPr>
        <w:ind w:left="12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32147114"/>
    <w:multiLevelType w:val="hybridMultilevel"/>
    <w:tmpl w:val="AE4C2244"/>
    <w:lvl w:ilvl="0" w:tplc="83B2B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BE7171"/>
    <w:multiLevelType w:val="hybridMultilevel"/>
    <w:tmpl w:val="E3C833CE"/>
    <w:lvl w:ilvl="0" w:tplc="C82E01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>
    <w:nsid w:val="37474B11"/>
    <w:multiLevelType w:val="hybridMultilevel"/>
    <w:tmpl w:val="4F2EFE26"/>
    <w:lvl w:ilvl="0" w:tplc="0409000B">
      <w:start w:val="1"/>
      <w:numFmt w:val="bullet"/>
      <w:lvlText w:val="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8">
    <w:nsid w:val="3AE34DEA"/>
    <w:multiLevelType w:val="multilevel"/>
    <w:tmpl w:val="492A61EC"/>
    <w:lvl w:ilvl="0">
      <w:start w:val="1"/>
      <w:numFmt w:val="decimal"/>
      <w:pStyle w:val="11"/>
      <w:suff w:val="space"/>
      <w:lvlText w:val="%1 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0"/>
      <w:suff w:val="space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0"/>
      <w:suff w:val="space"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12"/>
      <w:lvlText w:val="（%6）"/>
      <w:lvlJc w:val="left"/>
      <w:pPr>
        <w:tabs>
          <w:tab w:val="num" w:pos="964"/>
        </w:tabs>
        <w:ind w:left="0" w:firstLine="0"/>
      </w:pPr>
      <w:rPr>
        <w:rFonts w:hint="eastAsia"/>
      </w:rPr>
    </w:lvl>
    <w:lvl w:ilvl="6">
      <w:start w:val="1"/>
      <w:numFmt w:val="lowerLetter"/>
      <w:pStyle w:val="a"/>
      <w:lvlText w:val="%7."/>
      <w:lvlJc w:val="left"/>
      <w:pPr>
        <w:tabs>
          <w:tab w:val="num" w:pos="851"/>
        </w:tabs>
        <w:ind w:left="1077" w:hanging="283"/>
      </w:pPr>
      <w:rPr>
        <w:rFonts w:hint="default"/>
        <w:b w:val="0"/>
        <w:i w:val="0"/>
        <w:sz w:val="22"/>
        <w:u w:val="none"/>
      </w:rPr>
    </w:lvl>
    <w:lvl w:ilvl="7">
      <w:start w:val="1"/>
      <w:numFmt w:val="decimal"/>
      <w:lvlRestart w:val="0"/>
      <w:suff w:val="space"/>
      <w:lvlText w:val="图%8 "/>
      <w:lvlJc w:val="center"/>
      <w:pPr>
        <w:ind w:left="-624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decimal"/>
      <w:lvlRestart w:val="0"/>
      <w:suff w:val="space"/>
      <w:lvlText w:val="表%9 "/>
      <w:lvlJc w:val="center"/>
      <w:pPr>
        <w:ind w:left="-624" w:firstLine="0"/>
      </w:pPr>
      <w:rPr>
        <w:rFonts w:hint="eastAsia"/>
      </w:rPr>
    </w:lvl>
  </w:abstractNum>
  <w:abstractNum w:abstractNumId="9">
    <w:nsid w:val="3D005E2C"/>
    <w:multiLevelType w:val="hybridMultilevel"/>
    <w:tmpl w:val="5E7E7864"/>
    <w:lvl w:ilvl="0" w:tplc="2BA4A882">
      <w:start w:val="1"/>
      <w:numFmt w:val="decimal"/>
      <w:lvlText w:val="[%1]"/>
      <w:lvlJc w:val="left"/>
      <w:pPr>
        <w:tabs>
          <w:tab w:val="num" w:pos="1692"/>
        </w:tabs>
        <w:ind w:left="1692" w:hanging="420"/>
      </w:pPr>
      <w:rPr>
        <w:rFonts w:hint="eastAsia"/>
      </w:rPr>
    </w:lvl>
    <w:lvl w:ilvl="1" w:tplc="2BA4A882">
      <w:start w:val="1"/>
      <w:numFmt w:val="decimal"/>
      <w:lvlText w:val="[%2]"/>
      <w:lvlJc w:val="left"/>
      <w:pPr>
        <w:tabs>
          <w:tab w:val="num" w:pos="1280"/>
        </w:tabs>
        <w:ind w:left="12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F5E6092E">
      <w:start w:val="1"/>
      <w:numFmt w:val="decimal"/>
      <w:lvlText w:val="%4."/>
      <w:lvlJc w:val="left"/>
      <w:pPr>
        <w:ind w:left="206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10">
    <w:nsid w:val="3ED47B80"/>
    <w:multiLevelType w:val="hybridMultilevel"/>
    <w:tmpl w:val="E3C833CE"/>
    <w:lvl w:ilvl="0" w:tplc="C82E01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>
    <w:nsid w:val="3F6261D2"/>
    <w:multiLevelType w:val="hybridMultilevel"/>
    <w:tmpl w:val="AE4C2244"/>
    <w:lvl w:ilvl="0" w:tplc="83B2B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7E65F9"/>
    <w:multiLevelType w:val="hybridMultilevel"/>
    <w:tmpl w:val="C31E088E"/>
    <w:lvl w:ilvl="0" w:tplc="04090001">
      <w:start w:val="1"/>
      <w:numFmt w:val="none"/>
      <w:pStyle w:val="a0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43170C02"/>
    <w:multiLevelType w:val="hybridMultilevel"/>
    <w:tmpl w:val="E3C833CE"/>
    <w:lvl w:ilvl="0" w:tplc="C82E01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4">
    <w:nsid w:val="470C4845"/>
    <w:multiLevelType w:val="multilevel"/>
    <w:tmpl w:val="6D5CD262"/>
    <w:lvl w:ilvl="0">
      <w:start w:val="1"/>
      <w:numFmt w:val="bullet"/>
      <w:pStyle w:val="a1"/>
      <w:lvlText w:val=""/>
      <w:lvlJc w:val="left"/>
      <w:pPr>
        <w:tabs>
          <w:tab w:val="num" w:pos="1021"/>
        </w:tabs>
        <w:ind w:left="1021" w:hanging="170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  "/>
      <w:lvlJc w:val="left"/>
      <w:pPr>
        <w:ind w:left="234" w:firstLine="0"/>
      </w:pPr>
      <w:rPr>
        <w:rFonts w:hint="eastAsia"/>
      </w:rPr>
    </w:lvl>
    <w:lvl w:ilvl="2">
      <w:start w:val="1"/>
      <w:numFmt w:val="decimal"/>
      <w:suff w:val="space"/>
      <w:lvlText w:val="%1.%2.%3  "/>
      <w:lvlJc w:val="left"/>
      <w:pPr>
        <w:ind w:left="234" w:firstLine="0"/>
      </w:pPr>
      <w:rPr>
        <w:rFonts w:hint="eastAsia"/>
      </w:rPr>
    </w:lvl>
    <w:lvl w:ilvl="3">
      <w:start w:val="1"/>
      <w:numFmt w:val="decimal"/>
      <w:suff w:val="space"/>
      <w:lvlText w:val="%1.%2.%3.%4  "/>
      <w:lvlJc w:val="left"/>
      <w:pPr>
        <w:ind w:left="234" w:firstLine="0"/>
      </w:pPr>
      <w:rPr>
        <w:rFonts w:hint="eastAsia"/>
      </w:rPr>
    </w:lvl>
    <w:lvl w:ilvl="4">
      <w:start w:val="1"/>
      <w:numFmt w:val="decimal"/>
      <w:lvlRestart w:val="0"/>
      <w:suff w:val="space"/>
      <w:lvlText w:val="%1.%2.%3.%4.%5  "/>
      <w:lvlJc w:val="left"/>
      <w:pPr>
        <w:ind w:left="234" w:firstLine="0"/>
      </w:pPr>
      <w:rPr>
        <w:rFonts w:hint="eastAsia"/>
      </w:rPr>
    </w:lvl>
    <w:lvl w:ilvl="5">
      <w:start w:val="1"/>
      <w:numFmt w:val="decimal"/>
      <w:lvlText w:val="（%6）"/>
      <w:lvlJc w:val="left"/>
      <w:pPr>
        <w:tabs>
          <w:tab w:val="num" w:pos="34"/>
        </w:tabs>
        <w:ind w:left="488" w:hanging="5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6">
      <w:start w:val="1"/>
      <w:numFmt w:val="lowerLetter"/>
      <w:suff w:val="space"/>
      <w:lvlText w:val="%7. "/>
      <w:lvlJc w:val="left"/>
      <w:pPr>
        <w:ind w:left="4106" w:hanging="2312"/>
      </w:pPr>
      <w:rPr>
        <w:rFonts w:hint="default"/>
        <w:b w:val="0"/>
        <w:i w:val="0"/>
        <w:sz w:val="22"/>
        <w:u w:val="none"/>
      </w:rPr>
    </w:lvl>
    <w:lvl w:ilvl="7">
      <w:start w:val="1"/>
      <w:numFmt w:val="decimal"/>
      <w:lvlRestart w:val="0"/>
      <w:suff w:val="space"/>
      <w:lvlText w:val="图%8 "/>
      <w:lvlJc w:val="center"/>
      <w:pPr>
        <w:ind w:left="434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decimal"/>
      <w:lvlRestart w:val="0"/>
      <w:suff w:val="space"/>
      <w:lvlText w:val="表%9 "/>
      <w:lvlJc w:val="center"/>
      <w:pPr>
        <w:ind w:left="434" w:firstLine="0"/>
      </w:pPr>
      <w:rPr>
        <w:rFonts w:hint="eastAsia"/>
      </w:rPr>
    </w:lvl>
  </w:abstractNum>
  <w:abstractNum w:abstractNumId="15">
    <w:nsid w:val="716A487A"/>
    <w:multiLevelType w:val="hybridMultilevel"/>
    <w:tmpl w:val="E3C833CE"/>
    <w:lvl w:ilvl="0" w:tplc="C82E01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8"/>
  </w:num>
  <w:num w:numId="5">
    <w:abstractNumId w:val="7"/>
  </w:num>
  <w:num w:numId="6">
    <w:abstractNumId w:val="4"/>
  </w:num>
  <w:num w:numId="7">
    <w:abstractNumId w:val="12"/>
  </w:num>
  <w:num w:numId="8">
    <w:abstractNumId w:val="11"/>
  </w:num>
  <w:num w:numId="9">
    <w:abstractNumId w:val="3"/>
  </w:num>
  <w:num w:numId="10">
    <w:abstractNumId w:val="6"/>
  </w:num>
  <w:num w:numId="11">
    <w:abstractNumId w:val="10"/>
  </w:num>
  <w:num w:numId="12">
    <w:abstractNumId w:val="15"/>
  </w:num>
  <w:num w:numId="13">
    <w:abstractNumId w:val="13"/>
  </w:num>
  <w:num w:numId="14">
    <w:abstractNumId w:val="1"/>
  </w:num>
  <w:num w:numId="15">
    <w:abstractNumId w:val="8"/>
  </w:num>
  <w:num w:numId="16">
    <w:abstractNumId w:val="5"/>
  </w:num>
  <w:num w:numId="17">
    <w:abstractNumId w:val="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linkStyles/>
  <w:stylePaneFormatFilter w:val="3F01"/>
  <w:defaultTabStop w:val="420"/>
  <w:drawingGridHorizontalSpacing w:val="57"/>
  <w:drawingGridVerticalSpacing w:val="57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516"/>
    <w:rsid w:val="00000439"/>
    <w:rsid w:val="0000049C"/>
    <w:rsid w:val="00000F9D"/>
    <w:rsid w:val="0000126C"/>
    <w:rsid w:val="0000192A"/>
    <w:rsid w:val="00001A5D"/>
    <w:rsid w:val="00001F33"/>
    <w:rsid w:val="0000245E"/>
    <w:rsid w:val="00002BC6"/>
    <w:rsid w:val="0000310E"/>
    <w:rsid w:val="000040B5"/>
    <w:rsid w:val="0000423C"/>
    <w:rsid w:val="00005B65"/>
    <w:rsid w:val="00005FCB"/>
    <w:rsid w:val="00007A35"/>
    <w:rsid w:val="00007ABA"/>
    <w:rsid w:val="000106DA"/>
    <w:rsid w:val="000115B0"/>
    <w:rsid w:val="00011D40"/>
    <w:rsid w:val="0001266F"/>
    <w:rsid w:val="00012A63"/>
    <w:rsid w:val="00012AD2"/>
    <w:rsid w:val="00012F92"/>
    <w:rsid w:val="0001357A"/>
    <w:rsid w:val="00014195"/>
    <w:rsid w:val="0001455E"/>
    <w:rsid w:val="00014BFD"/>
    <w:rsid w:val="00014DCD"/>
    <w:rsid w:val="000159DF"/>
    <w:rsid w:val="00016154"/>
    <w:rsid w:val="00020600"/>
    <w:rsid w:val="00020FA4"/>
    <w:rsid w:val="000216CB"/>
    <w:rsid w:val="00022058"/>
    <w:rsid w:val="00024824"/>
    <w:rsid w:val="00025F7A"/>
    <w:rsid w:val="000266FA"/>
    <w:rsid w:val="0002685A"/>
    <w:rsid w:val="00026A93"/>
    <w:rsid w:val="000272DF"/>
    <w:rsid w:val="00027CB7"/>
    <w:rsid w:val="00030834"/>
    <w:rsid w:val="000310B7"/>
    <w:rsid w:val="000311C3"/>
    <w:rsid w:val="000315A3"/>
    <w:rsid w:val="00031E60"/>
    <w:rsid w:val="00032521"/>
    <w:rsid w:val="00032DD8"/>
    <w:rsid w:val="000330D1"/>
    <w:rsid w:val="0003338C"/>
    <w:rsid w:val="000341AC"/>
    <w:rsid w:val="00034783"/>
    <w:rsid w:val="0003488A"/>
    <w:rsid w:val="00034B56"/>
    <w:rsid w:val="00034EEC"/>
    <w:rsid w:val="0003726B"/>
    <w:rsid w:val="000403B4"/>
    <w:rsid w:val="0004097D"/>
    <w:rsid w:val="00040B11"/>
    <w:rsid w:val="00041A1D"/>
    <w:rsid w:val="00041A8C"/>
    <w:rsid w:val="00041FCD"/>
    <w:rsid w:val="00042707"/>
    <w:rsid w:val="00042B33"/>
    <w:rsid w:val="00043032"/>
    <w:rsid w:val="000433DF"/>
    <w:rsid w:val="00043765"/>
    <w:rsid w:val="00044AEF"/>
    <w:rsid w:val="00045537"/>
    <w:rsid w:val="0004566F"/>
    <w:rsid w:val="000459DA"/>
    <w:rsid w:val="00050BCB"/>
    <w:rsid w:val="00052135"/>
    <w:rsid w:val="00052205"/>
    <w:rsid w:val="0005236C"/>
    <w:rsid w:val="00052ADE"/>
    <w:rsid w:val="00052E04"/>
    <w:rsid w:val="00053D1C"/>
    <w:rsid w:val="00054945"/>
    <w:rsid w:val="00054956"/>
    <w:rsid w:val="00054AE2"/>
    <w:rsid w:val="000551C8"/>
    <w:rsid w:val="00055600"/>
    <w:rsid w:val="00055E7A"/>
    <w:rsid w:val="00056404"/>
    <w:rsid w:val="000604EE"/>
    <w:rsid w:val="00061A2F"/>
    <w:rsid w:val="00062275"/>
    <w:rsid w:val="00062D3D"/>
    <w:rsid w:val="00062E09"/>
    <w:rsid w:val="000630CE"/>
    <w:rsid w:val="00063332"/>
    <w:rsid w:val="0006338A"/>
    <w:rsid w:val="00063D26"/>
    <w:rsid w:val="00063F61"/>
    <w:rsid w:val="00066335"/>
    <w:rsid w:val="00067531"/>
    <w:rsid w:val="00070104"/>
    <w:rsid w:val="00070899"/>
    <w:rsid w:val="000711C2"/>
    <w:rsid w:val="00072320"/>
    <w:rsid w:val="000732C1"/>
    <w:rsid w:val="000736B8"/>
    <w:rsid w:val="00073BA3"/>
    <w:rsid w:val="00074CAD"/>
    <w:rsid w:val="000751B1"/>
    <w:rsid w:val="00075CD3"/>
    <w:rsid w:val="00076443"/>
    <w:rsid w:val="00076CFC"/>
    <w:rsid w:val="00077B42"/>
    <w:rsid w:val="0008055F"/>
    <w:rsid w:val="000809B5"/>
    <w:rsid w:val="000815EC"/>
    <w:rsid w:val="00081606"/>
    <w:rsid w:val="00081FB3"/>
    <w:rsid w:val="00082190"/>
    <w:rsid w:val="000825FE"/>
    <w:rsid w:val="00082613"/>
    <w:rsid w:val="00082AD2"/>
    <w:rsid w:val="00083834"/>
    <w:rsid w:val="000846A1"/>
    <w:rsid w:val="0008499D"/>
    <w:rsid w:val="000849FF"/>
    <w:rsid w:val="00084A46"/>
    <w:rsid w:val="00084AD0"/>
    <w:rsid w:val="000856A2"/>
    <w:rsid w:val="00085FD7"/>
    <w:rsid w:val="00086834"/>
    <w:rsid w:val="0008789E"/>
    <w:rsid w:val="00087AC7"/>
    <w:rsid w:val="00087D2A"/>
    <w:rsid w:val="000906FA"/>
    <w:rsid w:val="00090BE1"/>
    <w:rsid w:val="0009259A"/>
    <w:rsid w:val="000932A5"/>
    <w:rsid w:val="000941C1"/>
    <w:rsid w:val="000945CB"/>
    <w:rsid w:val="00095184"/>
    <w:rsid w:val="00095352"/>
    <w:rsid w:val="000955BE"/>
    <w:rsid w:val="00095A42"/>
    <w:rsid w:val="00096672"/>
    <w:rsid w:val="00096679"/>
    <w:rsid w:val="00096CD6"/>
    <w:rsid w:val="00097578"/>
    <w:rsid w:val="000A0DC3"/>
    <w:rsid w:val="000A154B"/>
    <w:rsid w:val="000A2349"/>
    <w:rsid w:val="000A2957"/>
    <w:rsid w:val="000A3C5D"/>
    <w:rsid w:val="000A3FFB"/>
    <w:rsid w:val="000A4A22"/>
    <w:rsid w:val="000A4A3D"/>
    <w:rsid w:val="000A5C3A"/>
    <w:rsid w:val="000A5E9F"/>
    <w:rsid w:val="000A641A"/>
    <w:rsid w:val="000A6D7E"/>
    <w:rsid w:val="000A75D2"/>
    <w:rsid w:val="000B082F"/>
    <w:rsid w:val="000B0A63"/>
    <w:rsid w:val="000B16AA"/>
    <w:rsid w:val="000B173D"/>
    <w:rsid w:val="000B1D25"/>
    <w:rsid w:val="000B2498"/>
    <w:rsid w:val="000B2DAC"/>
    <w:rsid w:val="000B320C"/>
    <w:rsid w:val="000B4000"/>
    <w:rsid w:val="000B4229"/>
    <w:rsid w:val="000B59CF"/>
    <w:rsid w:val="000B6B5B"/>
    <w:rsid w:val="000B6F19"/>
    <w:rsid w:val="000B6F60"/>
    <w:rsid w:val="000B6F6E"/>
    <w:rsid w:val="000B7052"/>
    <w:rsid w:val="000B705D"/>
    <w:rsid w:val="000C05EF"/>
    <w:rsid w:val="000C0BD0"/>
    <w:rsid w:val="000C0E93"/>
    <w:rsid w:val="000C1127"/>
    <w:rsid w:val="000C19FD"/>
    <w:rsid w:val="000C2332"/>
    <w:rsid w:val="000C243B"/>
    <w:rsid w:val="000C2B77"/>
    <w:rsid w:val="000C3284"/>
    <w:rsid w:val="000C4A47"/>
    <w:rsid w:val="000C4EEF"/>
    <w:rsid w:val="000C5289"/>
    <w:rsid w:val="000C6477"/>
    <w:rsid w:val="000C6506"/>
    <w:rsid w:val="000C6637"/>
    <w:rsid w:val="000C797E"/>
    <w:rsid w:val="000D01F4"/>
    <w:rsid w:val="000D0AC5"/>
    <w:rsid w:val="000D0DFF"/>
    <w:rsid w:val="000D104A"/>
    <w:rsid w:val="000D1CA8"/>
    <w:rsid w:val="000D1CD6"/>
    <w:rsid w:val="000D2364"/>
    <w:rsid w:val="000D2DEA"/>
    <w:rsid w:val="000D349C"/>
    <w:rsid w:val="000D36AE"/>
    <w:rsid w:val="000D3907"/>
    <w:rsid w:val="000D3A10"/>
    <w:rsid w:val="000D3C54"/>
    <w:rsid w:val="000D4DCC"/>
    <w:rsid w:val="000D5343"/>
    <w:rsid w:val="000D61BC"/>
    <w:rsid w:val="000D669E"/>
    <w:rsid w:val="000D7FC8"/>
    <w:rsid w:val="000E013A"/>
    <w:rsid w:val="000E07B0"/>
    <w:rsid w:val="000E2EC9"/>
    <w:rsid w:val="000E4C42"/>
    <w:rsid w:val="000E4F5D"/>
    <w:rsid w:val="000E5089"/>
    <w:rsid w:val="000E589E"/>
    <w:rsid w:val="000E5AA1"/>
    <w:rsid w:val="000E5BAE"/>
    <w:rsid w:val="000E6209"/>
    <w:rsid w:val="000E7A4A"/>
    <w:rsid w:val="000E7F58"/>
    <w:rsid w:val="000F0A1A"/>
    <w:rsid w:val="000F1B5A"/>
    <w:rsid w:val="000F1C37"/>
    <w:rsid w:val="000F1C64"/>
    <w:rsid w:val="000F1D7D"/>
    <w:rsid w:val="000F278E"/>
    <w:rsid w:val="000F333E"/>
    <w:rsid w:val="000F34E5"/>
    <w:rsid w:val="000F35B1"/>
    <w:rsid w:val="000F3EAD"/>
    <w:rsid w:val="000F3FE2"/>
    <w:rsid w:val="000F4937"/>
    <w:rsid w:val="000F4F31"/>
    <w:rsid w:val="000F55BD"/>
    <w:rsid w:val="000F68EF"/>
    <w:rsid w:val="001000A1"/>
    <w:rsid w:val="00100864"/>
    <w:rsid w:val="00101675"/>
    <w:rsid w:val="00101BC2"/>
    <w:rsid w:val="00101DEA"/>
    <w:rsid w:val="0010234A"/>
    <w:rsid w:val="001025C0"/>
    <w:rsid w:val="00103198"/>
    <w:rsid w:val="0010457C"/>
    <w:rsid w:val="001055C7"/>
    <w:rsid w:val="0010644B"/>
    <w:rsid w:val="00106EE1"/>
    <w:rsid w:val="00107222"/>
    <w:rsid w:val="00107A97"/>
    <w:rsid w:val="001104AA"/>
    <w:rsid w:val="00110BE8"/>
    <w:rsid w:val="00111BCB"/>
    <w:rsid w:val="001128BB"/>
    <w:rsid w:val="00113188"/>
    <w:rsid w:val="00114EFF"/>
    <w:rsid w:val="00114F56"/>
    <w:rsid w:val="001156F0"/>
    <w:rsid w:val="001164F0"/>
    <w:rsid w:val="001165E1"/>
    <w:rsid w:val="0011687A"/>
    <w:rsid w:val="00116FCB"/>
    <w:rsid w:val="001170FE"/>
    <w:rsid w:val="001203C9"/>
    <w:rsid w:val="00121313"/>
    <w:rsid w:val="00122572"/>
    <w:rsid w:val="00122C80"/>
    <w:rsid w:val="001238D6"/>
    <w:rsid w:val="001241B4"/>
    <w:rsid w:val="00130793"/>
    <w:rsid w:val="00130B22"/>
    <w:rsid w:val="001311A6"/>
    <w:rsid w:val="00132816"/>
    <w:rsid w:val="00133B0A"/>
    <w:rsid w:val="00133E02"/>
    <w:rsid w:val="00134BB1"/>
    <w:rsid w:val="00136401"/>
    <w:rsid w:val="00137D81"/>
    <w:rsid w:val="001407F2"/>
    <w:rsid w:val="00141196"/>
    <w:rsid w:val="00142720"/>
    <w:rsid w:val="00143457"/>
    <w:rsid w:val="0014362A"/>
    <w:rsid w:val="001437CE"/>
    <w:rsid w:val="00143FFF"/>
    <w:rsid w:val="0014505F"/>
    <w:rsid w:val="00145E03"/>
    <w:rsid w:val="00146A5E"/>
    <w:rsid w:val="001502DC"/>
    <w:rsid w:val="00150830"/>
    <w:rsid w:val="001512E9"/>
    <w:rsid w:val="001514A5"/>
    <w:rsid w:val="001514A8"/>
    <w:rsid w:val="00151912"/>
    <w:rsid w:val="00152578"/>
    <w:rsid w:val="001531C3"/>
    <w:rsid w:val="00153B96"/>
    <w:rsid w:val="00154192"/>
    <w:rsid w:val="00154B8C"/>
    <w:rsid w:val="00155F22"/>
    <w:rsid w:val="001561F9"/>
    <w:rsid w:val="00156A43"/>
    <w:rsid w:val="00160C2B"/>
    <w:rsid w:val="00162FCC"/>
    <w:rsid w:val="00163C44"/>
    <w:rsid w:val="00163FDB"/>
    <w:rsid w:val="00164609"/>
    <w:rsid w:val="0016505C"/>
    <w:rsid w:val="00165A21"/>
    <w:rsid w:val="001667E5"/>
    <w:rsid w:val="001671B8"/>
    <w:rsid w:val="00167531"/>
    <w:rsid w:val="001702B5"/>
    <w:rsid w:val="00171757"/>
    <w:rsid w:val="00172C2E"/>
    <w:rsid w:val="0017319C"/>
    <w:rsid w:val="00174ADB"/>
    <w:rsid w:val="001755B1"/>
    <w:rsid w:val="00177D31"/>
    <w:rsid w:val="00180F89"/>
    <w:rsid w:val="00181964"/>
    <w:rsid w:val="00182785"/>
    <w:rsid w:val="00182966"/>
    <w:rsid w:val="0018333D"/>
    <w:rsid w:val="001833D3"/>
    <w:rsid w:val="00183BD3"/>
    <w:rsid w:val="00183F83"/>
    <w:rsid w:val="00184679"/>
    <w:rsid w:val="00184BA4"/>
    <w:rsid w:val="00185037"/>
    <w:rsid w:val="001855C1"/>
    <w:rsid w:val="00185E1F"/>
    <w:rsid w:val="00187518"/>
    <w:rsid w:val="00187F59"/>
    <w:rsid w:val="00190992"/>
    <w:rsid w:val="00190A07"/>
    <w:rsid w:val="0019143A"/>
    <w:rsid w:val="00192187"/>
    <w:rsid w:val="0019271C"/>
    <w:rsid w:val="001931CF"/>
    <w:rsid w:val="001934F8"/>
    <w:rsid w:val="00193B27"/>
    <w:rsid w:val="00193C98"/>
    <w:rsid w:val="00195174"/>
    <w:rsid w:val="001951AC"/>
    <w:rsid w:val="00195AF0"/>
    <w:rsid w:val="00196684"/>
    <w:rsid w:val="001966CE"/>
    <w:rsid w:val="0019727B"/>
    <w:rsid w:val="00197D69"/>
    <w:rsid w:val="001A0222"/>
    <w:rsid w:val="001A171F"/>
    <w:rsid w:val="001A1A7F"/>
    <w:rsid w:val="001A1DFB"/>
    <w:rsid w:val="001A423F"/>
    <w:rsid w:val="001A4BA5"/>
    <w:rsid w:val="001A51F5"/>
    <w:rsid w:val="001A63CE"/>
    <w:rsid w:val="001A68D8"/>
    <w:rsid w:val="001A6F4A"/>
    <w:rsid w:val="001A780C"/>
    <w:rsid w:val="001B077E"/>
    <w:rsid w:val="001B0A24"/>
    <w:rsid w:val="001B114A"/>
    <w:rsid w:val="001B21E5"/>
    <w:rsid w:val="001B25AD"/>
    <w:rsid w:val="001B4562"/>
    <w:rsid w:val="001B4768"/>
    <w:rsid w:val="001B490B"/>
    <w:rsid w:val="001B6366"/>
    <w:rsid w:val="001B6A46"/>
    <w:rsid w:val="001B7FF2"/>
    <w:rsid w:val="001C02C8"/>
    <w:rsid w:val="001C0B61"/>
    <w:rsid w:val="001C179B"/>
    <w:rsid w:val="001C2009"/>
    <w:rsid w:val="001C21F8"/>
    <w:rsid w:val="001C2244"/>
    <w:rsid w:val="001C346E"/>
    <w:rsid w:val="001C369D"/>
    <w:rsid w:val="001C39E4"/>
    <w:rsid w:val="001C3D54"/>
    <w:rsid w:val="001C4BE7"/>
    <w:rsid w:val="001C51C1"/>
    <w:rsid w:val="001C524E"/>
    <w:rsid w:val="001C6613"/>
    <w:rsid w:val="001C6866"/>
    <w:rsid w:val="001C6AFA"/>
    <w:rsid w:val="001D0D5C"/>
    <w:rsid w:val="001D0F9A"/>
    <w:rsid w:val="001D0FF0"/>
    <w:rsid w:val="001D22A8"/>
    <w:rsid w:val="001D297C"/>
    <w:rsid w:val="001D354E"/>
    <w:rsid w:val="001D3EE1"/>
    <w:rsid w:val="001D4669"/>
    <w:rsid w:val="001D472A"/>
    <w:rsid w:val="001D4E22"/>
    <w:rsid w:val="001D5C68"/>
    <w:rsid w:val="001D61AB"/>
    <w:rsid w:val="001E2656"/>
    <w:rsid w:val="001E448C"/>
    <w:rsid w:val="001E46E8"/>
    <w:rsid w:val="001E49D4"/>
    <w:rsid w:val="001E58A8"/>
    <w:rsid w:val="001E5AC5"/>
    <w:rsid w:val="001E5AE8"/>
    <w:rsid w:val="001E665B"/>
    <w:rsid w:val="001E67F7"/>
    <w:rsid w:val="001E6AC2"/>
    <w:rsid w:val="001E7F2E"/>
    <w:rsid w:val="001F25FD"/>
    <w:rsid w:val="001F36F7"/>
    <w:rsid w:val="001F4AB7"/>
    <w:rsid w:val="001F5407"/>
    <w:rsid w:val="001F7428"/>
    <w:rsid w:val="001F75E0"/>
    <w:rsid w:val="001F7B83"/>
    <w:rsid w:val="001F7DBB"/>
    <w:rsid w:val="0020079B"/>
    <w:rsid w:val="002037E8"/>
    <w:rsid w:val="002046C3"/>
    <w:rsid w:val="00204CBB"/>
    <w:rsid w:val="00205684"/>
    <w:rsid w:val="00206588"/>
    <w:rsid w:val="0020701E"/>
    <w:rsid w:val="00207BBB"/>
    <w:rsid w:val="00210433"/>
    <w:rsid w:val="00210A25"/>
    <w:rsid w:val="00210EB2"/>
    <w:rsid w:val="00210FB3"/>
    <w:rsid w:val="0021174B"/>
    <w:rsid w:val="00212284"/>
    <w:rsid w:val="00212DAD"/>
    <w:rsid w:val="00212E0F"/>
    <w:rsid w:val="002131E1"/>
    <w:rsid w:val="00213447"/>
    <w:rsid w:val="0021465C"/>
    <w:rsid w:val="00214DC3"/>
    <w:rsid w:val="00215047"/>
    <w:rsid w:val="002158D3"/>
    <w:rsid w:val="0021594C"/>
    <w:rsid w:val="00216457"/>
    <w:rsid w:val="00216B57"/>
    <w:rsid w:val="00217938"/>
    <w:rsid w:val="00217DE7"/>
    <w:rsid w:val="00221299"/>
    <w:rsid w:val="00221D93"/>
    <w:rsid w:val="002222DB"/>
    <w:rsid w:val="002225E8"/>
    <w:rsid w:val="0022322F"/>
    <w:rsid w:val="002232A5"/>
    <w:rsid w:val="00223709"/>
    <w:rsid w:val="00223A9F"/>
    <w:rsid w:val="00223FB6"/>
    <w:rsid w:val="00224769"/>
    <w:rsid w:val="002250A0"/>
    <w:rsid w:val="00225B21"/>
    <w:rsid w:val="00225E83"/>
    <w:rsid w:val="00226312"/>
    <w:rsid w:val="0022651F"/>
    <w:rsid w:val="00226F89"/>
    <w:rsid w:val="0022787C"/>
    <w:rsid w:val="00230686"/>
    <w:rsid w:val="00231274"/>
    <w:rsid w:val="00231FD8"/>
    <w:rsid w:val="00232864"/>
    <w:rsid w:val="00232EF3"/>
    <w:rsid w:val="00232FA9"/>
    <w:rsid w:val="00233788"/>
    <w:rsid w:val="00233FA3"/>
    <w:rsid w:val="002344C6"/>
    <w:rsid w:val="002346C6"/>
    <w:rsid w:val="0023525E"/>
    <w:rsid w:val="002353DD"/>
    <w:rsid w:val="002356D6"/>
    <w:rsid w:val="00236B2A"/>
    <w:rsid w:val="00236EDB"/>
    <w:rsid w:val="002404F2"/>
    <w:rsid w:val="00240810"/>
    <w:rsid w:val="00240D33"/>
    <w:rsid w:val="002410D1"/>
    <w:rsid w:val="00241CEC"/>
    <w:rsid w:val="002428E1"/>
    <w:rsid w:val="00242B9F"/>
    <w:rsid w:val="00243C27"/>
    <w:rsid w:val="00244D2D"/>
    <w:rsid w:val="00244E7D"/>
    <w:rsid w:val="002450FE"/>
    <w:rsid w:val="002460D4"/>
    <w:rsid w:val="00246266"/>
    <w:rsid w:val="002467F0"/>
    <w:rsid w:val="00246835"/>
    <w:rsid w:val="00246E21"/>
    <w:rsid w:val="002473B0"/>
    <w:rsid w:val="002473F5"/>
    <w:rsid w:val="0024746E"/>
    <w:rsid w:val="0024783B"/>
    <w:rsid w:val="00247B07"/>
    <w:rsid w:val="00247E11"/>
    <w:rsid w:val="0025012D"/>
    <w:rsid w:val="00251863"/>
    <w:rsid w:val="00251C58"/>
    <w:rsid w:val="00251DF8"/>
    <w:rsid w:val="00252310"/>
    <w:rsid w:val="0025234B"/>
    <w:rsid w:val="002529FC"/>
    <w:rsid w:val="00252B87"/>
    <w:rsid w:val="00252BC9"/>
    <w:rsid w:val="00252DD3"/>
    <w:rsid w:val="00252F5F"/>
    <w:rsid w:val="002535A4"/>
    <w:rsid w:val="0025395A"/>
    <w:rsid w:val="00253AD6"/>
    <w:rsid w:val="0025408F"/>
    <w:rsid w:val="002547F0"/>
    <w:rsid w:val="00255507"/>
    <w:rsid w:val="00256214"/>
    <w:rsid w:val="00256783"/>
    <w:rsid w:val="0025713D"/>
    <w:rsid w:val="0025747E"/>
    <w:rsid w:val="0025797E"/>
    <w:rsid w:val="0026057C"/>
    <w:rsid w:val="002614D8"/>
    <w:rsid w:val="0026194A"/>
    <w:rsid w:val="002626C9"/>
    <w:rsid w:val="002631FF"/>
    <w:rsid w:val="00263380"/>
    <w:rsid w:val="00263681"/>
    <w:rsid w:val="00264A57"/>
    <w:rsid w:val="00264CCD"/>
    <w:rsid w:val="002651E3"/>
    <w:rsid w:val="00265E4F"/>
    <w:rsid w:val="0026601A"/>
    <w:rsid w:val="0026645F"/>
    <w:rsid w:val="0026649C"/>
    <w:rsid w:val="00267A2E"/>
    <w:rsid w:val="00267C28"/>
    <w:rsid w:val="00270C22"/>
    <w:rsid w:val="00270D35"/>
    <w:rsid w:val="00270DE4"/>
    <w:rsid w:val="002711DA"/>
    <w:rsid w:val="00271E36"/>
    <w:rsid w:val="00272D60"/>
    <w:rsid w:val="00273606"/>
    <w:rsid w:val="00273A90"/>
    <w:rsid w:val="00273DF2"/>
    <w:rsid w:val="00273EF9"/>
    <w:rsid w:val="00274B42"/>
    <w:rsid w:val="00274B97"/>
    <w:rsid w:val="00275C1B"/>
    <w:rsid w:val="00276D51"/>
    <w:rsid w:val="00276DB3"/>
    <w:rsid w:val="0028135B"/>
    <w:rsid w:val="00281752"/>
    <w:rsid w:val="0028220D"/>
    <w:rsid w:val="00282D9F"/>
    <w:rsid w:val="0028304F"/>
    <w:rsid w:val="00284462"/>
    <w:rsid w:val="0028449A"/>
    <w:rsid w:val="00285634"/>
    <w:rsid w:val="002859E1"/>
    <w:rsid w:val="00285B24"/>
    <w:rsid w:val="00285E39"/>
    <w:rsid w:val="002867A8"/>
    <w:rsid w:val="0029096A"/>
    <w:rsid w:val="00290BBB"/>
    <w:rsid w:val="00290E5A"/>
    <w:rsid w:val="00290F4E"/>
    <w:rsid w:val="00290F8F"/>
    <w:rsid w:val="00291E24"/>
    <w:rsid w:val="00292229"/>
    <w:rsid w:val="00293724"/>
    <w:rsid w:val="00293DB6"/>
    <w:rsid w:val="002943DB"/>
    <w:rsid w:val="002945D1"/>
    <w:rsid w:val="00294EED"/>
    <w:rsid w:val="00295B05"/>
    <w:rsid w:val="002969F7"/>
    <w:rsid w:val="00296E1B"/>
    <w:rsid w:val="002A05AB"/>
    <w:rsid w:val="002A2739"/>
    <w:rsid w:val="002A4356"/>
    <w:rsid w:val="002A437A"/>
    <w:rsid w:val="002A5142"/>
    <w:rsid w:val="002A51A5"/>
    <w:rsid w:val="002A537E"/>
    <w:rsid w:val="002A6438"/>
    <w:rsid w:val="002A6458"/>
    <w:rsid w:val="002A6616"/>
    <w:rsid w:val="002A6993"/>
    <w:rsid w:val="002A6F29"/>
    <w:rsid w:val="002A73DF"/>
    <w:rsid w:val="002B0689"/>
    <w:rsid w:val="002B0DF9"/>
    <w:rsid w:val="002B1CCE"/>
    <w:rsid w:val="002B2132"/>
    <w:rsid w:val="002B39A9"/>
    <w:rsid w:val="002B40D9"/>
    <w:rsid w:val="002B4A3D"/>
    <w:rsid w:val="002B4DB2"/>
    <w:rsid w:val="002B5D82"/>
    <w:rsid w:val="002B60B9"/>
    <w:rsid w:val="002B6938"/>
    <w:rsid w:val="002B6B89"/>
    <w:rsid w:val="002B7228"/>
    <w:rsid w:val="002C057C"/>
    <w:rsid w:val="002C0770"/>
    <w:rsid w:val="002C192E"/>
    <w:rsid w:val="002C2590"/>
    <w:rsid w:val="002C2808"/>
    <w:rsid w:val="002C2A4F"/>
    <w:rsid w:val="002C2C16"/>
    <w:rsid w:val="002C2D89"/>
    <w:rsid w:val="002C3D77"/>
    <w:rsid w:val="002C52F4"/>
    <w:rsid w:val="002C5385"/>
    <w:rsid w:val="002C56FB"/>
    <w:rsid w:val="002C68FB"/>
    <w:rsid w:val="002C7386"/>
    <w:rsid w:val="002D05FC"/>
    <w:rsid w:val="002D17AB"/>
    <w:rsid w:val="002D1930"/>
    <w:rsid w:val="002D23A3"/>
    <w:rsid w:val="002D2616"/>
    <w:rsid w:val="002D2BC1"/>
    <w:rsid w:val="002D2F64"/>
    <w:rsid w:val="002D338F"/>
    <w:rsid w:val="002D4FD9"/>
    <w:rsid w:val="002D54F0"/>
    <w:rsid w:val="002D68F6"/>
    <w:rsid w:val="002D7135"/>
    <w:rsid w:val="002D77F3"/>
    <w:rsid w:val="002D7C23"/>
    <w:rsid w:val="002D7DDB"/>
    <w:rsid w:val="002D7FB8"/>
    <w:rsid w:val="002E0474"/>
    <w:rsid w:val="002E09A2"/>
    <w:rsid w:val="002E0C85"/>
    <w:rsid w:val="002E0D00"/>
    <w:rsid w:val="002E267E"/>
    <w:rsid w:val="002E277A"/>
    <w:rsid w:val="002E39A9"/>
    <w:rsid w:val="002E3ED3"/>
    <w:rsid w:val="002E408D"/>
    <w:rsid w:val="002E43A2"/>
    <w:rsid w:val="002E457B"/>
    <w:rsid w:val="002E4A60"/>
    <w:rsid w:val="002E4D9B"/>
    <w:rsid w:val="002E50BF"/>
    <w:rsid w:val="002E5A85"/>
    <w:rsid w:val="002E5B38"/>
    <w:rsid w:val="002E61C3"/>
    <w:rsid w:val="002E6A4E"/>
    <w:rsid w:val="002E6ABB"/>
    <w:rsid w:val="002E7275"/>
    <w:rsid w:val="002F0236"/>
    <w:rsid w:val="002F05A3"/>
    <w:rsid w:val="002F0914"/>
    <w:rsid w:val="002F2F00"/>
    <w:rsid w:val="002F4207"/>
    <w:rsid w:val="002F4827"/>
    <w:rsid w:val="002F4B44"/>
    <w:rsid w:val="002F4B48"/>
    <w:rsid w:val="002F50D9"/>
    <w:rsid w:val="002F5176"/>
    <w:rsid w:val="002F5C52"/>
    <w:rsid w:val="002F5F2B"/>
    <w:rsid w:val="002F6678"/>
    <w:rsid w:val="002F6A47"/>
    <w:rsid w:val="002F6A54"/>
    <w:rsid w:val="002F6E55"/>
    <w:rsid w:val="002F7764"/>
    <w:rsid w:val="0030115D"/>
    <w:rsid w:val="00301AA2"/>
    <w:rsid w:val="00301F34"/>
    <w:rsid w:val="00302ADB"/>
    <w:rsid w:val="003036C4"/>
    <w:rsid w:val="00303E4C"/>
    <w:rsid w:val="00304E28"/>
    <w:rsid w:val="003052B0"/>
    <w:rsid w:val="00305459"/>
    <w:rsid w:val="0030559B"/>
    <w:rsid w:val="0030657D"/>
    <w:rsid w:val="00306A6A"/>
    <w:rsid w:val="00306C6D"/>
    <w:rsid w:val="00306E12"/>
    <w:rsid w:val="00306E98"/>
    <w:rsid w:val="00307D3F"/>
    <w:rsid w:val="0031086C"/>
    <w:rsid w:val="00310B81"/>
    <w:rsid w:val="003110DE"/>
    <w:rsid w:val="003112E1"/>
    <w:rsid w:val="0031261F"/>
    <w:rsid w:val="00312DD6"/>
    <w:rsid w:val="00312F38"/>
    <w:rsid w:val="00313054"/>
    <w:rsid w:val="003132D6"/>
    <w:rsid w:val="00314766"/>
    <w:rsid w:val="00314A33"/>
    <w:rsid w:val="00314B9B"/>
    <w:rsid w:val="00314D2E"/>
    <w:rsid w:val="00315339"/>
    <w:rsid w:val="0031538C"/>
    <w:rsid w:val="00316386"/>
    <w:rsid w:val="0031738D"/>
    <w:rsid w:val="00317588"/>
    <w:rsid w:val="00317852"/>
    <w:rsid w:val="00320B67"/>
    <w:rsid w:val="00321167"/>
    <w:rsid w:val="00321417"/>
    <w:rsid w:val="00321C54"/>
    <w:rsid w:val="003226ED"/>
    <w:rsid w:val="00323C35"/>
    <w:rsid w:val="003240E7"/>
    <w:rsid w:val="00324B34"/>
    <w:rsid w:val="00325C03"/>
    <w:rsid w:val="003263D9"/>
    <w:rsid w:val="00326C24"/>
    <w:rsid w:val="00326D5C"/>
    <w:rsid w:val="003272A1"/>
    <w:rsid w:val="00327A4E"/>
    <w:rsid w:val="00327A61"/>
    <w:rsid w:val="00330394"/>
    <w:rsid w:val="003306A0"/>
    <w:rsid w:val="00330D4F"/>
    <w:rsid w:val="00331877"/>
    <w:rsid w:val="00331976"/>
    <w:rsid w:val="00333E2C"/>
    <w:rsid w:val="003340EC"/>
    <w:rsid w:val="00334512"/>
    <w:rsid w:val="00334AB1"/>
    <w:rsid w:val="00334FF0"/>
    <w:rsid w:val="00335044"/>
    <w:rsid w:val="003358F4"/>
    <w:rsid w:val="00336592"/>
    <w:rsid w:val="00337037"/>
    <w:rsid w:val="003373E8"/>
    <w:rsid w:val="00337748"/>
    <w:rsid w:val="0033790B"/>
    <w:rsid w:val="003407EB"/>
    <w:rsid w:val="00342271"/>
    <w:rsid w:val="003422A0"/>
    <w:rsid w:val="0034292E"/>
    <w:rsid w:val="0034294C"/>
    <w:rsid w:val="00342E48"/>
    <w:rsid w:val="00342E8B"/>
    <w:rsid w:val="0034313B"/>
    <w:rsid w:val="003434AA"/>
    <w:rsid w:val="00343A92"/>
    <w:rsid w:val="003454A2"/>
    <w:rsid w:val="00350FEE"/>
    <w:rsid w:val="003520F4"/>
    <w:rsid w:val="00352363"/>
    <w:rsid w:val="00352455"/>
    <w:rsid w:val="00352A9B"/>
    <w:rsid w:val="003538CF"/>
    <w:rsid w:val="00353A55"/>
    <w:rsid w:val="00353C0B"/>
    <w:rsid w:val="003563BD"/>
    <w:rsid w:val="003564CC"/>
    <w:rsid w:val="00356662"/>
    <w:rsid w:val="003568C2"/>
    <w:rsid w:val="00356BAE"/>
    <w:rsid w:val="00357755"/>
    <w:rsid w:val="003613CB"/>
    <w:rsid w:val="0036177C"/>
    <w:rsid w:val="00361CC6"/>
    <w:rsid w:val="00361FAD"/>
    <w:rsid w:val="0036216A"/>
    <w:rsid w:val="00363480"/>
    <w:rsid w:val="00364628"/>
    <w:rsid w:val="00364701"/>
    <w:rsid w:val="00364A29"/>
    <w:rsid w:val="00365093"/>
    <w:rsid w:val="00365299"/>
    <w:rsid w:val="00366368"/>
    <w:rsid w:val="00367510"/>
    <w:rsid w:val="003676BE"/>
    <w:rsid w:val="0037100D"/>
    <w:rsid w:val="003711A4"/>
    <w:rsid w:val="00371EF1"/>
    <w:rsid w:val="003727FC"/>
    <w:rsid w:val="00372E97"/>
    <w:rsid w:val="00373EED"/>
    <w:rsid w:val="00374B55"/>
    <w:rsid w:val="0037574F"/>
    <w:rsid w:val="00375BA8"/>
    <w:rsid w:val="00376089"/>
    <w:rsid w:val="00376B92"/>
    <w:rsid w:val="00377D8F"/>
    <w:rsid w:val="00377F6E"/>
    <w:rsid w:val="00381811"/>
    <w:rsid w:val="00381D9B"/>
    <w:rsid w:val="00382746"/>
    <w:rsid w:val="0038279D"/>
    <w:rsid w:val="00383D9F"/>
    <w:rsid w:val="00384C05"/>
    <w:rsid w:val="00385B5D"/>
    <w:rsid w:val="00386695"/>
    <w:rsid w:val="00387516"/>
    <w:rsid w:val="00387CEB"/>
    <w:rsid w:val="0039078B"/>
    <w:rsid w:val="00390F1F"/>
    <w:rsid w:val="0039274B"/>
    <w:rsid w:val="00393358"/>
    <w:rsid w:val="003936F0"/>
    <w:rsid w:val="00393758"/>
    <w:rsid w:val="003946B5"/>
    <w:rsid w:val="00394AB4"/>
    <w:rsid w:val="003951FE"/>
    <w:rsid w:val="00395A67"/>
    <w:rsid w:val="00396036"/>
    <w:rsid w:val="003971A4"/>
    <w:rsid w:val="00397A96"/>
    <w:rsid w:val="00397D21"/>
    <w:rsid w:val="003A10B5"/>
    <w:rsid w:val="003A227A"/>
    <w:rsid w:val="003A2742"/>
    <w:rsid w:val="003A2D77"/>
    <w:rsid w:val="003A32D1"/>
    <w:rsid w:val="003A5109"/>
    <w:rsid w:val="003A5414"/>
    <w:rsid w:val="003A5CF6"/>
    <w:rsid w:val="003A6149"/>
    <w:rsid w:val="003A6492"/>
    <w:rsid w:val="003A79C3"/>
    <w:rsid w:val="003B0154"/>
    <w:rsid w:val="003B1323"/>
    <w:rsid w:val="003B1B06"/>
    <w:rsid w:val="003B1BA5"/>
    <w:rsid w:val="003B1C18"/>
    <w:rsid w:val="003B1E81"/>
    <w:rsid w:val="003B2D3A"/>
    <w:rsid w:val="003B3511"/>
    <w:rsid w:val="003B3577"/>
    <w:rsid w:val="003B45DA"/>
    <w:rsid w:val="003B49D5"/>
    <w:rsid w:val="003B4AE7"/>
    <w:rsid w:val="003B5D12"/>
    <w:rsid w:val="003B6424"/>
    <w:rsid w:val="003B65A9"/>
    <w:rsid w:val="003B6FA1"/>
    <w:rsid w:val="003B7250"/>
    <w:rsid w:val="003B7E43"/>
    <w:rsid w:val="003C1AE7"/>
    <w:rsid w:val="003C1B54"/>
    <w:rsid w:val="003C3200"/>
    <w:rsid w:val="003C4283"/>
    <w:rsid w:val="003C487F"/>
    <w:rsid w:val="003C5753"/>
    <w:rsid w:val="003C5C88"/>
    <w:rsid w:val="003C5FDC"/>
    <w:rsid w:val="003C7350"/>
    <w:rsid w:val="003D060E"/>
    <w:rsid w:val="003D202F"/>
    <w:rsid w:val="003D20D3"/>
    <w:rsid w:val="003D2527"/>
    <w:rsid w:val="003D40D9"/>
    <w:rsid w:val="003D4B58"/>
    <w:rsid w:val="003D6385"/>
    <w:rsid w:val="003D6D3B"/>
    <w:rsid w:val="003D7395"/>
    <w:rsid w:val="003D7681"/>
    <w:rsid w:val="003E03CE"/>
    <w:rsid w:val="003E0BC2"/>
    <w:rsid w:val="003E1080"/>
    <w:rsid w:val="003E1A03"/>
    <w:rsid w:val="003E207A"/>
    <w:rsid w:val="003E20E6"/>
    <w:rsid w:val="003E237A"/>
    <w:rsid w:val="003E25DF"/>
    <w:rsid w:val="003E3315"/>
    <w:rsid w:val="003E33BC"/>
    <w:rsid w:val="003E3D26"/>
    <w:rsid w:val="003E3E3F"/>
    <w:rsid w:val="003E3FAA"/>
    <w:rsid w:val="003E434F"/>
    <w:rsid w:val="003E4465"/>
    <w:rsid w:val="003E59DE"/>
    <w:rsid w:val="003E6A63"/>
    <w:rsid w:val="003F0064"/>
    <w:rsid w:val="003F06E0"/>
    <w:rsid w:val="003F0BB7"/>
    <w:rsid w:val="003F13D4"/>
    <w:rsid w:val="003F263F"/>
    <w:rsid w:val="003F2B9C"/>
    <w:rsid w:val="003F333C"/>
    <w:rsid w:val="003F449A"/>
    <w:rsid w:val="003F4C88"/>
    <w:rsid w:val="003F5B5C"/>
    <w:rsid w:val="003F6AAD"/>
    <w:rsid w:val="003F6C68"/>
    <w:rsid w:val="003F6EEA"/>
    <w:rsid w:val="003F6F30"/>
    <w:rsid w:val="003F7BB4"/>
    <w:rsid w:val="004011EC"/>
    <w:rsid w:val="0040145A"/>
    <w:rsid w:val="004015EC"/>
    <w:rsid w:val="004020F4"/>
    <w:rsid w:val="00402786"/>
    <w:rsid w:val="004027ED"/>
    <w:rsid w:val="00402835"/>
    <w:rsid w:val="00403329"/>
    <w:rsid w:val="00403EB9"/>
    <w:rsid w:val="004059E8"/>
    <w:rsid w:val="00405D72"/>
    <w:rsid w:val="0040697A"/>
    <w:rsid w:val="00410028"/>
    <w:rsid w:val="00411432"/>
    <w:rsid w:val="004117D9"/>
    <w:rsid w:val="0041192E"/>
    <w:rsid w:val="00411C88"/>
    <w:rsid w:val="004134A9"/>
    <w:rsid w:val="00413D17"/>
    <w:rsid w:val="0041484A"/>
    <w:rsid w:val="0041594E"/>
    <w:rsid w:val="004160ED"/>
    <w:rsid w:val="004175B5"/>
    <w:rsid w:val="0041766E"/>
    <w:rsid w:val="00417C49"/>
    <w:rsid w:val="00417F94"/>
    <w:rsid w:val="00420149"/>
    <w:rsid w:val="00420892"/>
    <w:rsid w:val="00420931"/>
    <w:rsid w:val="00420E24"/>
    <w:rsid w:val="0042155B"/>
    <w:rsid w:val="004217D5"/>
    <w:rsid w:val="00421A56"/>
    <w:rsid w:val="00421BA3"/>
    <w:rsid w:val="00421BC8"/>
    <w:rsid w:val="00421C17"/>
    <w:rsid w:val="0042217B"/>
    <w:rsid w:val="00422BBB"/>
    <w:rsid w:val="00423058"/>
    <w:rsid w:val="004232A7"/>
    <w:rsid w:val="00424ACA"/>
    <w:rsid w:val="00424FEB"/>
    <w:rsid w:val="0042549E"/>
    <w:rsid w:val="00425743"/>
    <w:rsid w:val="00425996"/>
    <w:rsid w:val="00425A83"/>
    <w:rsid w:val="00426067"/>
    <w:rsid w:val="00427334"/>
    <w:rsid w:val="004307E3"/>
    <w:rsid w:val="00430BA2"/>
    <w:rsid w:val="00430F8C"/>
    <w:rsid w:val="004311BC"/>
    <w:rsid w:val="0043167F"/>
    <w:rsid w:val="00431974"/>
    <w:rsid w:val="00431C6A"/>
    <w:rsid w:val="00432ACF"/>
    <w:rsid w:val="00433075"/>
    <w:rsid w:val="004339A1"/>
    <w:rsid w:val="00433ED1"/>
    <w:rsid w:val="00434325"/>
    <w:rsid w:val="004369AF"/>
    <w:rsid w:val="00436A47"/>
    <w:rsid w:val="0043731A"/>
    <w:rsid w:val="00437377"/>
    <w:rsid w:val="00437928"/>
    <w:rsid w:val="00440B82"/>
    <w:rsid w:val="004435FB"/>
    <w:rsid w:val="0044460B"/>
    <w:rsid w:val="00444BD5"/>
    <w:rsid w:val="00444F99"/>
    <w:rsid w:val="004455C7"/>
    <w:rsid w:val="00445CE3"/>
    <w:rsid w:val="00446736"/>
    <w:rsid w:val="00447855"/>
    <w:rsid w:val="00447C4B"/>
    <w:rsid w:val="0045014C"/>
    <w:rsid w:val="00450495"/>
    <w:rsid w:val="00450E40"/>
    <w:rsid w:val="00451222"/>
    <w:rsid w:val="0045298B"/>
    <w:rsid w:val="00453686"/>
    <w:rsid w:val="004538CA"/>
    <w:rsid w:val="0045465E"/>
    <w:rsid w:val="00454715"/>
    <w:rsid w:val="00454F5A"/>
    <w:rsid w:val="00455D06"/>
    <w:rsid w:val="00456015"/>
    <w:rsid w:val="00456D2C"/>
    <w:rsid w:val="004573B8"/>
    <w:rsid w:val="00457425"/>
    <w:rsid w:val="00457442"/>
    <w:rsid w:val="004574BB"/>
    <w:rsid w:val="00457BD9"/>
    <w:rsid w:val="00460C21"/>
    <w:rsid w:val="00460D54"/>
    <w:rsid w:val="00460D55"/>
    <w:rsid w:val="00460E38"/>
    <w:rsid w:val="00462E80"/>
    <w:rsid w:val="0046341F"/>
    <w:rsid w:val="00464DEF"/>
    <w:rsid w:val="004656E5"/>
    <w:rsid w:val="004658B4"/>
    <w:rsid w:val="00465E17"/>
    <w:rsid w:val="00465E3A"/>
    <w:rsid w:val="00466534"/>
    <w:rsid w:val="0046747A"/>
    <w:rsid w:val="004676FA"/>
    <w:rsid w:val="004679EF"/>
    <w:rsid w:val="00470BAE"/>
    <w:rsid w:val="00470DB0"/>
    <w:rsid w:val="00471545"/>
    <w:rsid w:val="004724A9"/>
    <w:rsid w:val="004725F0"/>
    <w:rsid w:val="004735C1"/>
    <w:rsid w:val="00474209"/>
    <w:rsid w:val="00474B8F"/>
    <w:rsid w:val="00474F93"/>
    <w:rsid w:val="00475804"/>
    <w:rsid w:val="00475C2E"/>
    <w:rsid w:val="00475FA2"/>
    <w:rsid w:val="00476D13"/>
    <w:rsid w:val="00476D57"/>
    <w:rsid w:val="00476E71"/>
    <w:rsid w:val="0047702C"/>
    <w:rsid w:val="0047712C"/>
    <w:rsid w:val="00477145"/>
    <w:rsid w:val="004800A3"/>
    <w:rsid w:val="00480C0B"/>
    <w:rsid w:val="00481412"/>
    <w:rsid w:val="0048293B"/>
    <w:rsid w:val="00482A1B"/>
    <w:rsid w:val="00482DB0"/>
    <w:rsid w:val="00484C47"/>
    <w:rsid w:val="00485864"/>
    <w:rsid w:val="00485930"/>
    <w:rsid w:val="00485DDA"/>
    <w:rsid w:val="0048643A"/>
    <w:rsid w:val="00486627"/>
    <w:rsid w:val="00486BA7"/>
    <w:rsid w:val="004870BE"/>
    <w:rsid w:val="004875E9"/>
    <w:rsid w:val="004875ED"/>
    <w:rsid w:val="004911E2"/>
    <w:rsid w:val="0049163D"/>
    <w:rsid w:val="00491A53"/>
    <w:rsid w:val="00492426"/>
    <w:rsid w:val="004928BE"/>
    <w:rsid w:val="00492A58"/>
    <w:rsid w:val="0049430F"/>
    <w:rsid w:val="00494940"/>
    <w:rsid w:val="00494ABA"/>
    <w:rsid w:val="00494AE7"/>
    <w:rsid w:val="00495FB5"/>
    <w:rsid w:val="004960EE"/>
    <w:rsid w:val="004970BF"/>
    <w:rsid w:val="004A055F"/>
    <w:rsid w:val="004A0C04"/>
    <w:rsid w:val="004A1D6F"/>
    <w:rsid w:val="004A20F0"/>
    <w:rsid w:val="004A4B04"/>
    <w:rsid w:val="004A4B22"/>
    <w:rsid w:val="004A4CA8"/>
    <w:rsid w:val="004A4E2C"/>
    <w:rsid w:val="004A5964"/>
    <w:rsid w:val="004A5FBC"/>
    <w:rsid w:val="004A638E"/>
    <w:rsid w:val="004A6CDC"/>
    <w:rsid w:val="004A7162"/>
    <w:rsid w:val="004B11D5"/>
    <w:rsid w:val="004B1201"/>
    <w:rsid w:val="004B1B39"/>
    <w:rsid w:val="004B1D12"/>
    <w:rsid w:val="004B5E36"/>
    <w:rsid w:val="004B7160"/>
    <w:rsid w:val="004B7CB8"/>
    <w:rsid w:val="004C059C"/>
    <w:rsid w:val="004C15FC"/>
    <w:rsid w:val="004C2BDE"/>
    <w:rsid w:val="004C2C80"/>
    <w:rsid w:val="004C2DEF"/>
    <w:rsid w:val="004C31E0"/>
    <w:rsid w:val="004C3BA3"/>
    <w:rsid w:val="004C3D67"/>
    <w:rsid w:val="004C3FC7"/>
    <w:rsid w:val="004C41B7"/>
    <w:rsid w:val="004C42DE"/>
    <w:rsid w:val="004C5450"/>
    <w:rsid w:val="004C6158"/>
    <w:rsid w:val="004C615D"/>
    <w:rsid w:val="004D11A4"/>
    <w:rsid w:val="004D2EF5"/>
    <w:rsid w:val="004D32A4"/>
    <w:rsid w:val="004D478D"/>
    <w:rsid w:val="004D6236"/>
    <w:rsid w:val="004D6D6B"/>
    <w:rsid w:val="004D7794"/>
    <w:rsid w:val="004D7DC6"/>
    <w:rsid w:val="004E0AFC"/>
    <w:rsid w:val="004E2A34"/>
    <w:rsid w:val="004E341B"/>
    <w:rsid w:val="004E35CF"/>
    <w:rsid w:val="004E3876"/>
    <w:rsid w:val="004E3A93"/>
    <w:rsid w:val="004E47E7"/>
    <w:rsid w:val="004E48F7"/>
    <w:rsid w:val="004E4C65"/>
    <w:rsid w:val="004E540F"/>
    <w:rsid w:val="004E583E"/>
    <w:rsid w:val="004E6B1F"/>
    <w:rsid w:val="004E73A3"/>
    <w:rsid w:val="004E7531"/>
    <w:rsid w:val="004E7BE9"/>
    <w:rsid w:val="004F070E"/>
    <w:rsid w:val="004F1CE9"/>
    <w:rsid w:val="004F200E"/>
    <w:rsid w:val="004F237A"/>
    <w:rsid w:val="004F3BF9"/>
    <w:rsid w:val="004F4108"/>
    <w:rsid w:val="004F4EE7"/>
    <w:rsid w:val="004F5B34"/>
    <w:rsid w:val="004F612B"/>
    <w:rsid w:val="004F62D3"/>
    <w:rsid w:val="004F6A5A"/>
    <w:rsid w:val="004F7CF0"/>
    <w:rsid w:val="00500796"/>
    <w:rsid w:val="00500D4C"/>
    <w:rsid w:val="00500F3D"/>
    <w:rsid w:val="00502373"/>
    <w:rsid w:val="00502C46"/>
    <w:rsid w:val="005030EB"/>
    <w:rsid w:val="0050422C"/>
    <w:rsid w:val="00505279"/>
    <w:rsid w:val="005057E5"/>
    <w:rsid w:val="00506CC1"/>
    <w:rsid w:val="005077B5"/>
    <w:rsid w:val="00507BCD"/>
    <w:rsid w:val="00510A5E"/>
    <w:rsid w:val="00510C16"/>
    <w:rsid w:val="005113EE"/>
    <w:rsid w:val="00511442"/>
    <w:rsid w:val="005122B7"/>
    <w:rsid w:val="00513261"/>
    <w:rsid w:val="0051368E"/>
    <w:rsid w:val="00513843"/>
    <w:rsid w:val="00514AF8"/>
    <w:rsid w:val="0051551A"/>
    <w:rsid w:val="00515B4F"/>
    <w:rsid w:val="00515C20"/>
    <w:rsid w:val="0051667A"/>
    <w:rsid w:val="0051738E"/>
    <w:rsid w:val="00520062"/>
    <w:rsid w:val="00520592"/>
    <w:rsid w:val="00521340"/>
    <w:rsid w:val="005237F4"/>
    <w:rsid w:val="005251DF"/>
    <w:rsid w:val="00525A85"/>
    <w:rsid w:val="005271A5"/>
    <w:rsid w:val="005305BD"/>
    <w:rsid w:val="005309E2"/>
    <w:rsid w:val="00530B1A"/>
    <w:rsid w:val="00530D13"/>
    <w:rsid w:val="00530FC8"/>
    <w:rsid w:val="00531617"/>
    <w:rsid w:val="00532B9E"/>
    <w:rsid w:val="00532FA0"/>
    <w:rsid w:val="005332A5"/>
    <w:rsid w:val="00534545"/>
    <w:rsid w:val="00534FB2"/>
    <w:rsid w:val="00535296"/>
    <w:rsid w:val="005359FD"/>
    <w:rsid w:val="00536B6F"/>
    <w:rsid w:val="00537037"/>
    <w:rsid w:val="00537586"/>
    <w:rsid w:val="00540A72"/>
    <w:rsid w:val="00540FFC"/>
    <w:rsid w:val="005413DB"/>
    <w:rsid w:val="00541DD5"/>
    <w:rsid w:val="005435B1"/>
    <w:rsid w:val="005441B0"/>
    <w:rsid w:val="00545E45"/>
    <w:rsid w:val="0054652C"/>
    <w:rsid w:val="00546E74"/>
    <w:rsid w:val="00546F81"/>
    <w:rsid w:val="00547CD5"/>
    <w:rsid w:val="005502EC"/>
    <w:rsid w:val="0055041B"/>
    <w:rsid w:val="005519D6"/>
    <w:rsid w:val="00552036"/>
    <w:rsid w:val="00552245"/>
    <w:rsid w:val="005523B2"/>
    <w:rsid w:val="00552588"/>
    <w:rsid w:val="00552A6B"/>
    <w:rsid w:val="00552B1A"/>
    <w:rsid w:val="0055302B"/>
    <w:rsid w:val="00554D6A"/>
    <w:rsid w:val="0055537A"/>
    <w:rsid w:val="005558E8"/>
    <w:rsid w:val="00555FA0"/>
    <w:rsid w:val="0055635B"/>
    <w:rsid w:val="005566CF"/>
    <w:rsid w:val="00556810"/>
    <w:rsid w:val="005571CC"/>
    <w:rsid w:val="00557278"/>
    <w:rsid w:val="00557976"/>
    <w:rsid w:val="00557A1A"/>
    <w:rsid w:val="005600C0"/>
    <w:rsid w:val="00560B0D"/>
    <w:rsid w:val="0056163B"/>
    <w:rsid w:val="00561B81"/>
    <w:rsid w:val="00561E7C"/>
    <w:rsid w:val="00562258"/>
    <w:rsid w:val="005625E3"/>
    <w:rsid w:val="00563068"/>
    <w:rsid w:val="005635D3"/>
    <w:rsid w:val="00563C76"/>
    <w:rsid w:val="00564300"/>
    <w:rsid w:val="005648B3"/>
    <w:rsid w:val="00566629"/>
    <w:rsid w:val="00566DEF"/>
    <w:rsid w:val="005670BF"/>
    <w:rsid w:val="0057033B"/>
    <w:rsid w:val="005703A2"/>
    <w:rsid w:val="005708F0"/>
    <w:rsid w:val="00570A81"/>
    <w:rsid w:val="00571622"/>
    <w:rsid w:val="00571E0B"/>
    <w:rsid w:val="00573F4B"/>
    <w:rsid w:val="00574085"/>
    <w:rsid w:val="00574625"/>
    <w:rsid w:val="00574DA0"/>
    <w:rsid w:val="0057683E"/>
    <w:rsid w:val="00576AD8"/>
    <w:rsid w:val="00577C5B"/>
    <w:rsid w:val="005802B3"/>
    <w:rsid w:val="00580692"/>
    <w:rsid w:val="00581973"/>
    <w:rsid w:val="00582408"/>
    <w:rsid w:val="005826BE"/>
    <w:rsid w:val="00584293"/>
    <w:rsid w:val="00585D8A"/>
    <w:rsid w:val="0058626B"/>
    <w:rsid w:val="0058696C"/>
    <w:rsid w:val="00586E1F"/>
    <w:rsid w:val="0059094A"/>
    <w:rsid w:val="00590B6B"/>
    <w:rsid w:val="005913D2"/>
    <w:rsid w:val="005919FB"/>
    <w:rsid w:val="00591B48"/>
    <w:rsid w:val="0059432D"/>
    <w:rsid w:val="005945BE"/>
    <w:rsid w:val="00594632"/>
    <w:rsid w:val="00595780"/>
    <w:rsid w:val="00596183"/>
    <w:rsid w:val="005961C9"/>
    <w:rsid w:val="0059645E"/>
    <w:rsid w:val="0059674E"/>
    <w:rsid w:val="0059723C"/>
    <w:rsid w:val="0059757E"/>
    <w:rsid w:val="005A0F75"/>
    <w:rsid w:val="005A0FBD"/>
    <w:rsid w:val="005A1AA2"/>
    <w:rsid w:val="005A1CBD"/>
    <w:rsid w:val="005A2EDE"/>
    <w:rsid w:val="005A3F0B"/>
    <w:rsid w:val="005A4E5E"/>
    <w:rsid w:val="005A5A1C"/>
    <w:rsid w:val="005A5A99"/>
    <w:rsid w:val="005A67A1"/>
    <w:rsid w:val="005A6C98"/>
    <w:rsid w:val="005B0C1E"/>
    <w:rsid w:val="005B119D"/>
    <w:rsid w:val="005B14E4"/>
    <w:rsid w:val="005B156F"/>
    <w:rsid w:val="005B1A91"/>
    <w:rsid w:val="005B1C4F"/>
    <w:rsid w:val="005B24C8"/>
    <w:rsid w:val="005B31C2"/>
    <w:rsid w:val="005B350D"/>
    <w:rsid w:val="005B3951"/>
    <w:rsid w:val="005B4D8F"/>
    <w:rsid w:val="005B5191"/>
    <w:rsid w:val="005B6CDB"/>
    <w:rsid w:val="005C0F24"/>
    <w:rsid w:val="005C19DD"/>
    <w:rsid w:val="005C23F3"/>
    <w:rsid w:val="005C27A3"/>
    <w:rsid w:val="005C340F"/>
    <w:rsid w:val="005C34CD"/>
    <w:rsid w:val="005C3F7E"/>
    <w:rsid w:val="005C486E"/>
    <w:rsid w:val="005C49FE"/>
    <w:rsid w:val="005C4C6F"/>
    <w:rsid w:val="005C5F0C"/>
    <w:rsid w:val="005C6021"/>
    <w:rsid w:val="005C61B1"/>
    <w:rsid w:val="005C650A"/>
    <w:rsid w:val="005C7549"/>
    <w:rsid w:val="005C7809"/>
    <w:rsid w:val="005C7D08"/>
    <w:rsid w:val="005C7D93"/>
    <w:rsid w:val="005D0656"/>
    <w:rsid w:val="005D0A0D"/>
    <w:rsid w:val="005D0DC8"/>
    <w:rsid w:val="005D1445"/>
    <w:rsid w:val="005D20EB"/>
    <w:rsid w:val="005D2B2B"/>
    <w:rsid w:val="005D2C21"/>
    <w:rsid w:val="005D3702"/>
    <w:rsid w:val="005D539F"/>
    <w:rsid w:val="005D6783"/>
    <w:rsid w:val="005D7366"/>
    <w:rsid w:val="005D7398"/>
    <w:rsid w:val="005D7B8A"/>
    <w:rsid w:val="005D7D11"/>
    <w:rsid w:val="005E0527"/>
    <w:rsid w:val="005E0DFB"/>
    <w:rsid w:val="005E1D19"/>
    <w:rsid w:val="005E2030"/>
    <w:rsid w:val="005E2336"/>
    <w:rsid w:val="005E2640"/>
    <w:rsid w:val="005E3006"/>
    <w:rsid w:val="005E335E"/>
    <w:rsid w:val="005E3702"/>
    <w:rsid w:val="005E3BF9"/>
    <w:rsid w:val="005E4744"/>
    <w:rsid w:val="005E5518"/>
    <w:rsid w:val="005E5BA7"/>
    <w:rsid w:val="005E5D1E"/>
    <w:rsid w:val="005F014D"/>
    <w:rsid w:val="005F0228"/>
    <w:rsid w:val="005F045A"/>
    <w:rsid w:val="005F0B63"/>
    <w:rsid w:val="005F2172"/>
    <w:rsid w:val="005F27B0"/>
    <w:rsid w:val="005F298B"/>
    <w:rsid w:val="005F2CB2"/>
    <w:rsid w:val="005F35B2"/>
    <w:rsid w:val="005F3839"/>
    <w:rsid w:val="005F3862"/>
    <w:rsid w:val="005F52D7"/>
    <w:rsid w:val="005F567C"/>
    <w:rsid w:val="005F657B"/>
    <w:rsid w:val="005F667C"/>
    <w:rsid w:val="005F68D6"/>
    <w:rsid w:val="005F72A5"/>
    <w:rsid w:val="005F7FE9"/>
    <w:rsid w:val="006005CD"/>
    <w:rsid w:val="006008A4"/>
    <w:rsid w:val="0060135A"/>
    <w:rsid w:val="0060185E"/>
    <w:rsid w:val="00603C05"/>
    <w:rsid w:val="00603F86"/>
    <w:rsid w:val="00604713"/>
    <w:rsid w:val="00604AE4"/>
    <w:rsid w:val="00605623"/>
    <w:rsid w:val="00607686"/>
    <w:rsid w:val="006108F9"/>
    <w:rsid w:val="00611036"/>
    <w:rsid w:val="006134B4"/>
    <w:rsid w:val="006134FD"/>
    <w:rsid w:val="00613538"/>
    <w:rsid w:val="00613B27"/>
    <w:rsid w:val="00614079"/>
    <w:rsid w:val="0061415A"/>
    <w:rsid w:val="0061467F"/>
    <w:rsid w:val="00614D64"/>
    <w:rsid w:val="006202F3"/>
    <w:rsid w:val="00620375"/>
    <w:rsid w:val="00620811"/>
    <w:rsid w:val="006218B4"/>
    <w:rsid w:val="00621E51"/>
    <w:rsid w:val="00622010"/>
    <w:rsid w:val="006222E9"/>
    <w:rsid w:val="00622F7F"/>
    <w:rsid w:val="00623E3C"/>
    <w:rsid w:val="00625942"/>
    <w:rsid w:val="00626C54"/>
    <w:rsid w:val="00627202"/>
    <w:rsid w:val="006302C9"/>
    <w:rsid w:val="006325D3"/>
    <w:rsid w:val="006334F0"/>
    <w:rsid w:val="0063399F"/>
    <w:rsid w:val="0063420C"/>
    <w:rsid w:val="00634522"/>
    <w:rsid w:val="00635413"/>
    <w:rsid w:val="006354DB"/>
    <w:rsid w:val="00636165"/>
    <w:rsid w:val="00636C2E"/>
    <w:rsid w:val="006379D3"/>
    <w:rsid w:val="00640120"/>
    <w:rsid w:val="006406DD"/>
    <w:rsid w:val="00642089"/>
    <w:rsid w:val="0064280A"/>
    <w:rsid w:val="00642FE9"/>
    <w:rsid w:val="006430E7"/>
    <w:rsid w:val="006438F1"/>
    <w:rsid w:val="00643D64"/>
    <w:rsid w:val="00645293"/>
    <w:rsid w:val="00646829"/>
    <w:rsid w:val="0064753F"/>
    <w:rsid w:val="00652001"/>
    <w:rsid w:val="00652E4C"/>
    <w:rsid w:val="00653CE0"/>
    <w:rsid w:val="00654116"/>
    <w:rsid w:val="00654B7A"/>
    <w:rsid w:val="00654E2D"/>
    <w:rsid w:val="00655CE1"/>
    <w:rsid w:val="006573C8"/>
    <w:rsid w:val="00661DAB"/>
    <w:rsid w:val="00662495"/>
    <w:rsid w:val="00663389"/>
    <w:rsid w:val="006634D8"/>
    <w:rsid w:val="0066359E"/>
    <w:rsid w:val="00663C2C"/>
    <w:rsid w:val="00663EF6"/>
    <w:rsid w:val="006644E3"/>
    <w:rsid w:val="006646A8"/>
    <w:rsid w:val="006655B2"/>
    <w:rsid w:val="00665A0B"/>
    <w:rsid w:val="00665A1A"/>
    <w:rsid w:val="00670401"/>
    <w:rsid w:val="00671118"/>
    <w:rsid w:val="006717E5"/>
    <w:rsid w:val="00671CA5"/>
    <w:rsid w:val="00673A03"/>
    <w:rsid w:val="0067517B"/>
    <w:rsid w:val="006755F2"/>
    <w:rsid w:val="00675DE7"/>
    <w:rsid w:val="00676778"/>
    <w:rsid w:val="00676C08"/>
    <w:rsid w:val="006771D8"/>
    <w:rsid w:val="0068234F"/>
    <w:rsid w:val="00682ABC"/>
    <w:rsid w:val="00682EB1"/>
    <w:rsid w:val="0068344D"/>
    <w:rsid w:val="00683BCC"/>
    <w:rsid w:val="00683EE3"/>
    <w:rsid w:val="00684246"/>
    <w:rsid w:val="00684A65"/>
    <w:rsid w:val="00684FF3"/>
    <w:rsid w:val="00685A55"/>
    <w:rsid w:val="00686599"/>
    <w:rsid w:val="0068710D"/>
    <w:rsid w:val="00691522"/>
    <w:rsid w:val="00691579"/>
    <w:rsid w:val="00691B9A"/>
    <w:rsid w:val="00691CC8"/>
    <w:rsid w:val="006923DA"/>
    <w:rsid w:val="00693A56"/>
    <w:rsid w:val="006944B7"/>
    <w:rsid w:val="00694BB0"/>
    <w:rsid w:val="00694E61"/>
    <w:rsid w:val="006952E7"/>
    <w:rsid w:val="00695A89"/>
    <w:rsid w:val="006961D5"/>
    <w:rsid w:val="006963B7"/>
    <w:rsid w:val="00696F78"/>
    <w:rsid w:val="0069711A"/>
    <w:rsid w:val="00697A5A"/>
    <w:rsid w:val="00697DF8"/>
    <w:rsid w:val="006A001D"/>
    <w:rsid w:val="006A0D85"/>
    <w:rsid w:val="006A2C41"/>
    <w:rsid w:val="006A2F2A"/>
    <w:rsid w:val="006A309C"/>
    <w:rsid w:val="006A5886"/>
    <w:rsid w:val="006A5FF1"/>
    <w:rsid w:val="006A6C0F"/>
    <w:rsid w:val="006A6E57"/>
    <w:rsid w:val="006A76F0"/>
    <w:rsid w:val="006A7E86"/>
    <w:rsid w:val="006B0943"/>
    <w:rsid w:val="006B0E35"/>
    <w:rsid w:val="006B0FCD"/>
    <w:rsid w:val="006B10CC"/>
    <w:rsid w:val="006B3A67"/>
    <w:rsid w:val="006B3AC0"/>
    <w:rsid w:val="006B3AD9"/>
    <w:rsid w:val="006B633D"/>
    <w:rsid w:val="006B70EA"/>
    <w:rsid w:val="006B7CDC"/>
    <w:rsid w:val="006B7D59"/>
    <w:rsid w:val="006C097C"/>
    <w:rsid w:val="006C0EE4"/>
    <w:rsid w:val="006C23E5"/>
    <w:rsid w:val="006C25B8"/>
    <w:rsid w:val="006C352A"/>
    <w:rsid w:val="006C374C"/>
    <w:rsid w:val="006C3B06"/>
    <w:rsid w:val="006C46CC"/>
    <w:rsid w:val="006C48DB"/>
    <w:rsid w:val="006C51C4"/>
    <w:rsid w:val="006C5966"/>
    <w:rsid w:val="006C6DE6"/>
    <w:rsid w:val="006C753F"/>
    <w:rsid w:val="006D014F"/>
    <w:rsid w:val="006D097C"/>
    <w:rsid w:val="006D0FC4"/>
    <w:rsid w:val="006D2119"/>
    <w:rsid w:val="006D2E9C"/>
    <w:rsid w:val="006D385B"/>
    <w:rsid w:val="006D421C"/>
    <w:rsid w:val="006D49AA"/>
    <w:rsid w:val="006D5463"/>
    <w:rsid w:val="006D5B94"/>
    <w:rsid w:val="006D6623"/>
    <w:rsid w:val="006D66B4"/>
    <w:rsid w:val="006D6A09"/>
    <w:rsid w:val="006D75F6"/>
    <w:rsid w:val="006D7952"/>
    <w:rsid w:val="006D7B9A"/>
    <w:rsid w:val="006E0ED3"/>
    <w:rsid w:val="006E20EA"/>
    <w:rsid w:val="006E272E"/>
    <w:rsid w:val="006E2E84"/>
    <w:rsid w:val="006E36BF"/>
    <w:rsid w:val="006E389B"/>
    <w:rsid w:val="006E39E7"/>
    <w:rsid w:val="006E3D16"/>
    <w:rsid w:val="006E4889"/>
    <w:rsid w:val="006E5140"/>
    <w:rsid w:val="006E51EA"/>
    <w:rsid w:val="006E5384"/>
    <w:rsid w:val="006E5768"/>
    <w:rsid w:val="006E6940"/>
    <w:rsid w:val="006E6EFA"/>
    <w:rsid w:val="006E7539"/>
    <w:rsid w:val="006E7784"/>
    <w:rsid w:val="006F0A86"/>
    <w:rsid w:val="006F1422"/>
    <w:rsid w:val="006F15AF"/>
    <w:rsid w:val="006F1DCB"/>
    <w:rsid w:val="006F2A96"/>
    <w:rsid w:val="006F2E11"/>
    <w:rsid w:val="006F39C6"/>
    <w:rsid w:val="006F5B6D"/>
    <w:rsid w:val="006F62F2"/>
    <w:rsid w:val="006F69EB"/>
    <w:rsid w:val="006F6F35"/>
    <w:rsid w:val="006F7251"/>
    <w:rsid w:val="006F7DE6"/>
    <w:rsid w:val="006F7E34"/>
    <w:rsid w:val="00701B2E"/>
    <w:rsid w:val="00701DD3"/>
    <w:rsid w:val="007031E4"/>
    <w:rsid w:val="00703702"/>
    <w:rsid w:val="00704A2C"/>
    <w:rsid w:val="00704B9D"/>
    <w:rsid w:val="007053D3"/>
    <w:rsid w:val="007054E1"/>
    <w:rsid w:val="00706A31"/>
    <w:rsid w:val="00707DEC"/>
    <w:rsid w:val="00707E0B"/>
    <w:rsid w:val="007110F0"/>
    <w:rsid w:val="007112DF"/>
    <w:rsid w:val="00711A47"/>
    <w:rsid w:val="00711D7F"/>
    <w:rsid w:val="00711EE7"/>
    <w:rsid w:val="007129D8"/>
    <w:rsid w:val="00712A8D"/>
    <w:rsid w:val="00712C6D"/>
    <w:rsid w:val="00713C9E"/>
    <w:rsid w:val="00714997"/>
    <w:rsid w:val="00714F45"/>
    <w:rsid w:val="0071528B"/>
    <w:rsid w:val="00716584"/>
    <w:rsid w:val="007170E3"/>
    <w:rsid w:val="00717104"/>
    <w:rsid w:val="00717649"/>
    <w:rsid w:val="007202D8"/>
    <w:rsid w:val="00720D71"/>
    <w:rsid w:val="00720F1E"/>
    <w:rsid w:val="007210B5"/>
    <w:rsid w:val="007212D2"/>
    <w:rsid w:val="00722C9D"/>
    <w:rsid w:val="00722F30"/>
    <w:rsid w:val="00724098"/>
    <w:rsid w:val="007245FC"/>
    <w:rsid w:val="00724F34"/>
    <w:rsid w:val="00725526"/>
    <w:rsid w:val="00726308"/>
    <w:rsid w:val="0072650E"/>
    <w:rsid w:val="0072655B"/>
    <w:rsid w:val="0072697A"/>
    <w:rsid w:val="0072727A"/>
    <w:rsid w:val="00727341"/>
    <w:rsid w:val="00727815"/>
    <w:rsid w:val="00731383"/>
    <w:rsid w:val="0073150A"/>
    <w:rsid w:val="007322BF"/>
    <w:rsid w:val="00732A92"/>
    <w:rsid w:val="00732E79"/>
    <w:rsid w:val="007333F9"/>
    <w:rsid w:val="00734125"/>
    <w:rsid w:val="00735AA3"/>
    <w:rsid w:val="007374B8"/>
    <w:rsid w:val="007375ED"/>
    <w:rsid w:val="007375FD"/>
    <w:rsid w:val="00741E5E"/>
    <w:rsid w:val="00741FB0"/>
    <w:rsid w:val="00742004"/>
    <w:rsid w:val="007422E7"/>
    <w:rsid w:val="00743C87"/>
    <w:rsid w:val="00744CDB"/>
    <w:rsid w:val="00747F25"/>
    <w:rsid w:val="00750C24"/>
    <w:rsid w:val="00751770"/>
    <w:rsid w:val="00751925"/>
    <w:rsid w:val="00751C40"/>
    <w:rsid w:val="00753543"/>
    <w:rsid w:val="00753EE5"/>
    <w:rsid w:val="00754221"/>
    <w:rsid w:val="0075430E"/>
    <w:rsid w:val="007545AA"/>
    <w:rsid w:val="00754F27"/>
    <w:rsid w:val="007557FF"/>
    <w:rsid w:val="00757C22"/>
    <w:rsid w:val="00760BF3"/>
    <w:rsid w:val="007626B3"/>
    <w:rsid w:val="00762ED1"/>
    <w:rsid w:val="00763A62"/>
    <w:rsid w:val="007640EE"/>
    <w:rsid w:val="007645D4"/>
    <w:rsid w:val="007654B6"/>
    <w:rsid w:val="00765E87"/>
    <w:rsid w:val="00766335"/>
    <w:rsid w:val="00767F5A"/>
    <w:rsid w:val="007701A8"/>
    <w:rsid w:val="007707F1"/>
    <w:rsid w:val="0077143B"/>
    <w:rsid w:val="007719C2"/>
    <w:rsid w:val="007724F1"/>
    <w:rsid w:val="00772621"/>
    <w:rsid w:val="0077280F"/>
    <w:rsid w:val="007735A9"/>
    <w:rsid w:val="00774443"/>
    <w:rsid w:val="00774FE9"/>
    <w:rsid w:val="007750AE"/>
    <w:rsid w:val="007750C3"/>
    <w:rsid w:val="00775C58"/>
    <w:rsid w:val="0077603C"/>
    <w:rsid w:val="0077626C"/>
    <w:rsid w:val="007776F2"/>
    <w:rsid w:val="00781509"/>
    <w:rsid w:val="00781D11"/>
    <w:rsid w:val="00781EC6"/>
    <w:rsid w:val="00783BAC"/>
    <w:rsid w:val="00784504"/>
    <w:rsid w:val="00784685"/>
    <w:rsid w:val="007856D7"/>
    <w:rsid w:val="0078626A"/>
    <w:rsid w:val="0079009C"/>
    <w:rsid w:val="00790353"/>
    <w:rsid w:val="00790E69"/>
    <w:rsid w:val="007913A2"/>
    <w:rsid w:val="00792971"/>
    <w:rsid w:val="00793CDE"/>
    <w:rsid w:val="0079440F"/>
    <w:rsid w:val="007956E4"/>
    <w:rsid w:val="0079610A"/>
    <w:rsid w:val="007962C0"/>
    <w:rsid w:val="007966CE"/>
    <w:rsid w:val="007973E0"/>
    <w:rsid w:val="007A0403"/>
    <w:rsid w:val="007A0596"/>
    <w:rsid w:val="007A05EE"/>
    <w:rsid w:val="007A108A"/>
    <w:rsid w:val="007A2F07"/>
    <w:rsid w:val="007A3080"/>
    <w:rsid w:val="007A4E49"/>
    <w:rsid w:val="007A587C"/>
    <w:rsid w:val="007A5BDD"/>
    <w:rsid w:val="007A5D55"/>
    <w:rsid w:val="007A6160"/>
    <w:rsid w:val="007A6CEE"/>
    <w:rsid w:val="007A70B2"/>
    <w:rsid w:val="007A719E"/>
    <w:rsid w:val="007A74E2"/>
    <w:rsid w:val="007A7C30"/>
    <w:rsid w:val="007A7C66"/>
    <w:rsid w:val="007B002C"/>
    <w:rsid w:val="007B09E3"/>
    <w:rsid w:val="007B15A2"/>
    <w:rsid w:val="007B1D0C"/>
    <w:rsid w:val="007B2B64"/>
    <w:rsid w:val="007B2DC2"/>
    <w:rsid w:val="007B2EF9"/>
    <w:rsid w:val="007B3371"/>
    <w:rsid w:val="007B3A12"/>
    <w:rsid w:val="007B3C71"/>
    <w:rsid w:val="007B4005"/>
    <w:rsid w:val="007B4B9A"/>
    <w:rsid w:val="007B4D0D"/>
    <w:rsid w:val="007B5CD4"/>
    <w:rsid w:val="007B7345"/>
    <w:rsid w:val="007B7C57"/>
    <w:rsid w:val="007B7DE6"/>
    <w:rsid w:val="007C0EDD"/>
    <w:rsid w:val="007C1595"/>
    <w:rsid w:val="007C2868"/>
    <w:rsid w:val="007C2C82"/>
    <w:rsid w:val="007C2E81"/>
    <w:rsid w:val="007C3053"/>
    <w:rsid w:val="007C31F8"/>
    <w:rsid w:val="007C40C7"/>
    <w:rsid w:val="007C4D4E"/>
    <w:rsid w:val="007C5367"/>
    <w:rsid w:val="007C6023"/>
    <w:rsid w:val="007C7CC9"/>
    <w:rsid w:val="007D0F12"/>
    <w:rsid w:val="007D141A"/>
    <w:rsid w:val="007D2576"/>
    <w:rsid w:val="007D4D1D"/>
    <w:rsid w:val="007D52DA"/>
    <w:rsid w:val="007D55D5"/>
    <w:rsid w:val="007D5B83"/>
    <w:rsid w:val="007D6509"/>
    <w:rsid w:val="007D7064"/>
    <w:rsid w:val="007E0730"/>
    <w:rsid w:val="007E0ADD"/>
    <w:rsid w:val="007E0B00"/>
    <w:rsid w:val="007E171D"/>
    <w:rsid w:val="007E1A3B"/>
    <w:rsid w:val="007E1E1B"/>
    <w:rsid w:val="007E1F77"/>
    <w:rsid w:val="007E25D8"/>
    <w:rsid w:val="007E5134"/>
    <w:rsid w:val="007E51E4"/>
    <w:rsid w:val="007E5552"/>
    <w:rsid w:val="007E593E"/>
    <w:rsid w:val="007E59EA"/>
    <w:rsid w:val="007F0587"/>
    <w:rsid w:val="007F0737"/>
    <w:rsid w:val="007F13DE"/>
    <w:rsid w:val="007F18F8"/>
    <w:rsid w:val="007F2009"/>
    <w:rsid w:val="007F3606"/>
    <w:rsid w:val="007F3673"/>
    <w:rsid w:val="007F5846"/>
    <w:rsid w:val="007F5CBE"/>
    <w:rsid w:val="007F5EEF"/>
    <w:rsid w:val="007F6062"/>
    <w:rsid w:val="007F7DB1"/>
    <w:rsid w:val="00801AFA"/>
    <w:rsid w:val="00802224"/>
    <w:rsid w:val="008023FC"/>
    <w:rsid w:val="00803810"/>
    <w:rsid w:val="00803BBF"/>
    <w:rsid w:val="00803ED1"/>
    <w:rsid w:val="00804664"/>
    <w:rsid w:val="00804AF3"/>
    <w:rsid w:val="00804CF8"/>
    <w:rsid w:val="00804FCF"/>
    <w:rsid w:val="008057A2"/>
    <w:rsid w:val="008058A4"/>
    <w:rsid w:val="00806403"/>
    <w:rsid w:val="008064E5"/>
    <w:rsid w:val="008068BF"/>
    <w:rsid w:val="00806CC7"/>
    <w:rsid w:val="00806DB0"/>
    <w:rsid w:val="00806E62"/>
    <w:rsid w:val="00807381"/>
    <w:rsid w:val="0080764C"/>
    <w:rsid w:val="00807A5D"/>
    <w:rsid w:val="008103B8"/>
    <w:rsid w:val="008104DD"/>
    <w:rsid w:val="008111C7"/>
    <w:rsid w:val="00811546"/>
    <w:rsid w:val="0081302C"/>
    <w:rsid w:val="00814571"/>
    <w:rsid w:val="00814B3C"/>
    <w:rsid w:val="00814DF9"/>
    <w:rsid w:val="0081567B"/>
    <w:rsid w:val="00815ACD"/>
    <w:rsid w:val="00815B83"/>
    <w:rsid w:val="00816011"/>
    <w:rsid w:val="0081604C"/>
    <w:rsid w:val="008161B0"/>
    <w:rsid w:val="00821A0A"/>
    <w:rsid w:val="0082227D"/>
    <w:rsid w:val="00823024"/>
    <w:rsid w:val="008232BC"/>
    <w:rsid w:val="008240FB"/>
    <w:rsid w:val="00824E25"/>
    <w:rsid w:val="00825272"/>
    <w:rsid w:val="00825C9A"/>
    <w:rsid w:val="008260BC"/>
    <w:rsid w:val="00826262"/>
    <w:rsid w:val="00826819"/>
    <w:rsid w:val="00827563"/>
    <w:rsid w:val="008306C8"/>
    <w:rsid w:val="008307D8"/>
    <w:rsid w:val="00831D5A"/>
    <w:rsid w:val="0083224A"/>
    <w:rsid w:val="008332A1"/>
    <w:rsid w:val="00833C66"/>
    <w:rsid w:val="00833D34"/>
    <w:rsid w:val="008345AB"/>
    <w:rsid w:val="0083461F"/>
    <w:rsid w:val="00835C1F"/>
    <w:rsid w:val="008363D9"/>
    <w:rsid w:val="00837037"/>
    <w:rsid w:val="0084028C"/>
    <w:rsid w:val="008404C4"/>
    <w:rsid w:val="00841FBD"/>
    <w:rsid w:val="0084208C"/>
    <w:rsid w:val="0084256D"/>
    <w:rsid w:val="00842B82"/>
    <w:rsid w:val="00843CF4"/>
    <w:rsid w:val="00844009"/>
    <w:rsid w:val="008442EA"/>
    <w:rsid w:val="008457B2"/>
    <w:rsid w:val="00846062"/>
    <w:rsid w:val="008461F2"/>
    <w:rsid w:val="00847044"/>
    <w:rsid w:val="0085088B"/>
    <w:rsid w:val="00852902"/>
    <w:rsid w:val="00852F01"/>
    <w:rsid w:val="008532D3"/>
    <w:rsid w:val="00854007"/>
    <w:rsid w:val="0085447E"/>
    <w:rsid w:val="00854D86"/>
    <w:rsid w:val="008550C4"/>
    <w:rsid w:val="008557F5"/>
    <w:rsid w:val="00856A6E"/>
    <w:rsid w:val="00856FFC"/>
    <w:rsid w:val="00857110"/>
    <w:rsid w:val="0086163C"/>
    <w:rsid w:val="00861714"/>
    <w:rsid w:val="00861AF3"/>
    <w:rsid w:val="00861BDA"/>
    <w:rsid w:val="00861E58"/>
    <w:rsid w:val="008622C7"/>
    <w:rsid w:val="008624FE"/>
    <w:rsid w:val="008627CC"/>
    <w:rsid w:val="00863A38"/>
    <w:rsid w:val="00863D7D"/>
    <w:rsid w:val="0086485C"/>
    <w:rsid w:val="00864C51"/>
    <w:rsid w:val="0086577F"/>
    <w:rsid w:val="00865BD0"/>
    <w:rsid w:val="00865E13"/>
    <w:rsid w:val="00867D18"/>
    <w:rsid w:val="0087064E"/>
    <w:rsid w:val="008717AC"/>
    <w:rsid w:val="00872B89"/>
    <w:rsid w:val="00872EED"/>
    <w:rsid w:val="008738DB"/>
    <w:rsid w:val="00873FD3"/>
    <w:rsid w:val="0087522A"/>
    <w:rsid w:val="0087571D"/>
    <w:rsid w:val="00875778"/>
    <w:rsid w:val="00875FFF"/>
    <w:rsid w:val="00876991"/>
    <w:rsid w:val="00876EDE"/>
    <w:rsid w:val="00877519"/>
    <w:rsid w:val="00880C38"/>
    <w:rsid w:val="008824C7"/>
    <w:rsid w:val="008825C4"/>
    <w:rsid w:val="00882870"/>
    <w:rsid w:val="0088300D"/>
    <w:rsid w:val="008832F4"/>
    <w:rsid w:val="00884FFC"/>
    <w:rsid w:val="00885079"/>
    <w:rsid w:val="00885755"/>
    <w:rsid w:val="008859C0"/>
    <w:rsid w:val="00886514"/>
    <w:rsid w:val="0088684F"/>
    <w:rsid w:val="00886914"/>
    <w:rsid w:val="00886E2E"/>
    <w:rsid w:val="00886F73"/>
    <w:rsid w:val="0088701C"/>
    <w:rsid w:val="0089171E"/>
    <w:rsid w:val="0089174F"/>
    <w:rsid w:val="0089278C"/>
    <w:rsid w:val="0089618D"/>
    <w:rsid w:val="00897EFE"/>
    <w:rsid w:val="008A0E76"/>
    <w:rsid w:val="008A10A2"/>
    <w:rsid w:val="008A3149"/>
    <w:rsid w:val="008A3957"/>
    <w:rsid w:val="008A3FC7"/>
    <w:rsid w:val="008A40F9"/>
    <w:rsid w:val="008A4517"/>
    <w:rsid w:val="008A4FF9"/>
    <w:rsid w:val="008A6AE1"/>
    <w:rsid w:val="008B064B"/>
    <w:rsid w:val="008B1296"/>
    <w:rsid w:val="008B189A"/>
    <w:rsid w:val="008B18D5"/>
    <w:rsid w:val="008B1D90"/>
    <w:rsid w:val="008B2287"/>
    <w:rsid w:val="008B272A"/>
    <w:rsid w:val="008B29D8"/>
    <w:rsid w:val="008B2A12"/>
    <w:rsid w:val="008B2D8F"/>
    <w:rsid w:val="008B306B"/>
    <w:rsid w:val="008B30A6"/>
    <w:rsid w:val="008B3BDD"/>
    <w:rsid w:val="008B50F3"/>
    <w:rsid w:val="008B5B4B"/>
    <w:rsid w:val="008B5D61"/>
    <w:rsid w:val="008B64FB"/>
    <w:rsid w:val="008B6535"/>
    <w:rsid w:val="008B6F16"/>
    <w:rsid w:val="008C032B"/>
    <w:rsid w:val="008C3ADA"/>
    <w:rsid w:val="008C3C0E"/>
    <w:rsid w:val="008C46E5"/>
    <w:rsid w:val="008C4B06"/>
    <w:rsid w:val="008C5219"/>
    <w:rsid w:val="008C6702"/>
    <w:rsid w:val="008C6CB8"/>
    <w:rsid w:val="008C7508"/>
    <w:rsid w:val="008C7CE3"/>
    <w:rsid w:val="008C7DDB"/>
    <w:rsid w:val="008D0132"/>
    <w:rsid w:val="008D0650"/>
    <w:rsid w:val="008D1B6E"/>
    <w:rsid w:val="008D1EDB"/>
    <w:rsid w:val="008D2555"/>
    <w:rsid w:val="008D2D66"/>
    <w:rsid w:val="008D3526"/>
    <w:rsid w:val="008D3AA3"/>
    <w:rsid w:val="008D49E3"/>
    <w:rsid w:val="008D4F2D"/>
    <w:rsid w:val="008D59DE"/>
    <w:rsid w:val="008D6E1A"/>
    <w:rsid w:val="008D73CF"/>
    <w:rsid w:val="008E09D6"/>
    <w:rsid w:val="008E0C14"/>
    <w:rsid w:val="008E0F7B"/>
    <w:rsid w:val="008E1F08"/>
    <w:rsid w:val="008E22C2"/>
    <w:rsid w:val="008E2840"/>
    <w:rsid w:val="008E335C"/>
    <w:rsid w:val="008E3A11"/>
    <w:rsid w:val="008E4839"/>
    <w:rsid w:val="008E4A83"/>
    <w:rsid w:val="008E50D7"/>
    <w:rsid w:val="008E6170"/>
    <w:rsid w:val="008E61A0"/>
    <w:rsid w:val="008E6FDC"/>
    <w:rsid w:val="008F0058"/>
    <w:rsid w:val="008F0A6C"/>
    <w:rsid w:val="008F0BDE"/>
    <w:rsid w:val="008F0BE9"/>
    <w:rsid w:val="008F192C"/>
    <w:rsid w:val="008F3294"/>
    <w:rsid w:val="008F32A7"/>
    <w:rsid w:val="008F3F31"/>
    <w:rsid w:val="008F4122"/>
    <w:rsid w:val="008F4862"/>
    <w:rsid w:val="008F49D7"/>
    <w:rsid w:val="008F4CCC"/>
    <w:rsid w:val="008F52CB"/>
    <w:rsid w:val="008F55AA"/>
    <w:rsid w:val="008F6D75"/>
    <w:rsid w:val="008F7015"/>
    <w:rsid w:val="008F7A14"/>
    <w:rsid w:val="00900914"/>
    <w:rsid w:val="009012DF"/>
    <w:rsid w:val="00901C2D"/>
    <w:rsid w:val="009024FC"/>
    <w:rsid w:val="00902C02"/>
    <w:rsid w:val="00902C50"/>
    <w:rsid w:val="009036B0"/>
    <w:rsid w:val="00905614"/>
    <w:rsid w:val="00906156"/>
    <w:rsid w:val="009064FE"/>
    <w:rsid w:val="009065E0"/>
    <w:rsid w:val="0090757E"/>
    <w:rsid w:val="009075E2"/>
    <w:rsid w:val="00907F68"/>
    <w:rsid w:val="009108EE"/>
    <w:rsid w:val="00910BEF"/>
    <w:rsid w:val="00910DC9"/>
    <w:rsid w:val="0091133D"/>
    <w:rsid w:val="00911E2E"/>
    <w:rsid w:val="00914174"/>
    <w:rsid w:val="0091434A"/>
    <w:rsid w:val="009145F5"/>
    <w:rsid w:val="00915805"/>
    <w:rsid w:val="00915E88"/>
    <w:rsid w:val="009163D4"/>
    <w:rsid w:val="00916D37"/>
    <w:rsid w:val="009177AB"/>
    <w:rsid w:val="009212F0"/>
    <w:rsid w:val="00921F9E"/>
    <w:rsid w:val="00922DBC"/>
    <w:rsid w:val="00923027"/>
    <w:rsid w:val="00923816"/>
    <w:rsid w:val="00923946"/>
    <w:rsid w:val="00924754"/>
    <w:rsid w:val="00924767"/>
    <w:rsid w:val="00924A49"/>
    <w:rsid w:val="009265C7"/>
    <w:rsid w:val="009270C9"/>
    <w:rsid w:val="00927F82"/>
    <w:rsid w:val="0093079D"/>
    <w:rsid w:val="00931A1E"/>
    <w:rsid w:val="00931DB0"/>
    <w:rsid w:val="00932863"/>
    <w:rsid w:val="00932ED5"/>
    <w:rsid w:val="00933834"/>
    <w:rsid w:val="00934233"/>
    <w:rsid w:val="00934849"/>
    <w:rsid w:val="0093522C"/>
    <w:rsid w:val="00935755"/>
    <w:rsid w:val="00936493"/>
    <w:rsid w:val="009368AF"/>
    <w:rsid w:val="00937CA0"/>
    <w:rsid w:val="009415D3"/>
    <w:rsid w:val="0094250E"/>
    <w:rsid w:val="0094322A"/>
    <w:rsid w:val="0094477A"/>
    <w:rsid w:val="00944A17"/>
    <w:rsid w:val="00944CAB"/>
    <w:rsid w:val="00944D30"/>
    <w:rsid w:val="0094563D"/>
    <w:rsid w:val="00947407"/>
    <w:rsid w:val="00947436"/>
    <w:rsid w:val="009474F8"/>
    <w:rsid w:val="009477BA"/>
    <w:rsid w:val="00950D83"/>
    <w:rsid w:val="00954A2E"/>
    <w:rsid w:val="00954CEE"/>
    <w:rsid w:val="00955945"/>
    <w:rsid w:val="00956287"/>
    <w:rsid w:val="00956794"/>
    <w:rsid w:val="00957043"/>
    <w:rsid w:val="00957EE1"/>
    <w:rsid w:val="00960860"/>
    <w:rsid w:val="00960FE7"/>
    <w:rsid w:val="009611C6"/>
    <w:rsid w:val="00962839"/>
    <w:rsid w:val="00962A46"/>
    <w:rsid w:val="00963542"/>
    <w:rsid w:val="0096389E"/>
    <w:rsid w:val="00965539"/>
    <w:rsid w:val="009655DC"/>
    <w:rsid w:val="00966420"/>
    <w:rsid w:val="009666E1"/>
    <w:rsid w:val="0096789C"/>
    <w:rsid w:val="00967DE2"/>
    <w:rsid w:val="00970092"/>
    <w:rsid w:val="009700E8"/>
    <w:rsid w:val="009705A6"/>
    <w:rsid w:val="0097112F"/>
    <w:rsid w:val="00971F29"/>
    <w:rsid w:val="00972947"/>
    <w:rsid w:val="0097339C"/>
    <w:rsid w:val="00973A89"/>
    <w:rsid w:val="00973AEF"/>
    <w:rsid w:val="00974C91"/>
    <w:rsid w:val="00975124"/>
    <w:rsid w:val="009762F3"/>
    <w:rsid w:val="0097656D"/>
    <w:rsid w:val="00976C5E"/>
    <w:rsid w:val="00977873"/>
    <w:rsid w:val="00977FE6"/>
    <w:rsid w:val="0098013C"/>
    <w:rsid w:val="0098099F"/>
    <w:rsid w:val="009813DD"/>
    <w:rsid w:val="009829CE"/>
    <w:rsid w:val="00982ED4"/>
    <w:rsid w:val="00982FF0"/>
    <w:rsid w:val="009830E0"/>
    <w:rsid w:val="00983E32"/>
    <w:rsid w:val="009841E6"/>
    <w:rsid w:val="00985BF5"/>
    <w:rsid w:val="0098675F"/>
    <w:rsid w:val="00986D0C"/>
    <w:rsid w:val="00986E6A"/>
    <w:rsid w:val="00987011"/>
    <w:rsid w:val="00987570"/>
    <w:rsid w:val="00987AEB"/>
    <w:rsid w:val="00987EE4"/>
    <w:rsid w:val="00987FAB"/>
    <w:rsid w:val="009918C7"/>
    <w:rsid w:val="00991F94"/>
    <w:rsid w:val="009930F9"/>
    <w:rsid w:val="00993632"/>
    <w:rsid w:val="00995076"/>
    <w:rsid w:val="0099519A"/>
    <w:rsid w:val="0099519D"/>
    <w:rsid w:val="00997BDB"/>
    <w:rsid w:val="009A0743"/>
    <w:rsid w:val="009A0755"/>
    <w:rsid w:val="009A1FE9"/>
    <w:rsid w:val="009A228B"/>
    <w:rsid w:val="009A22AB"/>
    <w:rsid w:val="009A4348"/>
    <w:rsid w:val="009A4CC3"/>
    <w:rsid w:val="009A6704"/>
    <w:rsid w:val="009A74F4"/>
    <w:rsid w:val="009A7E86"/>
    <w:rsid w:val="009B0EB4"/>
    <w:rsid w:val="009B1A50"/>
    <w:rsid w:val="009B1CF3"/>
    <w:rsid w:val="009B23B6"/>
    <w:rsid w:val="009B2507"/>
    <w:rsid w:val="009B3294"/>
    <w:rsid w:val="009B3760"/>
    <w:rsid w:val="009B394D"/>
    <w:rsid w:val="009B3D71"/>
    <w:rsid w:val="009B5DD3"/>
    <w:rsid w:val="009B5FA2"/>
    <w:rsid w:val="009B6030"/>
    <w:rsid w:val="009C0169"/>
    <w:rsid w:val="009C049F"/>
    <w:rsid w:val="009C0A96"/>
    <w:rsid w:val="009C0C5C"/>
    <w:rsid w:val="009C1229"/>
    <w:rsid w:val="009C124A"/>
    <w:rsid w:val="009C22CC"/>
    <w:rsid w:val="009C3A1F"/>
    <w:rsid w:val="009C57A0"/>
    <w:rsid w:val="009C63E6"/>
    <w:rsid w:val="009C6CF6"/>
    <w:rsid w:val="009C6EB4"/>
    <w:rsid w:val="009C738F"/>
    <w:rsid w:val="009C748D"/>
    <w:rsid w:val="009C76DE"/>
    <w:rsid w:val="009D080F"/>
    <w:rsid w:val="009D1824"/>
    <w:rsid w:val="009D1E82"/>
    <w:rsid w:val="009D2CC6"/>
    <w:rsid w:val="009D30C7"/>
    <w:rsid w:val="009D4D52"/>
    <w:rsid w:val="009D4FBA"/>
    <w:rsid w:val="009D5190"/>
    <w:rsid w:val="009D544F"/>
    <w:rsid w:val="009D570C"/>
    <w:rsid w:val="009D5D7E"/>
    <w:rsid w:val="009D68A7"/>
    <w:rsid w:val="009D7A45"/>
    <w:rsid w:val="009E0DC8"/>
    <w:rsid w:val="009E10DB"/>
    <w:rsid w:val="009E170E"/>
    <w:rsid w:val="009E1B13"/>
    <w:rsid w:val="009E1C19"/>
    <w:rsid w:val="009E2528"/>
    <w:rsid w:val="009E299E"/>
    <w:rsid w:val="009E2C59"/>
    <w:rsid w:val="009E433E"/>
    <w:rsid w:val="009E5151"/>
    <w:rsid w:val="009E63E5"/>
    <w:rsid w:val="009E6796"/>
    <w:rsid w:val="009E6C14"/>
    <w:rsid w:val="009E7808"/>
    <w:rsid w:val="009E7B76"/>
    <w:rsid w:val="009F063C"/>
    <w:rsid w:val="009F0BCE"/>
    <w:rsid w:val="009F1A5A"/>
    <w:rsid w:val="009F2232"/>
    <w:rsid w:val="009F2B72"/>
    <w:rsid w:val="009F3257"/>
    <w:rsid w:val="009F43B2"/>
    <w:rsid w:val="009F46C6"/>
    <w:rsid w:val="009F4C32"/>
    <w:rsid w:val="009F5177"/>
    <w:rsid w:val="009F6C99"/>
    <w:rsid w:val="009F71F9"/>
    <w:rsid w:val="009F7235"/>
    <w:rsid w:val="009F7534"/>
    <w:rsid w:val="009F78ED"/>
    <w:rsid w:val="00A006EB"/>
    <w:rsid w:val="00A013F1"/>
    <w:rsid w:val="00A01B23"/>
    <w:rsid w:val="00A01D72"/>
    <w:rsid w:val="00A02066"/>
    <w:rsid w:val="00A0273D"/>
    <w:rsid w:val="00A041D2"/>
    <w:rsid w:val="00A054A9"/>
    <w:rsid w:val="00A05D69"/>
    <w:rsid w:val="00A065B4"/>
    <w:rsid w:val="00A06F3B"/>
    <w:rsid w:val="00A071C1"/>
    <w:rsid w:val="00A0732D"/>
    <w:rsid w:val="00A100CD"/>
    <w:rsid w:val="00A101A6"/>
    <w:rsid w:val="00A10328"/>
    <w:rsid w:val="00A10378"/>
    <w:rsid w:val="00A110CA"/>
    <w:rsid w:val="00A114EF"/>
    <w:rsid w:val="00A1193C"/>
    <w:rsid w:val="00A12845"/>
    <w:rsid w:val="00A1290E"/>
    <w:rsid w:val="00A133D6"/>
    <w:rsid w:val="00A14CA3"/>
    <w:rsid w:val="00A15DE0"/>
    <w:rsid w:val="00A16090"/>
    <w:rsid w:val="00A171F9"/>
    <w:rsid w:val="00A174E9"/>
    <w:rsid w:val="00A17AD5"/>
    <w:rsid w:val="00A21075"/>
    <w:rsid w:val="00A21752"/>
    <w:rsid w:val="00A22562"/>
    <w:rsid w:val="00A241D8"/>
    <w:rsid w:val="00A247EA"/>
    <w:rsid w:val="00A255BD"/>
    <w:rsid w:val="00A278DD"/>
    <w:rsid w:val="00A308E5"/>
    <w:rsid w:val="00A31217"/>
    <w:rsid w:val="00A3175D"/>
    <w:rsid w:val="00A32A04"/>
    <w:rsid w:val="00A34235"/>
    <w:rsid w:val="00A37AD5"/>
    <w:rsid w:val="00A4048A"/>
    <w:rsid w:val="00A40804"/>
    <w:rsid w:val="00A4209C"/>
    <w:rsid w:val="00A425CD"/>
    <w:rsid w:val="00A4267F"/>
    <w:rsid w:val="00A444C7"/>
    <w:rsid w:val="00A4648B"/>
    <w:rsid w:val="00A47891"/>
    <w:rsid w:val="00A51287"/>
    <w:rsid w:val="00A5154A"/>
    <w:rsid w:val="00A5266C"/>
    <w:rsid w:val="00A52741"/>
    <w:rsid w:val="00A52F80"/>
    <w:rsid w:val="00A55852"/>
    <w:rsid w:val="00A55D8A"/>
    <w:rsid w:val="00A57D0C"/>
    <w:rsid w:val="00A605BD"/>
    <w:rsid w:val="00A6093F"/>
    <w:rsid w:val="00A610A7"/>
    <w:rsid w:val="00A62DB4"/>
    <w:rsid w:val="00A62E56"/>
    <w:rsid w:val="00A65838"/>
    <w:rsid w:val="00A659F2"/>
    <w:rsid w:val="00A6674F"/>
    <w:rsid w:val="00A703DA"/>
    <w:rsid w:val="00A708A2"/>
    <w:rsid w:val="00A708C0"/>
    <w:rsid w:val="00A7176F"/>
    <w:rsid w:val="00A72F42"/>
    <w:rsid w:val="00A738A1"/>
    <w:rsid w:val="00A73BEA"/>
    <w:rsid w:val="00A74DA6"/>
    <w:rsid w:val="00A75B0E"/>
    <w:rsid w:val="00A7688B"/>
    <w:rsid w:val="00A77493"/>
    <w:rsid w:val="00A80096"/>
    <w:rsid w:val="00A80265"/>
    <w:rsid w:val="00A80B7F"/>
    <w:rsid w:val="00A80E43"/>
    <w:rsid w:val="00A80F9C"/>
    <w:rsid w:val="00A816D2"/>
    <w:rsid w:val="00A819F5"/>
    <w:rsid w:val="00A819FD"/>
    <w:rsid w:val="00A81ADE"/>
    <w:rsid w:val="00A81C04"/>
    <w:rsid w:val="00A81F84"/>
    <w:rsid w:val="00A81FAF"/>
    <w:rsid w:val="00A821BF"/>
    <w:rsid w:val="00A828D8"/>
    <w:rsid w:val="00A83501"/>
    <w:rsid w:val="00A843E1"/>
    <w:rsid w:val="00A84BE5"/>
    <w:rsid w:val="00A85256"/>
    <w:rsid w:val="00A8588A"/>
    <w:rsid w:val="00A8610A"/>
    <w:rsid w:val="00A865F1"/>
    <w:rsid w:val="00A87D9D"/>
    <w:rsid w:val="00A900FA"/>
    <w:rsid w:val="00A90385"/>
    <w:rsid w:val="00A90FE9"/>
    <w:rsid w:val="00A910EA"/>
    <w:rsid w:val="00A94036"/>
    <w:rsid w:val="00A941E1"/>
    <w:rsid w:val="00A94782"/>
    <w:rsid w:val="00A94EAA"/>
    <w:rsid w:val="00A9563B"/>
    <w:rsid w:val="00A96EC5"/>
    <w:rsid w:val="00A97FF4"/>
    <w:rsid w:val="00AA010B"/>
    <w:rsid w:val="00AA0A1E"/>
    <w:rsid w:val="00AA0BE9"/>
    <w:rsid w:val="00AA1784"/>
    <w:rsid w:val="00AA17AA"/>
    <w:rsid w:val="00AA1BCD"/>
    <w:rsid w:val="00AA3A90"/>
    <w:rsid w:val="00AA3F5F"/>
    <w:rsid w:val="00AA4AFB"/>
    <w:rsid w:val="00AA4F34"/>
    <w:rsid w:val="00AA5C00"/>
    <w:rsid w:val="00AA6487"/>
    <w:rsid w:val="00AA714F"/>
    <w:rsid w:val="00AA7BDA"/>
    <w:rsid w:val="00AB0242"/>
    <w:rsid w:val="00AB08F7"/>
    <w:rsid w:val="00AB108F"/>
    <w:rsid w:val="00AB172D"/>
    <w:rsid w:val="00AB1C0F"/>
    <w:rsid w:val="00AB3498"/>
    <w:rsid w:val="00AB3A86"/>
    <w:rsid w:val="00AB45F4"/>
    <w:rsid w:val="00AB4A0D"/>
    <w:rsid w:val="00AB5556"/>
    <w:rsid w:val="00AB64FC"/>
    <w:rsid w:val="00AB659E"/>
    <w:rsid w:val="00AB68E9"/>
    <w:rsid w:val="00AB6CC8"/>
    <w:rsid w:val="00AC0250"/>
    <w:rsid w:val="00AC0AE9"/>
    <w:rsid w:val="00AC1B06"/>
    <w:rsid w:val="00AC2846"/>
    <w:rsid w:val="00AC2ADB"/>
    <w:rsid w:val="00AC4221"/>
    <w:rsid w:val="00AC4743"/>
    <w:rsid w:val="00AC538C"/>
    <w:rsid w:val="00AC5873"/>
    <w:rsid w:val="00AC5F0D"/>
    <w:rsid w:val="00AC675C"/>
    <w:rsid w:val="00AC701C"/>
    <w:rsid w:val="00AC7041"/>
    <w:rsid w:val="00AD0880"/>
    <w:rsid w:val="00AD08E2"/>
    <w:rsid w:val="00AD0EAA"/>
    <w:rsid w:val="00AD1D84"/>
    <w:rsid w:val="00AD3355"/>
    <w:rsid w:val="00AD384E"/>
    <w:rsid w:val="00AD4B2C"/>
    <w:rsid w:val="00AD504A"/>
    <w:rsid w:val="00AD61E7"/>
    <w:rsid w:val="00AD76DF"/>
    <w:rsid w:val="00AD7A63"/>
    <w:rsid w:val="00AE0867"/>
    <w:rsid w:val="00AE2858"/>
    <w:rsid w:val="00AE28BC"/>
    <w:rsid w:val="00AE368C"/>
    <w:rsid w:val="00AE410F"/>
    <w:rsid w:val="00AE44AB"/>
    <w:rsid w:val="00AE4A97"/>
    <w:rsid w:val="00AE4D49"/>
    <w:rsid w:val="00AE667C"/>
    <w:rsid w:val="00AE69DB"/>
    <w:rsid w:val="00AE74FE"/>
    <w:rsid w:val="00AF015B"/>
    <w:rsid w:val="00AF06CF"/>
    <w:rsid w:val="00AF0FB8"/>
    <w:rsid w:val="00AF164B"/>
    <w:rsid w:val="00AF164E"/>
    <w:rsid w:val="00AF1A0E"/>
    <w:rsid w:val="00AF29C7"/>
    <w:rsid w:val="00AF3651"/>
    <w:rsid w:val="00AF3FA1"/>
    <w:rsid w:val="00AF3FA9"/>
    <w:rsid w:val="00AF4020"/>
    <w:rsid w:val="00AF4935"/>
    <w:rsid w:val="00AF548B"/>
    <w:rsid w:val="00AF59DB"/>
    <w:rsid w:val="00AF703F"/>
    <w:rsid w:val="00AF74FB"/>
    <w:rsid w:val="00B007C0"/>
    <w:rsid w:val="00B02A87"/>
    <w:rsid w:val="00B02AF3"/>
    <w:rsid w:val="00B039AC"/>
    <w:rsid w:val="00B03C6F"/>
    <w:rsid w:val="00B03D78"/>
    <w:rsid w:val="00B04602"/>
    <w:rsid w:val="00B05008"/>
    <w:rsid w:val="00B06586"/>
    <w:rsid w:val="00B103F0"/>
    <w:rsid w:val="00B111C4"/>
    <w:rsid w:val="00B12998"/>
    <w:rsid w:val="00B12AC6"/>
    <w:rsid w:val="00B12BD5"/>
    <w:rsid w:val="00B13E7D"/>
    <w:rsid w:val="00B14ADA"/>
    <w:rsid w:val="00B16905"/>
    <w:rsid w:val="00B20568"/>
    <w:rsid w:val="00B21541"/>
    <w:rsid w:val="00B251DE"/>
    <w:rsid w:val="00B254D0"/>
    <w:rsid w:val="00B25E3F"/>
    <w:rsid w:val="00B26EED"/>
    <w:rsid w:val="00B30717"/>
    <w:rsid w:val="00B30907"/>
    <w:rsid w:val="00B314EA"/>
    <w:rsid w:val="00B315EB"/>
    <w:rsid w:val="00B326B1"/>
    <w:rsid w:val="00B326C8"/>
    <w:rsid w:val="00B328DB"/>
    <w:rsid w:val="00B34F26"/>
    <w:rsid w:val="00B37220"/>
    <w:rsid w:val="00B373EC"/>
    <w:rsid w:val="00B37526"/>
    <w:rsid w:val="00B40628"/>
    <w:rsid w:val="00B4123C"/>
    <w:rsid w:val="00B41449"/>
    <w:rsid w:val="00B44584"/>
    <w:rsid w:val="00B46648"/>
    <w:rsid w:val="00B46743"/>
    <w:rsid w:val="00B46A77"/>
    <w:rsid w:val="00B46C56"/>
    <w:rsid w:val="00B50B82"/>
    <w:rsid w:val="00B521F1"/>
    <w:rsid w:val="00B5349F"/>
    <w:rsid w:val="00B53F59"/>
    <w:rsid w:val="00B53FC2"/>
    <w:rsid w:val="00B5415F"/>
    <w:rsid w:val="00B550D4"/>
    <w:rsid w:val="00B55133"/>
    <w:rsid w:val="00B55DE0"/>
    <w:rsid w:val="00B55F1A"/>
    <w:rsid w:val="00B55FB0"/>
    <w:rsid w:val="00B56EAB"/>
    <w:rsid w:val="00B56EEE"/>
    <w:rsid w:val="00B605F9"/>
    <w:rsid w:val="00B60601"/>
    <w:rsid w:val="00B61C19"/>
    <w:rsid w:val="00B61E12"/>
    <w:rsid w:val="00B62455"/>
    <w:rsid w:val="00B6254E"/>
    <w:rsid w:val="00B625AD"/>
    <w:rsid w:val="00B62E6E"/>
    <w:rsid w:val="00B63F9F"/>
    <w:rsid w:val="00B662F0"/>
    <w:rsid w:val="00B6631F"/>
    <w:rsid w:val="00B66D6F"/>
    <w:rsid w:val="00B674D7"/>
    <w:rsid w:val="00B70861"/>
    <w:rsid w:val="00B70FD6"/>
    <w:rsid w:val="00B71F12"/>
    <w:rsid w:val="00B72201"/>
    <w:rsid w:val="00B72739"/>
    <w:rsid w:val="00B74A64"/>
    <w:rsid w:val="00B74B1A"/>
    <w:rsid w:val="00B756B3"/>
    <w:rsid w:val="00B7574D"/>
    <w:rsid w:val="00B764E7"/>
    <w:rsid w:val="00B764EA"/>
    <w:rsid w:val="00B772F0"/>
    <w:rsid w:val="00B80F4B"/>
    <w:rsid w:val="00B812A6"/>
    <w:rsid w:val="00B81369"/>
    <w:rsid w:val="00B81862"/>
    <w:rsid w:val="00B81AC8"/>
    <w:rsid w:val="00B81E86"/>
    <w:rsid w:val="00B83551"/>
    <w:rsid w:val="00B835F3"/>
    <w:rsid w:val="00B85C5D"/>
    <w:rsid w:val="00B85D30"/>
    <w:rsid w:val="00B86088"/>
    <w:rsid w:val="00B86B3E"/>
    <w:rsid w:val="00B87950"/>
    <w:rsid w:val="00B87F32"/>
    <w:rsid w:val="00B907AA"/>
    <w:rsid w:val="00B909AC"/>
    <w:rsid w:val="00B90D26"/>
    <w:rsid w:val="00B90EA4"/>
    <w:rsid w:val="00B9172A"/>
    <w:rsid w:val="00B92970"/>
    <w:rsid w:val="00B92B1B"/>
    <w:rsid w:val="00B93087"/>
    <w:rsid w:val="00B93902"/>
    <w:rsid w:val="00B93C5E"/>
    <w:rsid w:val="00B94E64"/>
    <w:rsid w:val="00B96343"/>
    <w:rsid w:val="00B96A28"/>
    <w:rsid w:val="00BA0597"/>
    <w:rsid w:val="00BA1202"/>
    <w:rsid w:val="00BA120B"/>
    <w:rsid w:val="00BA1FC9"/>
    <w:rsid w:val="00BA292D"/>
    <w:rsid w:val="00BA2B02"/>
    <w:rsid w:val="00BA3150"/>
    <w:rsid w:val="00BA32FF"/>
    <w:rsid w:val="00BA39A1"/>
    <w:rsid w:val="00BA3BE2"/>
    <w:rsid w:val="00BA4907"/>
    <w:rsid w:val="00BA4BBE"/>
    <w:rsid w:val="00BA5F8F"/>
    <w:rsid w:val="00BA6BF4"/>
    <w:rsid w:val="00BA6DC4"/>
    <w:rsid w:val="00BA7212"/>
    <w:rsid w:val="00BA7A26"/>
    <w:rsid w:val="00BA7BE3"/>
    <w:rsid w:val="00BB01D0"/>
    <w:rsid w:val="00BB0BBA"/>
    <w:rsid w:val="00BB0DFA"/>
    <w:rsid w:val="00BB11D0"/>
    <w:rsid w:val="00BB215C"/>
    <w:rsid w:val="00BB233B"/>
    <w:rsid w:val="00BB2E2A"/>
    <w:rsid w:val="00BB3319"/>
    <w:rsid w:val="00BB3B55"/>
    <w:rsid w:val="00BB4003"/>
    <w:rsid w:val="00BB6559"/>
    <w:rsid w:val="00BB6DFE"/>
    <w:rsid w:val="00BB74F6"/>
    <w:rsid w:val="00BB75E3"/>
    <w:rsid w:val="00BB76E7"/>
    <w:rsid w:val="00BC0E64"/>
    <w:rsid w:val="00BC1313"/>
    <w:rsid w:val="00BC1A7E"/>
    <w:rsid w:val="00BC1D49"/>
    <w:rsid w:val="00BC2B8F"/>
    <w:rsid w:val="00BC2DFF"/>
    <w:rsid w:val="00BC4307"/>
    <w:rsid w:val="00BC44AC"/>
    <w:rsid w:val="00BC47EA"/>
    <w:rsid w:val="00BC5373"/>
    <w:rsid w:val="00BC6CC0"/>
    <w:rsid w:val="00BC78E6"/>
    <w:rsid w:val="00BC7C58"/>
    <w:rsid w:val="00BC7D18"/>
    <w:rsid w:val="00BC7D77"/>
    <w:rsid w:val="00BD08E1"/>
    <w:rsid w:val="00BD0C96"/>
    <w:rsid w:val="00BD15AD"/>
    <w:rsid w:val="00BD24F6"/>
    <w:rsid w:val="00BD30CF"/>
    <w:rsid w:val="00BD3334"/>
    <w:rsid w:val="00BD3846"/>
    <w:rsid w:val="00BD385B"/>
    <w:rsid w:val="00BD3B70"/>
    <w:rsid w:val="00BD4A2F"/>
    <w:rsid w:val="00BD590B"/>
    <w:rsid w:val="00BD5D4C"/>
    <w:rsid w:val="00BD7105"/>
    <w:rsid w:val="00BD74AB"/>
    <w:rsid w:val="00BD788D"/>
    <w:rsid w:val="00BE0505"/>
    <w:rsid w:val="00BE0B87"/>
    <w:rsid w:val="00BE0C25"/>
    <w:rsid w:val="00BE15A2"/>
    <w:rsid w:val="00BE2762"/>
    <w:rsid w:val="00BE27AD"/>
    <w:rsid w:val="00BE2E8B"/>
    <w:rsid w:val="00BE3AE8"/>
    <w:rsid w:val="00BE3C85"/>
    <w:rsid w:val="00BE4DD3"/>
    <w:rsid w:val="00BE5CCE"/>
    <w:rsid w:val="00BE5F03"/>
    <w:rsid w:val="00BE6149"/>
    <w:rsid w:val="00BE6902"/>
    <w:rsid w:val="00BE76AD"/>
    <w:rsid w:val="00BF0681"/>
    <w:rsid w:val="00BF079D"/>
    <w:rsid w:val="00BF09AE"/>
    <w:rsid w:val="00BF3727"/>
    <w:rsid w:val="00BF44CF"/>
    <w:rsid w:val="00BF4738"/>
    <w:rsid w:val="00BF51E7"/>
    <w:rsid w:val="00BF5227"/>
    <w:rsid w:val="00BF5D18"/>
    <w:rsid w:val="00BF613B"/>
    <w:rsid w:val="00BF6515"/>
    <w:rsid w:val="00BF683A"/>
    <w:rsid w:val="00BF6C1C"/>
    <w:rsid w:val="00BF7358"/>
    <w:rsid w:val="00C012D7"/>
    <w:rsid w:val="00C02A5A"/>
    <w:rsid w:val="00C02F25"/>
    <w:rsid w:val="00C03C60"/>
    <w:rsid w:val="00C05EAB"/>
    <w:rsid w:val="00C06207"/>
    <w:rsid w:val="00C06E1E"/>
    <w:rsid w:val="00C06E4D"/>
    <w:rsid w:val="00C0735E"/>
    <w:rsid w:val="00C07734"/>
    <w:rsid w:val="00C077ED"/>
    <w:rsid w:val="00C07943"/>
    <w:rsid w:val="00C07A0E"/>
    <w:rsid w:val="00C10743"/>
    <w:rsid w:val="00C10796"/>
    <w:rsid w:val="00C1090C"/>
    <w:rsid w:val="00C11FF5"/>
    <w:rsid w:val="00C1243A"/>
    <w:rsid w:val="00C12824"/>
    <w:rsid w:val="00C12CB2"/>
    <w:rsid w:val="00C12F86"/>
    <w:rsid w:val="00C14A54"/>
    <w:rsid w:val="00C15313"/>
    <w:rsid w:val="00C15A78"/>
    <w:rsid w:val="00C169E9"/>
    <w:rsid w:val="00C17231"/>
    <w:rsid w:val="00C2017F"/>
    <w:rsid w:val="00C20810"/>
    <w:rsid w:val="00C20967"/>
    <w:rsid w:val="00C20B23"/>
    <w:rsid w:val="00C21035"/>
    <w:rsid w:val="00C21193"/>
    <w:rsid w:val="00C21343"/>
    <w:rsid w:val="00C22382"/>
    <w:rsid w:val="00C22507"/>
    <w:rsid w:val="00C22D66"/>
    <w:rsid w:val="00C2458F"/>
    <w:rsid w:val="00C24A30"/>
    <w:rsid w:val="00C2606D"/>
    <w:rsid w:val="00C269A8"/>
    <w:rsid w:val="00C27122"/>
    <w:rsid w:val="00C27B53"/>
    <w:rsid w:val="00C3068B"/>
    <w:rsid w:val="00C31052"/>
    <w:rsid w:val="00C33527"/>
    <w:rsid w:val="00C349DA"/>
    <w:rsid w:val="00C34B52"/>
    <w:rsid w:val="00C34EAF"/>
    <w:rsid w:val="00C35492"/>
    <w:rsid w:val="00C35A0A"/>
    <w:rsid w:val="00C35E9F"/>
    <w:rsid w:val="00C35EBE"/>
    <w:rsid w:val="00C3619B"/>
    <w:rsid w:val="00C3633B"/>
    <w:rsid w:val="00C36678"/>
    <w:rsid w:val="00C367AF"/>
    <w:rsid w:val="00C369E6"/>
    <w:rsid w:val="00C36BAD"/>
    <w:rsid w:val="00C37076"/>
    <w:rsid w:val="00C37390"/>
    <w:rsid w:val="00C37C71"/>
    <w:rsid w:val="00C40E48"/>
    <w:rsid w:val="00C41BE3"/>
    <w:rsid w:val="00C427E1"/>
    <w:rsid w:val="00C42B00"/>
    <w:rsid w:val="00C434A5"/>
    <w:rsid w:val="00C43564"/>
    <w:rsid w:val="00C4389F"/>
    <w:rsid w:val="00C43938"/>
    <w:rsid w:val="00C43EB2"/>
    <w:rsid w:val="00C44047"/>
    <w:rsid w:val="00C447E0"/>
    <w:rsid w:val="00C451C5"/>
    <w:rsid w:val="00C454FF"/>
    <w:rsid w:val="00C45B4D"/>
    <w:rsid w:val="00C45C15"/>
    <w:rsid w:val="00C461D6"/>
    <w:rsid w:val="00C46AB1"/>
    <w:rsid w:val="00C46B49"/>
    <w:rsid w:val="00C5071F"/>
    <w:rsid w:val="00C50E8A"/>
    <w:rsid w:val="00C51F7B"/>
    <w:rsid w:val="00C520DF"/>
    <w:rsid w:val="00C5264D"/>
    <w:rsid w:val="00C52F58"/>
    <w:rsid w:val="00C535F7"/>
    <w:rsid w:val="00C54773"/>
    <w:rsid w:val="00C54A26"/>
    <w:rsid w:val="00C54B2B"/>
    <w:rsid w:val="00C5532B"/>
    <w:rsid w:val="00C56B93"/>
    <w:rsid w:val="00C572BF"/>
    <w:rsid w:val="00C6005C"/>
    <w:rsid w:val="00C606A8"/>
    <w:rsid w:val="00C60780"/>
    <w:rsid w:val="00C6125B"/>
    <w:rsid w:val="00C63CAF"/>
    <w:rsid w:val="00C64024"/>
    <w:rsid w:val="00C64131"/>
    <w:rsid w:val="00C646F4"/>
    <w:rsid w:val="00C64EB4"/>
    <w:rsid w:val="00C65860"/>
    <w:rsid w:val="00C66117"/>
    <w:rsid w:val="00C673DF"/>
    <w:rsid w:val="00C6772F"/>
    <w:rsid w:val="00C70FD8"/>
    <w:rsid w:val="00C7132E"/>
    <w:rsid w:val="00C71BD6"/>
    <w:rsid w:val="00C72026"/>
    <w:rsid w:val="00C725B9"/>
    <w:rsid w:val="00C72914"/>
    <w:rsid w:val="00C7685B"/>
    <w:rsid w:val="00C77AC2"/>
    <w:rsid w:val="00C77BCC"/>
    <w:rsid w:val="00C805E1"/>
    <w:rsid w:val="00C80B56"/>
    <w:rsid w:val="00C81845"/>
    <w:rsid w:val="00C8230A"/>
    <w:rsid w:val="00C82A8D"/>
    <w:rsid w:val="00C82E5F"/>
    <w:rsid w:val="00C83B6C"/>
    <w:rsid w:val="00C8440E"/>
    <w:rsid w:val="00C84F3F"/>
    <w:rsid w:val="00C859AF"/>
    <w:rsid w:val="00C86C78"/>
    <w:rsid w:val="00C86CAC"/>
    <w:rsid w:val="00C87A08"/>
    <w:rsid w:val="00C87D8D"/>
    <w:rsid w:val="00C90116"/>
    <w:rsid w:val="00C90429"/>
    <w:rsid w:val="00C905F3"/>
    <w:rsid w:val="00C91080"/>
    <w:rsid w:val="00C91FCA"/>
    <w:rsid w:val="00C929B5"/>
    <w:rsid w:val="00C9341D"/>
    <w:rsid w:val="00C94770"/>
    <w:rsid w:val="00C9480A"/>
    <w:rsid w:val="00C9557C"/>
    <w:rsid w:val="00C96A50"/>
    <w:rsid w:val="00C96E8C"/>
    <w:rsid w:val="00C97E9D"/>
    <w:rsid w:val="00CA15FC"/>
    <w:rsid w:val="00CA24FD"/>
    <w:rsid w:val="00CA33A9"/>
    <w:rsid w:val="00CA4A34"/>
    <w:rsid w:val="00CA54FB"/>
    <w:rsid w:val="00CA5B79"/>
    <w:rsid w:val="00CA5C0D"/>
    <w:rsid w:val="00CA5E81"/>
    <w:rsid w:val="00CA60EB"/>
    <w:rsid w:val="00CA6678"/>
    <w:rsid w:val="00CA684E"/>
    <w:rsid w:val="00CA69D1"/>
    <w:rsid w:val="00CA6DB1"/>
    <w:rsid w:val="00CB10AC"/>
    <w:rsid w:val="00CB15DF"/>
    <w:rsid w:val="00CB182B"/>
    <w:rsid w:val="00CB1DC9"/>
    <w:rsid w:val="00CB4460"/>
    <w:rsid w:val="00CB491F"/>
    <w:rsid w:val="00CB4D0D"/>
    <w:rsid w:val="00CB4E83"/>
    <w:rsid w:val="00CB5260"/>
    <w:rsid w:val="00CB5B71"/>
    <w:rsid w:val="00CB6379"/>
    <w:rsid w:val="00CB7248"/>
    <w:rsid w:val="00CB778F"/>
    <w:rsid w:val="00CC2504"/>
    <w:rsid w:val="00CC5D90"/>
    <w:rsid w:val="00CC63FD"/>
    <w:rsid w:val="00CC68F0"/>
    <w:rsid w:val="00CC69E4"/>
    <w:rsid w:val="00CC6AEF"/>
    <w:rsid w:val="00CC7473"/>
    <w:rsid w:val="00CD0099"/>
    <w:rsid w:val="00CD029C"/>
    <w:rsid w:val="00CD0DD2"/>
    <w:rsid w:val="00CD10F6"/>
    <w:rsid w:val="00CD1A2C"/>
    <w:rsid w:val="00CD2598"/>
    <w:rsid w:val="00CD44B9"/>
    <w:rsid w:val="00CD700E"/>
    <w:rsid w:val="00CD72A8"/>
    <w:rsid w:val="00CE0353"/>
    <w:rsid w:val="00CE08FE"/>
    <w:rsid w:val="00CE127D"/>
    <w:rsid w:val="00CE1776"/>
    <w:rsid w:val="00CE1D18"/>
    <w:rsid w:val="00CE1D43"/>
    <w:rsid w:val="00CE22B5"/>
    <w:rsid w:val="00CE24AA"/>
    <w:rsid w:val="00CE33E7"/>
    <w:rsid w:val="00CE431D"/>
    <w:rsid w:val="00CE464E"/>
    <w:rsid w:val="00CF0301"/>
    <w:rsid w:val="00CF08E2"/>
    <w:rsid w:val="00CF0EA1"/>
    <w:rsid w:val="00CF121E"/>
    <w:rsid w:val="00CF1435"/>
    <w:rsid w:val="00CF1503"/>
    <w:rsid w:val="00CF16F1"/>
    <w:rsid w:val="00CF1DDB"/>
    <w:rsid w:val="00CF2276"/>
    <w:rsid w:val="00CF2485"/>
    <w:rsid w:val="00CF280C"/>
    <w:rsid w:val="00CF2BF9"/>
    <w:rsid w:val="00CF3712"/>
    <w:rsid w:val="00CF4574"/>
    <w:rsid w:val="00CF4F70"/>
    <w:rsid w:val="00CF4FFF"/>
    <w:rsid w:val="00CF5330"/>
    <w:rsid w:val="00CF609E"/>
    <w:rsid w:val="00CF6136"/>
    <w:rsid w:val="00CF64CA"/>
    <w:rsid w:val="00CF6814"/>
    <w:rsid w:val="00CF6BE7"/>
    <w:rsid w:val="00CF7D18"/>
    <w:rsid w:val="00D00810"/>
    <w:rsid w:val="00D00A88"/>
    <w:rsid w:val="00D01C08"/>
    <w:rsid w:val="00D02206"/>
    <w:rsid w:val="00D024DA"/>
    <w:rsid w:val="00D03204"/>
    <w:rsid w:val="00D03D83"/>
    <w:rsid w:val="00D04199"/>
    <w:rsid w:val="00D04977"/>
    <w:rsid w:val="00D05113"/>
    <w:rsid w:val="00D05868"/>
    <w:rsid w:val="00D0624B"/>
    <w:rsid w:val="00D0655A"/>
    <w:rsid w:val="00D066A2"/>
    <w:rsid w:val="00D0744D"/>
    <w:rsid w:val="00D07BD1"/>
    <w:rsid w:val="00D11437"/>
    <w:rsid w:val="00D11D1A"/>
    <w:rsid w:val="00D12D1A"/>
    <w:rsid w:val="00D12E63"/>
    <w:rsid w:val="00D12FCF"/>
    <w:rsid w:val="00D13858"/>
    <w:rsid w:val="00D13E03"/>
    <w:rsid w:val="00D15279"/>
    <w:rsid w:val="00D15A6E"/>
    <w:rsid w:val="00D1659B"/>
    <w:rsid w:val="00D1758E"/>
    <w:rsid w:val="00D17800"/>
    <w:rsid w:val="00D20404"/>
    <w:rsid w:val="00D2064F"/>
    <w:rsid w:val="00D20670"/>
    <w:rsid w:val="00D2073F"/>
    <w:rsid w:val="00D20922"/>
    <w:rsid w:val="00D2103E"/>
    <w:rsid w:val="00D21655"/>
    <w:rsid w:val="00D222BD"/>
    <w:rsid w:val="00D23428"/>
    <w:rsid w:val="00D237E3"/>
    <w:rsid w:val="00D2421F"/>
    <w:rsid w:val="00D24B06"/>
    <w:rsid w:val="00D25383"/>
    <w:rsid w:val="00D25820"/>
    <w:rsid w:val="00D258A2"/>
    <w:rsid w:val="00D26806"/>
    <w:rsid w:val="00D26D00"/>
    <w:rsid w:val="00D2705F"/>
    <w:rsid w:val="00D30B73"/>
    <w:rsid w:val="00D30F91"/>
    <w:rsid w:val="00D3130A"/>
    <w:rsid w:val="00D31470"/>
    <w:rsid w:val="00D31A78"/>
    <w:rsid w:val="00D31B28"/>
    <w:rsid w:val="00D32336"/>
    <w:rsid w:val="00D324DC"/>
    <w:rsid w:val="00D33356"/>
    <w:rsid w:val="00D334B0"/>
    <w:rsid w:val="00D34B73"/>
    <w:rsid w:val="00D355F7"/>
    <w:rsid w:val="00D3569C"/>
    <w:rsid w:val="00D3577A"/>
    <w:rsid w:val="00D37CE6"/>
    <w:rsid w:val="00D41EED"/>
    <w:rsid w:val="00D4374B"/>
    <w:rsid w:val="00D43E57"/>
    <w:rsid w:val="00D46CA3"/>
    <w:rsid w:val="00D50DF0"/>
    <w:rsid w:val="00D50E9A"/>
    <w:rsid w:val="00D510F9"/>
    <w:rsid w:val="00D52BEB"/>
    <w:rsid w:val="00D5320E"/>
    <w:rsid w:val="00D540A9"/>
    <w:rsid w:val="00D540B3"/>
    <w:rsid w:val="00D55124"/>
    <w:rsid w:val="00D56663"/>
    <w:rsid w:val="00D56A8B"/>
    <w:rsid w:val="00D56B8E"/>
    <w:rsid w:val="00D574E5"/>
    <w:rsid w:val="00D57588"/>
    <w:rsid w:val="00D57D01"/>
    <w:rsid w:val="00D60039"/>
    <w:rsid w:val="00D622F6"/>
    <w:rsid w:val="00D63031"/>
    <w:rsid w:val="00D6336E"/>
    <w:rsid w:val="00D63946"/>
    <w:rsid w:val="00D64413"/>
    <w:rsid w:val="00D64643"/>
    <w:rsid w:val="00D65A9E"/>
    <w:rsid w:val="00D65F47"/>
    <w:rsid w:val="00D6636A"/>
    <w:rsid w:val="00D66871"/>
    <w:rsid w:val="00D703F0"/>
    <w:rsid w:val="00D707AF"/>
    <w:rsid w:val="00D722A7"/>
    <w:rsid w:val="00D7254C"/>
    <w:rsid w:val="00D726CF"/>
    <w:rsid w:val="00D72A35"/>
    <w:rsid w:val="00D73BD0"/>
    <w:rsid w:val="00D74DA0"/>
    <w:rsid w:val="00D7545E"/>
    <w:rsid w:val="00D7579D"/>
    <w:rsid w:val="00D75DE7"/>
    <w:rsid w:val="00D777BE"/>
    <w:rsid w:val="00D80401"/>
    <w:rsid w:val="00D8093D"/>
    <w:rsid w:val="00D810D1"/>
    <w:rsid w:val="00D81137"/>
    <w:rsid w:val="00D820B3"/>
    <w:rsid w:val="00D8229C"/>
    <w:rsid w:val="00D8271A"/>
    <w:rsid w:val="00D833F9"/>
    <w:rsid w:val="00D841A0"/>
    <w:rsid w:val="00D84C49"/>
    <w:rsid w:val="00D85270"/>
    <w:rsid w:val="00D85DA1"/>
    <w:rsid w:val="00D86456"/>
    <w:rsid w:val="00D87436"/>
    <w:rsid w:val="00D8785E"/>
    <w:rsid w:val="00D87F3E"/>
    <w:rsid w:val="00D87F41"/>
    <w:rsid w:val="00D9117E"/>
    <w:rsid w:val="00D924AF"/>
    <w:rsid w:val="00D926B3"/>
    <w:rsid w:val="00D92830"/>
    <w:rsid w:val="00D92AD0"/>
    <w:rsid w:val="00D937A7"/>
    <w:rsid w:val="00D93CEF"/>
    <w:rsid w:val="00D947AA"/>
    <w:rsid w:val="00D9559A"/>
    <w:rsid w:val="00D95A8A"/>
    <w:rsid w:val="00D95D1D"/>
    <w:rsid w:val="00D95EEB"/>
    <w:rsid w:val="00D96173"/>
    <w:rsid w:val="00DA102F"/>
    <w:rsid w:val="00DA19F6"/>
    <w:rsid w:val="00DA256A"/>
    <w:rsid w:val="00DA296A"/>
    <w:rsid w:val="00DA3135"/>
    <w:rsid w:val="00DA3367"/>
    <w:rsid w:val="00DA34A5"/>
    <w:rsid w:val="00DA3891"/>
    <w:rsid w:val="00DA52A6"/>
    <w:rsid w:val="00DA54F0"/>
    <w:rsid w:val="00DA5586"/>
    <w:rsid w:val="00DA57E8"/>
    <w:rsid w:val="00DA6749"/>
    <w:rsid w:val="00DA7332"/>
    <w:rsid w:val="00DB1BB8"/>
    <w:rsid w:val="00DB29E5"/>
    <w:rsid w:val="00DB3652"/>
    <w:rsid w:val="00DB3E32"/>
    <w:rsid w:val="00DB3FF2"/>
    <w:rsid w:val="00DB4223"/>
    <w:rsid w:val="00DB4B12"/>
    <w:rsid w:val="00DB555B"/>
    <w:rsid w:val="00DB7D41"/>
    <w:rsid w:val="00DC1B5D"/>
    <w:rsid w:val="00DC216E"/>
    <w:rsid w:val="00DC2864"/>
    <w:rsid w:val="00DC2BE2"/>
    <w:rsid w:val="00DC3F94"/>
    <w:rsid w:val="00DC5CC0"/>
    <w:rsid w:val="00DC61DB"/>
    <w:rsid w:val="00DC69B9"/>
    <w:rsid w:val="00DC70ED"/>
    <w:rsid w:val="00DC7AE6"/>
    <w:rsid w:val="00DD070F"/>
    <w:rsid w:val="00DD07B5"/>
    <w:rsid w:val="00DD0F97"/>
    <w:rsid w:val="00DD161B"/>
    <w:rsid w:val="00DD1B1B"/>
    <w:rsid w:val="00DD1B9D"/>
    <w:rsid w:val="00DD211D"/>
    <w:rsid w:val="00DD2613"/>
    <w:rsid w:val="00DD3003"/>
    <w:rsid w:val="00DD37FF"/>
    <w:rsid w:val="00DD42FE"/>
    <w:rsid w:val="00DD450B"/>
    <w:rsid w:val="00DD4E14"/>
    <w:rsid w:val="00DD5454"/>
    <w:rsid w:val="00DD6674"/>
    <w:rsid w:val="00DD6744"/>
    <w:rsid w:val="00DD7138"/>
    <w:rsid w:val="00DD7599"/>
    <w:rsid w:val="00DD7A65"/>
    <w:rsid w:val="00DE0118"/>
    <w:rsid w:val="00DE0E96"/>
    <w:rsid w:val="00DE1744"/>
    <w:rsid w:val="00DE2B97"/>
    <w:rsid w:val="00DE3867"/>
    <w:rsid w:val="00DE3DC7"/>
    <w:rsid w:val="00DE4159"/>
    <w:rsid w:val="00DE4FEC"/>
    <w:rsid w:val="00DE53DF"/>
    <w:rsid w:val="00DE57B6"/>
    <w:rsid w:val="00DE5876"/>
    <w:rsid w:val="00DE5DA9"/>
    <w:rsid w:val="00DE5E8D"/>
    <w:rsid w:val="00DE73DE"/>
    <w:rsid w:val="00DF0843"/>
    <w:rsid w:val="00DF276C"/>
    <w:rsid w:val="00DF337D"/>
    <w:rsid w:val="00DF3532"/>
    <w:rsid w:val="00DF394E"/>
    <w:rsid w:val="00DF441D"/>
    <w:rsid w:val="00DF627D"/>
    <w:rsid w:val="00DF6A5A"/>
    <w:rsid w:val="00DF74CD"/>
    <w:rsid w:val="00DF79DC"/>
    <w:rsid w:val="00DF7DBA"/>
    <w:rsid w:val="00E00D1D"/>
    <w:rsid w:val="00E00D88"/>
    <w:rsid w:val="00E017A8"/>
    <w:rsid w:val="00E017F3"/>
    <w:rsid w:val="00E0239D"/>
    <w:rsid w:val="00E02657"/>
    <w:rsid w:val="00E03353"/>
    <w:rsid w:val="00E045B4"/>
    <w:rsid w:val="00E0508B"/>
    <w:rsid w:val="00E05A23"/>
    <w:rsid w:val="00E0648A"/>
    <w:rsid w:val="00E06AB4"/>
    <w:rsid w:val="00E07AFF"/>
    <w:rsid w:val="00E07CE1"/>
    <w:rsid w:val="00E102CD"/>
    <w:rsid w:val="00E1076F"/>
    <w:rsid w:val="00E10EBC"/>
    <w:rsid w:val="00E10EDF"/>
    <w:rsid w:val="00E119B8"/>
    <w:rsid w:val="00E119D3"/>
    <w:rsid w:val="00E11E9A"/>
    <w:rsid w:val="00E12575"/>
    <w:rsid w:val="00E133C5"/>
    <w:rsid w:val="00E13604"/>
    <w:rsid w:val="00E13EA0"/>
    <w:rsid w:val="00E15072"/>
    <w:rsid w:val="00E15220"/>
    <w:rsid w:val="00E1567C"/>
    <w:rsid w:val="00E16961"/>
    <w:rsid w:val="00E16E07"/>
    <w:rsid w:val="00E16E63"/>
    <w:rsid w:val="00E17055"/>
    <w:rsid w:val="00E17218"/>
    <w:rsid w:val="00E17A8F"/>
    <w:rsid w:val="00E204F4"/>
    <w:rsid w:val="00E2088F"/>
    <w:rsid w:val="00E20986"/>
    <w:rsid w:val="00E21013"/>
    <w:rsid w:val="00E22270"/>
    <w:rsid w:val="00E228B1"/>
    <w:rsid w:val="00E228FB"/>
    <w:rsid w:val="00E22F2A"/>
    <w:rsid w:val="00E23ED9"/>
    <w:rsid w:val="00E2400F"/>
    <w:rsid w:val="00E24CCA"/>
    <w:rsid w:val="00E25CB5"/>
    <w:rsid w:val="00E27F49"/>
    <w:rsid w:val="00E307CA"/>
    <w:rsid w:val="00E316BC"/>
    <w:rsid w:val="00E31B22"/>
    <w:rsid w:val="00E31B4B"/>
    <w:rsid w:val="00E31EE6"/>
    <w:rsid w:val="00E3226A"/>
    <w:rsid w:val="00E3253F"/>
    <w:rsid w:val="00E32B0A"/>
    <w:rsid w:val="00E32F6B"/>
    <w:rsid w:val="00E331EF"/>
    <w:rsid w:val="00E33462"/>
    <w:rsid w:val="00E337B1"/>
    <w:rsid w:val="00E3381D"/>
    <w:rsid w:val="00E34893"/>
    <w:rsid w:val="00E3626D"/>
    <w:rsid w:val="00E36DC4"/>
    <w:rsid w:val="00E37504"/>
    <w:rsid w:val="00E376A6"/>
    <w:rsid w:val="00E40622"/>
    <w:rsid w:val="00E4077D"/>
    <w:rsid w:val="00E41862"/>
    <w:rsid w:val="00E4305E"/>
    <w:rsid w:val="00E442A1"/>
    <w:rsid w:val="00E4454A"/>
    <w:rsid w:val="00E44698"/>
    <w:rsid w:val="00E45271"/>
    <w:rsid w:val="00E4533E"/>
    <w:rsid w:val="00E45992"/>
    <w:rsid w:val="00E46D26"/>
    <w:rsid w:val="00E46E63"/>
    <w:rsid w:val="00E4763D"/>
    <w:rsid w:val="00E51456"/>
    <w:rsid w:val="00E518AB"/>
    <w:rsid w:val="00E51D3B"/>
    <w:rsid w:val="00E53789"/>
    <w:rsid w:val="00E53A55"/>
    <w:rsid w:val="00E53C88"/>
    <w:rsid w:val="00E54CC2"/>
    <w:rsid w:val="00E55C33"/>
    <w:rsid w:val="00E560C8"/>
    <w:rsid w:val="00E56CD4"/>
    <w:rsid w:val="00E5765F"/>
    <w:rsid w:val="00E57C64"/>
    <w:rsid w:val="00E6015E"/>
    <w:rsid w:val="00E60CBE"/>
    <w:rsid w:val="00E611A9"/>
    <w:rsid w:val="00E617CD"/>
    <w:rsid w:val="00E62BAE"/>
    <w:rsid w:val="00E62C25"/>
    <w:rsid w:val="00E62E54"/>
    <w:rsid w:val="00E62E8D"/>
    <w:rsid w:val="00E63F3A"/>
    <w:rsid w:val="00E64272"/>
    <w:rsid w:val="00E64EAE"/>
    <w:rsid w:val="00E65A0B"/>
    <w:rsid w:val="00E664AC"/>
    <w:rsid w:val="00E6688D"/>
    <w:rsid w:val="00E67389"/>
    <w:rsid w:val="00E67511"/>
    <w:rsid w:val="00E67B92"/>
    <w:rsid w:val="00E700C3"/>
    <w:rsid w:val="00E7010D"/>
    <w:rsid w:val="00E701EA"/>
    <w:rsid w:val="00E712FE"/>
    <w:rsid w:val="00E720B1"/>
    <w:rsid w:val="00E728FF"/>
    <w:rsid w:val="00E732A2"/>
    <w:rsid w:val="00E7354B"/>
    <w:rsid w:val="00E741B4"/>
    <w:rsid w:val="00E750B9"/>
    <w:rsid w:val="00E81152"/>
    <w:rsid w:val="00E81EEB"/>
    <w:rsid w:val="00E83008"/>
    <w:rsid w:val="00E8319A"/>
    <w:rsid w:val="00E8322A"/>
    <w:rsid w:val="00E8374C"/>
    <w:rsid w:val="00E84AC9"/>
    <w:rsid w:val="00E857C4"/>
    <w:rsid w:val="00E86182"/>
    <w:rsid w:val="00E86BFE"/>
    <w:rsid w:val="00E8717D"/>
    <w:rsid w:val="00E87B3C"/>
    <w:rsid w:val="00E87C5D"/>
    <w:rsid w:val="00E87F49"/>
    <w:rsid w:val="00E904E1"/>
    <w:rsid w:val="00E9131C"/>
    <w:rsid w:val="00E9184F"/>
    <w:rsid w:val="00E9196B"/>
    <w:rsid w:val="00E92601"/>
    <w:rsid w:val="00E926FE"/>
    <w:rsid w:val="00E92B7F"/>
    <w:rsid w:val="00E9357C"/>
    <w:rsid w:val="00E935AF"/>
    <w:rsid w:val="00E94BA9"/>
    <w:rsid w:val="00E95402"/>
    <w:rsid w:val="00E95FA2"/>
    <w:rsid w:val="00E9683D"/>
    <w:rsid w:val="00E96E4A"/>
    <w:rsid w:val="00EA0301"/>
    <w:rsid w:val="00EA0AEC"/>
    <w:rsid w:val="00EA0D6F"/>
    <w:rsid w:val="00EA0ECC"/>
    <w:rsid w:val="00EA12CB"/>
    <w:rsid w:val="00EA18AE"/>
    <w:rsid w:val="00EA1B75"/>
    <w:rsid w:val="00EA1D14"/>
    <w:rsid w:val="00EA1E29"/>
    <w:rsid w:val="00EA21E1"/>
    <w:rsid w:val="00EA345B"/>
    <w:rsid w:val="00EA41EE"/>
    <w:rsid w:val="00EA4A71"/>
    <w:rsid w:val="00EA555D"/>
    <w:rsid w:val="00EA5652"/>
    <w:rsid w:val="00EA6543"/>
    <w:rsid w:val="00EA6809"/>
    <w:rsid w:val="00EA6B89"/>
    <w:rsid w:val="00EA7058"/>
    <w:rsid w:val="00EA76D6"/>
    <w:rsid w:val="00EB0184"/>
    <w:rsid w:val="00EB0439"/>
    <w:rsid w:val="00EB1B59"/>
    <w:rsid w:val="00EB2D2C"/>
    <w:rsid w:val="00EB396B"/>
    <w:rsid w:val="00EB4606"/>
    <w:rsid w:val="00EB5C7A"/>
    <w:rsid w:val="00EB5F02"/>
    <w:rsid w:val="00EB6244"/>
    <w:rsid w:val="00EB7621"/>
    <w:rsid w:val="00EC018E"/>
    <w:rsid w:val="00EC0B54"/>
    <w:rsid w:val="00EC1094"/>
    <w:rsid w:val="00EC1C33"/>
    <w:rsid w:val="00EC21B1"/>
    <w:rsid w:val="00EC2BF1"/>
    <w:rsid w:val="00EC34FA"/>
    <w:rsid w:val="00EC3AAC"/>
    <w:rsid w:val="00EC3B56"/>
    <w:rsid w:val="00EC4BC6"/>
    <w:rsid w:val="00EC5837"/>
    <w:rsid w:val="00EC63B7"/>
    <w:rsid w:val="00EC6849"/>
    <w:rsid w:val="00EC7550"/>
    <w:rsid w:val="00EC7C45"/>
    <w:rsid w:val="00ED06BF"/>
    <w:rsid w:val="00ED2300"/>
    <w:rsid w:val="00ED25B8"/>
    <w:rsid w:val="00ED2971"/>
    <w:rsid w:val="00ED2BA2"/>
    <w:rsid w:val="00ED35D5"/>
    <w:rsid w:val="00ED36E3"/>
    <w:rsid w:val="00ED3E6F"/>
    <w:rsid w:val="00ED46C7"/>
    <w:rsid w:val="00ED5450"/>
    <w:rsid w:val="00ED63BA"/>
    <w:rsid w:val="00ED663C"/>
    <w:rsid w:val="00EE204E"/>
    <w:rsid w:val="00EE2164"/>
    <w:rsid w:val="00EE2AB2"/>
    <w:rsid w:val="00EE2AFA"/>
    <w:rsid w:val="00EE35C2"/>
    <w:rsid w:val="00EE3965"/>
    <w:rsid w:val="00EE3BFD"/>
    <w:rsid w:val="00EE3DAF"/>
    <w:rsid w:val="00EE3EC8"/>
    <w:rsid w:val="00EE5651"/>
    <w:rsid w:val="00EE7835"/>
    <w:rsid w:val="00EF3629"/>
    <w:rsid w:val="00EF3D2B"/>
    <w:rsid w:val="00EF3EF5"/>
    <w:rsid w:val="00EF43BD"/>
    <w:rsid w:val="00EF4888"/>
    <w:rsid w:val="00EF49E0"/>
    <w:rsid w:val="00EF4BE4"/>
    <w:rsid w:val="00EF5470"/>
    <w:rsid w:val="00EF61A3"/>
    <w:rsid w:val="00EF61CF"/>
    <w:rsid w:val="00EF6D44"/>
    <w:rsid w:val="00EF716E"/>
    <w:rsid w:val="00EF740E"/>
    <w:rsid w:val="00EF7F37"/>
    <w:rsid w:val="00F01A4E"/>
    <w:rsid w:val="00F03222"/>
    <w:rsid w:val="00F0356C"/>
    <w:rsid w:val="00F04866"/>
    <w:rsid w:val="00F04A10"/>
    <w:rsid w:val="00F04D1D"/>
    <w:rsid w:val="00F05885"/>
    <w:rsid w:val="00F05BB9"/>
    <w:rsid w:val="00F062D0"/>
    <w:rsid w:val="00F064AC"/>
    <w:rsid w:val="00F07D9E"/>
    <w:rsid w:val="00F07F78"/>
    <w:rsid w:val="00F105A9"/>
    <w:rsid w:val="00F106EC"/>
    <w:rsid w:val="00F11000"/>
    <w:rsid w:val="00F11F21"/>
    <w:rsid w:val="00F11F25"/>
    <w:rsid w:val="00F1249C"/>
    <w:rsid w:val="00F1327E"/>
    <w:rsid w:val="00F13A1C"/>
    <w:rsid w:val="00F13D71"/>
    <w:rsid w:val="00F1571F"/>
    <w:rsid w:val="00F15871"/>
    <w:rsid w:val="00F15B3C"/>
    <w:rsid w:val="00F16081"/>
    <w:rsid w:val="00F20395"/>
    <w:rsid w:val="00F209CC"/>
    <w:rsid w:val="00F20C24"/>
    <w:rsid w:val="00F213EE"/>
    <w:rsid w:val="00F21F93"/>
    <w:rsid w:val="00F23091"/>
    <w:rsid w:val="00F241A5"/>
    <w:rsid w:val="00F244DE"/>
    <w:rsid w:val="00F24BF2"/>
    <w:rsid w:val="00F24C48"/>
    <w:rsid w:val="00F26928"/>
    <w:rsid w:val="00F27423"/>
    <w:rsid w:val="00F2779F"/>
    <w:rsid w:val="00F27923"/>
    <w:rsid w:val="00F31148"/>
    <w:rsid w:val="00F31ABB"/>
    <w:rsid w:val="00F31F6E"/>
    <w:rsid w:val="00F321BF"/>
    <w:rsid w:val="00F32B87"/>
    <w:rsid w:val="00F32DB8"/>
    <w:rsid w:val="00F32E3D"/>
    <w:rsid w:val="00F34408"/>
    <w:rsid w:val="00F34FAB"/>
    <w:rsid w:val="00F35101"/>
    <w:rsid w:val="00F3567F"/>
    <w:rsid w:val="00F37E2A"/>
    <w:rsid w:val="00F4077A"/>
    <w:rsid w:val="00F40E46"/>
    <w:rsid w:val="00F412B0"/>
    <w:rsid w:val="00F413ED"/>
    <w:rsid w:val="00F41760"/>
    <w:rsid w:val="00F41DDC"/>
    <w:rsid w:val="00F422D8"/>
    <w:rsid w:val="00F42D8E"/>
    <w:rsid w:val="00F464A5"/>
    <w:rsid w:val="00F469AB"/>
    <w:rsid w:val="00F46B25"/>
    <w:rsid w:val="00F46F8D"/>
    <w:rsid w:val="00F47DE4"/>
    <w:rsid w:val="00F500E0"/>
    <w:rsid w:val="00F50E37"/>
    <w:rsid w:val="00F5187F"/>
    <w:rsid w:val="00F51A49"/>
    <w:rsid w:val="00F52B4A"/>
    <w:rsid w:val="00F52F77"/>
    <w:rsid w:val="00F54AC7"/>
    <w:rsid w:val="00F55C26"/>
    <w:rsid w:val="00F57517"/>
    <w:rsid w:val="00F57A4C"/>
    <w:rsid w:val="00F57ED2"/>
    <w:rsid w:val="00F62713"/>
    <w:rsid w:val="00F62ECF"/>
    <w:rsid w:val="00F63026"/>
    <w:rsid w:val="00F63049"/>
    <w:rsid w:val="00F6336B"/>
    <w:rsid w:val="00F63604"/>
    <w:rsid w:val="00F63DD4"/>
    <w:rsid w:val="00F64E24"/>
    <w:rsid w:val="00F6578F"/>
    <w:rsid w:val="00F65A04"/>
    <w:rsid w:val="00F66017"/>
    <w:rsid w:val="00F6644A"/>
    <w:rsid w:val="00F66509"/>
    <w:rsid w:val="00F66C4A"/>
    <w:rsid w:val="00F72252"/>
    <w:rsid w:val="00F72453"/>
    <w:rsid w:val="00F724A0"/>
    <w:rsid w:val="00F7350E"/>
    <w:rsid w:val="00F73BBC"/>
    <w:rsid w:val="00F74CE9"/>
    <w:rsid w:val="00F7578C"/>
    <w:rsid w:val="00F75901"/>
    <w:rsid w:val="00F76A00"/>
    <w:rsid w:val="00F76DC8"/>
    <w:rsid w:val="00F770C5"/>
    <w:rsid w:val="00F77107"/>
    <w:rsid w:val="00F7726E"/>
    <w:rsid w:val="00F77CA1"/>
    <w:rsid w:val="00F81B29"/>
    <w:rsid w:val="00F82158"/>
    <w:rsid w:val="00F8333C"/>
    <w:rsid w:val="00F8372C"/>
    <w:rsid w:val="00F83F2F"/>
    <w:rsid w:val="00F84126"/>
    <w:rsid w:val="00F84B76"/>
    <w:rsid w:val="00F84CE6"/>
    <w:rsid w:val="00F85441"/>
    <w:rsid w:val="00F85CBE"/>
    <w:rsid w:val="00F8754E"/>
    <w:rsid w:val="00F907F7"/>
    <w:rsid w:val="00F913B6"/>
    <w:rsid w:val="00F91A93"/>
    <w:rsid w:val="00F92E14"/>
    <w:rsid w:val="00F94171"/>
    <w:rsid w:val="00F945EC"/>
    <w:rsid w:val="00F948FA"/>
    <w:rsid w:val="00F96A1D"/>
    <w:rsid w:val="00F96C3C"/>
    <w:rsid w:val="00F96FA7"/>
    <w:rsid w:val="00FA0738"/>
    <w:rsid w:val="00FA0EA1"/>
    <w:rsid w:val="00FA14CA"/>
    <w:rsid w:val="00FA1852"/>
    <w:rsid w:val="00FA1FFA"/>
    <w:rsid w:val="00FA24CD"/>
    <w:rsid w:val="00FA28DA"/>
    <w:rsid w:val="00FA2CA3"/>
    <w:rsid w:val="00FA4A2A"/>
    <w:rsid w:val="00FA51A1"/>
    <w:rsid w:val="00FA53CA"/>
    <w:rsid w:val="00FA555B"/>
    <w:rsid w:val="00FA5A8A"/>
    <w:rsid w:val="00FA68AB"/>
    <w:rsid w:val="00FB00AF"/>
    <w:rsid w:val="00FB021D"/>
    <w:rsid w:val="00FB0C7C"/>
    <w:rsid w:val="00FB11BD"/>
    <w:rsid w:val="00FB1A8A"/>
    <w:rsid w:val="00FB433D"/>
    <w:rsid w:val="00FB55DF"/>
    <w:rsid w:val="00FB60CB"/>
    <w:rsid w:val="00FB70E2"/>
    <w:rsid w:val="00FB7403"/>
    <w:rsid w:val="00FB7B6E"/>
    <w:rsid w:val="00FB7ECD"/>
    <w:rsid w:val="00FC0162"/>
    <w:rsid w:val="00FC2A56"/>
    <w:rsid w:val="00FC4AAA"/>
    <w:rsid w:val="00FC4EB0"/>
    <w:rsid w:val="00FC5A03"/>
    <w:rsid w:val="00FC5E29"/>
    <w:rsid w:val="00FC625F"/>
    <w:rsid w:val="00FC6D5E"/>
    <w:rsid w:val="00FC7660"/>
    <w:rsid w:val="00FC7E8E"/>
    <w:rsid w:val="00FD10F0"/>
    <w:rsid w:val="00FD1174"/>
    <w:rsid w:val="00FD1249"/>
    <w:rsid w:val="00FD426E"/>
    <w:rsid w:val="00FD44DA"/>
    <w:rsid w:val="00FD6555"/>
    <w:rsid w:val="00FD69F4"/>
    <w:rsid w:val="00FD6E3B"/>
    <w:rsid w:val="00FD6FC1"/>
    <w:rsid w:val="00FD73DE"/>
    <w:rsid w:val="00FE0247"/>
    <w:rsid w:val="00FE0A4C"/>
    <w:rsid w:val="00FE1FBD"/>
    <w:rsid w:val="00FE218D"/>
    <w:rsid w:val="00FE21A3"/>
    <w:rsid w:val="00FE2378"/>
    <w:rsid w:val="00FE26D5"/>
    <w:rsid w:val="00FE31DF"/>
    <w:rsid w:val="00FE367C"/>
    <w:rsid w:val="00FE39AE"/>
    <w:rsid w:val="00FE3FCA"/>
    <w:rsid w:val="00FE4122"/>
    <w:rsid w:val="00FE4377"/>
    <w:rsid w:val="00FE45F9"/>
    <w:rsid w:val="00FE46EF"/>
    <w:rsid w:val="00FE4E2C"/>
    <w:rsid w:val="00FE58B6"/>
    <w:rsid w:val="00FE6B43"/>
    <w:rsid w:val="00FE6D5E"/>
    <w:rsid w:val="00FE70E8"/>
    <w:rsid w:val="00FE7A0E"/>
    <w:rsid w:val="00FF1A28"/>
    <w:rsid w:val="00FF327A"/>
    <w:rsid w:val="00FF358A"/>
    <w:rsid w:val="00FF4723"/>
    <w:rsid w:val="00FF4B3A"/>
    <w:rsid w:val="00FF4C54"/>
    <w:rsid w:val="00FF4F41"/>
    <w:rsid w:val="00FF58FC"/>
    <w:rsid w:val="00FF5CFA"/>
    <w:rsid w:val="00FF6216"/>
    <w:rsid w:val="00FF69CF"/>
    <w:rsid w:val="00FF6AC5"/>
    <w:rsid w:val="00FF7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342271"/>
    <w:pPr>
      <w:widowControl w:val="0"/>
      <w:jc w:val="both"/>
    </w:pPr>
    <w:rPr>
      <w:kern w:val="2"/>
      <w:sz w:val="22"/>
      <w:szCs w:val="24"/>
    </w:rPr>
  </w:style>
  <w:style w:type="paragraph" w:styleId="11">
    <w:name w:val="heading 1"/>
    <w:aliases w:val="H1,app heading 1,l1,h1"/>
    <w:basedOn w:val="a2"/>
    <w:next w:val="21"/>
    <w:qFormat/>
    <w:rsid w:val="00342271"/>
    <w:pPr>
      <w:keepNext/>
      <w:keepLines/>
      <w:numPr>
        <w:numId w:val="4"/>
      </w:numPr>
      <w:spacing w:before="360" w:after="24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0">
    <w:name w:val="heading 2"/>
    <w:aliases w:val="H2,标题2,h2,Head2A Char,第一层条,Heading 2 Hidden,Heading 2 CCBS,PIM2,2nd level,Header 2,l2,Titre2,Head 2,PA Major Section,Titre3,HD2,Underrubrik1,prop2,Otsikko 2,Head2A,2"/>
    <w:basedOn w:val="a2"/>
    <w:next w:val="21"/>
    <w:qFormat/>
    <w:rsid w:val="00342271"/>
    <w:pPr>
      <w:keepNext/>
      <w:keepLines/>
      <w:numPr>
        <w:ilvl w:val="1"/>
        <w:numId w:val="4"/>
      </w:numPr>
      <w:spacing w:before="240" w:after="120" w:line="360" w:lineRule="auto"/>
      <w:jc w:val="left"/>
      <w:outlineLvl w:val="1"/>
    </w:pPr>
    <w:rPr>
      <w:b/>
      <w:bCs/>
      <w:sz w:val="30"/>
      <w:szCs w:val="32"/>
    </w:rPr>
  </w:style>
  <w:style w:type="paragraph" w:styleId="30">
    <w:name w:val="heading 3"/>
    <w:aliases w:val="Underrubrik2,H3,标题 3 Char Char,标题 3 Char Char Char Char Char Char Char,标题 3 Char Char Char Char Char Char,标题 31 Char"/>
    <w:basedOn w:val="a2"/>
    <w:next w:val="21"/>
    <w:link w:val="3Char"/>
    <w:qFormat/>
    <w:rsid w:val="00342271"/>
    <w:pPr>
      <w:keepNext/>
      <w:keepLines/>
      <w:numPr>
        <w:ilvl w:val="2"/>
        <w:numId w:val="4"/>
      </w:numPr>
      <w:spacing w:before="160" w:after="120" w:line="360" w:lineRule="auto"/>
      <w:jc w:val="left"/>
      <w:outlineLvl w:val="2"/>
    </w:pPr>
    <w:rPr>
      <w:b/>
      <w:bCs/>
      <w:noProof/>
      <w:sz w:val="28"/>
      <w:szCs w:val="32"/>
    </w:rPr>
  </w:style>
  <w:style w:type="paragraph" w:styleId="40">
    <w:name w:val="heading 4"/>
    <w:aliases w:val=" Char Char, Char"/>
    <w:basedOn w:val="a2"/>
    <w:next w:val="21"/>
    <w:qFormat/>
    <w:rsid w:val="00342271"/>
    <w:pPr>
      <w:keepNext/>
      <w:keepLines/>
      <w:numPr>
        <w:ilvl w:val="3"/>
        <w:numId w:val="4"/>
      </w:numPr>
      <w:spacing w:before="120" w:line="360" w:lineRule="auto"/>
      <w:jc w:val="left"/>
      <w:outlineLvl w:val="3"/>
    </w:pPr>
    <w:rPr>
      <w:b/>
      <w:bCs/>
      <w:sz w:val="24"/>
      <w:szCs w:val="28"/>
    </w:rPr>
  </w:style>
  <w:style w:type="paragraph" w:styleId="50">
    <w:name w:val="heading 5"/>
    <w:basedOn w:val="a2"/>
    <w:next w:val="21"/>
    <w:link w:val="5Char"/>
    <w:qFormat/>
    <w:rsid w:val="00342271"/>
    <w:pPr>
      <w:keepNext/>
      <w:keepLines/>
      <w:numPr>
        <w:ilvl w:val="4"/>
        <w:numId w:val="4"/>
      </w:numPr>
      <w:tabs>
        <w:tab w:val="num" w:pos="360"/>
      </w:tabs>
      <w:spacing w:before="120" w:line="360" w:lineRule="auto"/>
      <w:jc w:val="left"/>
      <w:outlineLvl w:val="4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21">
    <w:name w:val="正文（首行缩进2字符）"/>
    <w:basedOn w:val="a2"/>
    <w:link w:val="2Char"/>
    <w:rsid w:val="00342271"/>
    <w:pPr>
      <w:spacing w:line="300" w:lineRule="auto"/>
      <w:ind w:firstLineChars="200" w:firstLine="440"/>
    </w:pPr>
    <w:rPr>
      <w:szCs w:val="22"/>
    </w:rPr>
  </w:style>
  <w:style w:type="character" w:customStyle="1" w:styleId="5Char">
    <w:name w:val="标题 5 Char"/>
    <w:basedOn w:val="a3"/>
    <w:link w:val="50"/>
    <w:rsid w:val="00342271"/>
    <w:rPr>
      <w:b/>
      <w:bCs/>
      <w:kern w:val="2"/>
      <w:sz w:val="22"/>
      <w:szCs w:val="28"/>
    </w:rPr>
  </w:style>
  <w:style w:type="paragraph" w:styleId="a6">
    <w:name w:val="header"/>
    <w:basedOn w:val="a2"/>
    <w:rsid w:val="00342271"/>
    <w:pPr>
      <w:pBdr>
        <w:bottom w:val="single" w:sz="6" w:space="1" w:color="auto"/>
      </w:pBdr>
      <w:tabs>
        <w:tab w:val="center" w:pos="4150"/>
        <w:tab w:val="right" w:pos="8324"/>
      </w:tabs>
      <w:snapToGrid w:val="0"/>
      <w:jc w:val="center"/>
    </w:pPr>
    <w:rPr>
      <w:rFonts w:eastAsia="幼圆"/>
      <w:sz w:val="21"/>
      <w:szCs w:val="18"/>
    </w:rPr>
  </w:style>
  <w:style w:type="paragraph" w:customStyle="1" w:styleId="12">
    <w:name w:val="正文序列号（1）"/>
    <w:basedOn w:val="a2"/>
    <w:rsid w:val="00342271"/>
    <w:pPr>
      <w:numPr>
        <w:ilvl w:val="5"/>
        <w:numId w:val="4"/>
      </w:numPr>
      <w:tabs>
        <w:tab w:val="clear" w:pos="964"/>
        <w:tab w:val="num" w:pos="360"/>
      </w:tabs>
      <w:spacing w:line="300" w:lineRule="auto"/>
      <w:jc w:val="left"/>
    </w:pPr>
  </w:style>
  <w:style w:type="paragraph" w:customStyle="1" w:styleId="a">
    <w:name w:val="正文序列号a."/>
    <w:basedOn w:val="a2"/>
    <w:rsid w:val="00342271"/>
    <w:pPr>
      <w:numPr>
        <w:ilvl w:val="6"/>
        <w:numId w:val="4"/>
      </w:numPr>
      <w:tabs>
        <w:tab w:val="clear" w:pos="851"/>
        <w:tab w:val="num" w:pos="360"/>
      </w:tabs>
      <w:spacing w:line="300" w:lineRule="auto"/>
      <w:ind w:left="0" w:firstLine="0"/>
      <w:jc w:val="left"/>
    </w:pPr>
  </w:style>
  <w:style w:type="paragraph" w:customStyle="1" w:styleId="a7">
    <w:name w:val="封面公司名称"/>
    <w:basedOn w:val="a2"/>
    <w:next w:val="21"/>
    <w:rsid w:val="00342271"/>
    <w:pPr>
      <w:spacing w:before="62" w:after="62"/>
      <w:jc w:val="center"/>
    </w:pPr>
    <w:rPr>
      <w:b/>
      <w:sz w:val="28"/>
    </w:rPr>
  </w:style>
  <w:style w:type="paragraph" w:customStyle="1" w:styleId="a8">
    <w:name w:val="封面签注"/>
    <w:basedOn w:val="a2"/>
    <w:next w:val="21"/>
    <w:rsid w:val="00342271"/>
    <w:pPr>
      <w:jc w:val="center"/>
    </w:pPr>
    <w:rPr>
      <w:b/>
      <w:sz w:val="24"/>
    </w:rPr>
  </w:style>
  <w:style w:type="paragraph" w:customStyle="1" w:styleId="a9">
    <w:name w:val="封面文档标题"/>
    <w:basedOn w:val="a2"/>
    <w:next w:val="21"/>
    <w:rsid w:val="00342271"/>
    <w:pPr>
      <w:spacing w:line="360" w:lineRule="auto"/>
      <w:jc w:val="center"/>
    </w:pPr>
    <w:rPr>
      <w:b/>
      <w:sz w:val="56"/>
    </w:rPr>
  </w:style>
  <w:style w:type="paragraph" w:customStyle="1" w:styleId="aa">
    <w:name w:val="修订记录/目录"/>
    <w:basedOn w:val="a2"/>
    <w:next w:val="21"/>
    <w:rsid w:val="00342271"/>
    <w:pPr>
      <w:spacing w:beforeLines="100" w:line="360" w:lineRule="auto"/>
      <w:jc w:val="center"/>
    </w:pPr>
    <w:rPr>
      <w:b/>
      <w:bCs/>
      <w:sz w:val="32"/>
    </w:rPr>
  </w:style>
  <w:style w:type="paragraph" w:customStyle="1" w:styleId="ab">
    <w:name w:val="表格文字"/>
    <w:basedOn w:val="a2"/>
    <w:next w:val="21"/>
    <w:link w:val="Char"/>
    <w:rsid w:val="00342271"/>
    <w:pPr>
      <w:jc w:val="left"/>
    </w:pPr>
    <w:rPr>
      <w:bCs/>
      <w:sz w:val="21"/>
    </w:rPr>
  </w:style>
  <w:style w:type="paragraph" w:customStyle="1" w:styleId="ac">
    <w:name w:val="程序代码"/>
    <w:basedOn w:val="a2"/>
    <w:rsid w:val="00342271"/>
    <w:pPr>
      <w:wordWrap w:val="0"/>
      <w:jc w:val="left"/>
    </w:pPr>
    <w:rPr>
      <w:rFonts w:ascii="Courier New" w:hAnsi="Courier New"/>
      <w:sz w:val="21"/>
      <w:szCs w:val="21"/>
    </w:rPr>
  </w:style>
  <w:style w:type="paragraph" w:customStyle="1" w:styleId="ad">
    <w:name w:val="提示文字"/>
    <w:basedOn w:val="a2"/>
    <w:next w:val="21"/>
    <w:link w:val="Char0"/>
    <w:rsid w:val="00342271"/>
    <w:pPr>
      <w:spacing w:line="300" w:lineRule="auto"/>
      <w:ind w:firstLineChars="200" w:firstLine="440"/>
    </w:pPr>
    <w:rPr>
      <w:i/>
      <w:color w:val="0000FF"/>
    </w:rPr>
  </w:style>
  <w:style w:type="character" w:customStyle="1" w:styleId="Char0">
    <w:name w:val="提示文字 Char"/>
    <w:basedOn w:val="a3"/>
    <w:link w:val="ad"/>
    <w:rsid w:val="00342271"/>
    <w:rPr>
      <w:i/>
      <w:color w:val="0000FF"/>
      <w:kern w:val="2"/>
      <w:sz w:val="22"/>
      <w:szCs w:val="24"/>
    </w:rPr>
  </w:style>
  <w:style w:type="paragraph" w:customStyle="1" w:styleId="ae">
    <w:name w:val="缺省文本"/>
    <w:basedOn w:val="a2"/>
    <w:rsid w:val="00342271"/>
    <w:pPr>
      <w:spacing w:before="62" w:after="62"/>
      <w:jc w:val="center"/>
    </w:pPr>
  </w:style>
  <w:style w:type="paragraph" w:customStyle="1" w:styleId="af">
    <w:name w:val="图"/>
    <w:basedOn w:val="a2"/>
    <w:next w:val="af0"/>
    <w:rsid w:val="00342271"/>
    <w:pPr>
      <w:spacing w:beforeLines="50" w:line="360" w:lineRule="auto"/>
      <w:jc w:val="center"/>
    </w:pPr>
  </w:style>
  <w:style w:type="paragraph" w:styleId="af0">
    <w:name w:val="caption"/>
    <w:basedOn w:val="a2"/>
    <w:next w:val="21"/>
    <w:qFormat/>
    <w:rsid w:val="00342271"/>
    <w:pPr>
      <w:tabs>
        <w:tab w:val="center" w:pos="4161"/>
        <w:tab w:val="right" w:pos="8322"/>
      </w:tabs>
      <w:spacing w:before="120" w:after="240"/>
      <w:jc w:val="center"/>
    </w:pPr>
    <w:rPr>
      <w:rFonts w:ascii="Arial" w:eastAsia="黑体" w:hAnsi="Arial" w:cs="Arial"/>
      <w:szCs w:val="20"/>
    </w:rPr>
  </w:style>
  <w:style w:type="paragraph" w:styleId="af1">
    <w:name w:val="Document Map"/>
    <w:basedOn w:val="a2"/>
    <w:semiHidden/>
    <w:rsid w:val="00342271"/>
    <w:pPr>
      <w:shd w:val="clear" w:color="auto" w:fill="000080"/>
    </w:pPr>
  </w:style>
  <w:style w:type="paragraph" w:styleId="af2">
    <w:name w:val="footer"/>
    <w:basedOn w:val="a2"/>
    <w:rsid w:val="003422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3">
    <w:name w:val="页眉（封面）"/>
    <w:basedOn w:val="a6"/>
    <w:rsid w:val="00342271"/>
    <w:pPr>
      <w:pBdr>
        <w:bottom w:val="none" w:sz="0" w:space="0" w:color="auto"/>
      </w:pBdr>
    </w:pPr>
  </w:style>
  <w:style w:type="character" w:styleId="af4">
    <w:name w:val="Hyperlink"/>
    <w:basedOn w:val="a3"/>
    <w:uiPriority w:val="99"/>
    <w:rsid w:val="00342271"/>
    <w:rPr>
      <w:color w:val="0000FF"/>
      <w:u w:val="single"/>
    </w:rPr>
  </w:style>
  <w:style w:type="paragraph" w:styleId="13">
    <w:name w:val="toc 1"/>
    <w:basedOn w:val="a2"/>
    <w:next w:val="a2"/>
    <w:autoRedefine/>
    <w:uiPriority w:val="39"/>
    <w:rsid w:val="00342271"/>
    <w:pPr>
      <w:spacing w:line="360" w:lineRule="exact"/>
    </w:pPr>
    <w:rPr>
      <w:b/>
      <w:sz w:val="21"/>
    </w:rPr>
  </w:style>
  <w:style w:type="paragraph" w:styleId="22">
    <w:name w:val="toc 2"/>
    <w:basedOn w:val="a2"/>
    <w:next w:val="a2"/>
    <w:autoRedefine/>
    <w:uiPriority w:val="39"/>
    <w:rsid w:val="00342271"/>
    <w:pPr>
      <w:spacing w:line="360" w:lineRule="exact"/>
      <w:ind w:firstLine="420"/>
    </w:pPr>
    <w:rPr>
      <w:noProof/>
      <w:sz w:val="21"/>
    </w:rPr>
  </w:style>
  <w:style w:type="paragraph" w:styleId="31">
    <w:name w:val="toc 3"/>
    <w:basedOn w:val="a2"/>
    <w:next w:val="a2"/>
    <w:autoRedefine/>
    <w:uiPriority w:val="39"/>
    <w:rsid w:val="00342271"/>
    <w:pPr>
      <w:spacing w:line="360" w:lineRule="exact"/>
      <w:ind w:firstLineChars="300" w:firstLine="660"/>
    </w:pPr>
    <w:rPr>
      <w:i/>
      <w:noProof/>
      <w:sz w:val="21"/>
    </w:rPr>
  </w:style>
  <w:style w:type="paragraph" w:styleId="af5">
    <w:name w:val="table of figures"/>
    <w:basedOn w:val="a2"/>
    <w:next w:val="a2"/>
    <w:autoRedefine/>
    <w:rsid w:val="00342271"/>
    <w:pPr>
      <w:tabs>
        <w:tab w:val="right" w:leader="dot" w:pos="8302"/>
      </w:tabs>
    </w:pPr>
    <w:rPr>
      <w:sz w:val="21"/>
    </w:rPr>
  </w:style>
  <w:style w:type="character" w:styleId="af6">
    <w:name w:val="annotation reference"/>
    <w:basedOn w:val="a3"/>
    <w:semiHidden/>
    <w:rsid w:val="00342271"/>
    <w:rPr>
      <w:sz w:val="21"/>
      <w:szCs w:val="21"/>
    </w:rPr>
  </w:style>
  <w:style w:type="paragraph" w:styleId="af7">
    <w:name w:val="annotation text"/>
    <w:basedOn w:val="a2"/>
    <w:semiHidden/>
    <w:rsid w:val="00342271"/>
    <w:pPr>
      <w:jc w:val="left"/>
    </w:pPr>
  </w:style>
  <w:style w:type="paragraph" w:styleId="af8">
    <w:name w:val="annotation subject"/>
    <w:basedOn w:val="af7"/>
    <w:next w:val="af7"/>
    <w:semiHidden/>
    <w:rsid w:val="00342271"/>
    <w:rPr>
      <w:b/>
      <w:bCs/>
    </w:rPr>
  </w:style>
  <w:style w:type="paragraph" w:styleId="af9">
    <w:name w:val="Balloon Text"/>
    <w:basedOn w:val="a2"/>
    <w:semiHidden/>
    <w:rsid w:val="00342271"/>
    <w:rPr>
      <w:sz w:val="18"/>
      <w:szCs w:val="18"/>
    </w:rPr>
  </w:style>
  <w:style w:type="paragraph" w:customStyle="1" w:styleId="afa">
    <w:name w:val="表格标题行"/>
    <w:basedOn w:val="a2"/>
    <w:rsid w:val="00342271"/>
    <w:pPr>
      <w:jc w:val="center"/>
    </w:pPr>
    <w:rPr>
      <w:rFonts w:cs="宋体"/>
      <w:b/>
      <w:bCs/>
      <w:sz w:val="21"/>
      <w:szCs w:val="20"/>
    </w:rPr>
  </w:style>
  <w:style w:type="paragraph" w:customStyle="1" w:styleId="afb">
    <w:name w:val="正文标题"/>
    <w:basedOn w:val="a2"/>
    <w:rsid w:val="00342271"/>
    <w:pPr>
      <w:spacing w:beforeLines="50" w:afterLines="150"/>
      <w:jc w:val="center"/>
    </w:pPr>
    <w:rPr>
      <w:rFonts w:cs="宋体"/>
      <w:b/>
      <w:bCs/>
      <w:noProof/>
      <w:sz w:val="36"/>
      <w:szCs w:val="20"/>
    </w:rPr>
  </w:style>
  <w:style w:type="table" w:customStyle="1" w:styleId="afc">
    <w:name w:val="表格边框"/>
    <w:basedOn w:val="a4"/>
    <w:rsid w:val="00342271"/>
    <w:pPr>
      <w:widowControl w:val="0"/>
      <w:jc w:val="both"/>
    </w:pPr>
    <w:rPr>
      <w:sz w:val="21"/>
    </w:rPr>
    <w:tblPr>
      <w:tblStyleRowBandSize w:val="1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rFonts w:eastAsia="宋体"/>
        <w:b w:val="0"/>
        <w:sz w:val="21"/>
      </w:rPr>
      <w:tblPr/>
      <w:trPr>
        <w:cantSplit w:val="off"/>
        <w:tblHeader/>
      </w:trPr>
      <w:tcPr>
        <w:tcBorders>
          <w:bottom w:val="single" w:sz="4" w:space="0" w:color="auto"/>
        </w:tcBorders>
      </w:tcPr>
    </w:tblStylePr>
    <w:tblStylePr w:type="lastRow">
      <w:pPr>
        <w:jc w:val="both"/>
      </w:pPr>
      <w:rPr>
        <w:rFonts w:eastAsia="宋体"/>
        <w:b w:val="0"/>
        <w:bCs/>
        <w:sz w:val="21"/>
      </w:r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d">
    <w:name w:val="摘要/关键词"/>
    <w:basedOn w:val="a2"/>
    <w:rsid w:val="00342271"/>
    <w:pPr>
      <w:spacing w:before="120" w:line="300" w:lineRule="auto"/>
    </w:pPr>
    <w:rPr>
      <w:sz w:val="21"/>
    </w:rPr>
  </w:style>
  <w:style w:type="paragraph" w:customStyle="1" w:styleId="4">
    <w:name w:val="附录4"/>
    <w:basedOn w:val="40"/>
    <w:next w:val="21"/>
    <w:rsid w:val="00342271"/>
    <w:pPr>
      <w:keepLines w:val="0"/>
      <w:numPr>
        <w:numId w:val="2"/>
      </w:numPr>
      <w:tabs>
        <w:tab w:val="num" w:pos="360"/>
      </w:tabs>
    </w:pPr>
  </w:style>
  <w:style w:type="paragraph" w:customStyle="1" w:styleId="3">
    <w:name w:val="附录3"/>
    <w:basedOn w:val="30"/>
    <w:next w:val="21"/>
    <w:rsid w:val="00342271"/>
    <w:pPr>
      <w:numPr>
        <w:numId w:val="2"/>
      </w:numPr>
      <w:tabs>
        <w:tab w:val="num" w:pos="360"/>
      </w:tabs>
    </w:pPr>
  </w:style>
  <w:style w:type="paragraph" w:customStyle="1" w:styleId="1">
    <w:name w:val="附录1"/>
    <w:basedOn w:val="11"/>
    <w:next w:val="21"/>
    <w:rsid w:val="00342271"/>
    <w:pPr>
      <w:pageBreakBefore/>
      <w:widowControl/>
      <w:numPr>
        <w:numId w:val="2"/>
      </w:numPr>
      <w:tabs>
        <w:tab w:val="num" w:pos="360"/>
      </w:tabs>
      <w:adjustRightInd w:val="0"/>
      <w:snapToGrid w:val="0"/>
      <w:jc w:val="center"/>
    </w:pPr>
    <w:rPr>
      <w:szCs w:val="32"/>
    </w:rPr>
  </w:style>
  <w:style w:type="paragraph" w:customStyle="1" w:styleId="2">
    <w:name w:val="附录2"/>
    <w:basedOn w:val="20"/>
    <w:next w:val="21"/>
    <w:rsid w:val="00342271"/>
    <w:pPr>
      <w:numPr>
        <w:numId w:val="2"/>
      </w:numPr>
      <w:tabs>
        <w:tab w:val="num" w:pos="360"/>
      </w:tabs>
    </w:pPr>
  </w:style>
  <w:style w:type="paragraph" w:customStyle="1" w:styleId="5">
    <w:name w:val="附录5"/>
    <w:basedOn w:val="50"/>
    <w:next w:val="21"/>
    <w:rsid w:val="00342271"/>
    <w:pPr>
      <w:numPr>
        <w:numId w:val="2"/>
      </w:numPr>
      <w:tabs>
        <w:tab w:val="num" w:pos="360"/>
      </w:tabs>
    </w:pPr>
  </w:style>
  <w:style w:type="paragraph" w:customStyle="1" w:styleId="10">
    <w:name w:val="附录序列号（1）"/>
    <w:basedOn w:val="12"/>
    <w:rsid w:val="00342271"/>
    <w:pPr>
      <w:numPr>
        <w:numId w:val="2"/>
      </w:numPr>
      <w:tabs>
        <w:tab w:val="clear" w:pos="0"/>
        <w:tab w:val="num" w:pos="360"/>
        <w:tab w:val="left" w:pos="1026"/>
      </w:tabs>
    </w:pPr>
  </w:style>
  <w:style w:type="paragraph" w:customStyle="1" w:styleId="a1">
    <w:name w:val="正文序列符号"/>
    <w:basedOn w:val="a2"/>
    <w:rsid w:val="00342271"/>
    <w:pPr>
      <w:numPr>
        <w:numId w:val="3"/>
      </w:numPr>
      <w:tabs>
        <w:tab w:val="clear" w:pos="1021"/>
        <w:tab w:val="num" w:pos="360"/>
      </w:tabs>
      <w:spacing w:line="300" w:lineRule="auto"/>
      <w:ind w:left="0" w:firstLine="0"/>
      <w:jc w:val="left"/>
    </w:pPr>
    <w:rPr>
      <w:szCs w:val="22"/>
    </w:rPr>
  </w:style>
  <w:style w:type="paragraph" w:customStyle="1" w:styleId="Char1">
    <w:name w:val="Char"/>
    <w:basedOn w:val="a2"/>
    <w:next w:val="a2"/>
    <w:autoRedefine/>
    <w:rsid w:val="00C56B93"/>
    <w:pPr>
      <w:adjustRightInd w:val="0"/>
      <w:spacing w:line="436" w:lineRule="exact"/>
      <w:ind w:left="357"/>
      <w:jc w:val="left"/>
    </w:pPr>
    <w:rPr>
      <w:rFonts w:ascii="Tahoma" w:hAnsi="Tahoma"/>
      <w:b/>
      <w:sz w:val="21"/>
    </w:rPr>
  </w:style>
  <w:style w:type="character" w:customStyle="1" w:styleId="2Char">
    <w:name w:val="正文（首行缩进2字符） Char"/>
    <w:basedOn w:val="a3"/>
    <w:link w:val="21"/>
    <w:rsid w:val="00F37E2A"/>
    <w:rPr>
      <w:kern w:val="2"/>
      <w:sz w:val="22"/>
      <w:szCs w:val="22"/>
    </w:rPr>
  </w:style>
  <w:style w:type="character" w:customStyle="1" w:styleId="3Char">
    <w:name w:val="标题 3 Char"/>
    <w:aliases w:val="Underrubrik2 Char,H3 Char,标题 3 Char Char Char,标题 3 Char Char Char Char Char Char Char Char,标题 3 Char Char Char Char Char Char Char1,标题 31 Char Char"/>
    <w:basedOn w:val="a3"/>
    <w:link w:val="30"/>
    <w:rsid w:val="005305BD"/>
    <w:rPr>
      <w:b/>
      <w:bCs/>
      <w:noProof/>
      <w:kern w:val="2"/>
      <w:sz w:val="28"/>
      <w:szCs w:val="32"/>
    </w:rPr>
  </w:style>
  <w:style w:type="table" w:styleId="afe">
    <w:name w:val="Table Grid"/>
    <w:basedOn w:val="a4"/>
    <w:rsid w:val="00633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段"/>
    <w:link w:val="Char2"/>
    <w:rsid w:val="00DA256A"/>
    <w:pPr>
      <w:autoSpaceDE w:val="0"/>
      <w:autoSpaceDN w:val="0"/>
      <w:ind w:firstLineChars="200" w:firstLine="420"/>
      <w:jc w:val="both"/>
    </w:pPr>
    <w:rPr>
      <w:rFonts w:ascii="宋体"/>
      <w:kern w:val="2"/>
      <w:sz w:val="21"/>
      <w:szCs w:val="21"/>
    </w:rPr>
  </w:style>
  <w:style w:type="character" w:customStyle="1" w:styleId="Char2">
    <w:name w:val="段 Char"/>
    <w:basedOn w:val="a3"/>
    <w:link w:val="aff"/>
    <w:rsid w:val="00DA256A"/>
    <w:rPr>
      <w:rFonts w:ascii="宋体"/>
      <w:kern w:val="2"/>
      <w:sz w:val="21"/>
      <w:szCs w:val="21"/>
    </w:rPr>
  </w:style>
  <w:style w:type="character" w:customStyle="1" w:styleId="Char">
    <w:name w:val="表格文字 Char"/>
    <w:basedOn w:val="a3"/>
    <w:link w:val="ab"/>
    <w:rsid w:val="0063420C"/>
    <w:rPr>
      <w:bCs/>
      <w:kern w:val="2"/>
      <w:sz w:val="21"/>
      <w:szCs w:val="24"/>
    </w:rPr>
  </w:style>
  <w:style w:type="table" w:customStyle="1" w:styleId="aff0">
    <w:name w:val="表格边框（单实线）"/>
    <w:basedOn w:val="a4"/>
    <w:rsid w:val="0063420C"/>
    <w:pPr>
      <w:jc w:val="both"/>
    </w:p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table" w:styleId="14">
    <w:name w:val="Table Classic 1"/>
    <w:basedOn w:val="a4"/>
    <w:rsid w:val="00A81F84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0">
    <w:name w:val="列项·"/>
    <w:rsid w:val="00E81EEB"/>
    <w:pPr>
      <w:numPr>
        <w:numId w:val="7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styleId="aff1">
    <w:name w:val="List Paragraph"/>
    <w:basedOn w:val="a2"/>
    <w:uiPriority w:val="34"/>
    <w:qFormat/>
    <w:rsid w:val="00BE4D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342271"/>
    <w:pPr>
      <w:widowControl w:val="0"/>
      <w:jc w:val="both"/>
    </w:pPr>
    <w:rPr>
      <w:kern w:val="2"/>
      <w:sz w:val="22"/>
      <w:szCs w:val="24"/>
    </w:rPr>
  </w:style>
  <w:style w:type="paragraph" w:styleId="11">
    <w:name w:val="heading 1"/>
    <w:aliases w:val="H1,app heading 1,l1,h1"/>
    <w:basedOn w:val="a2"/>
    <w:next w:val="21"/>
    <w:qFormat/>
    <w:rsid w:val="00342271"/>
    <w:pPr>
      <w:keepNext/>
      <w:keepLines/>
      <w:numPr>
        <w:numId w:val="4"/>
      </w:numPr>
      <w:tabs>
        <w:tab w:val="num" w:pos="360"/>
      </w:tabs>
      <w:spacing w:before="360" w:after="24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0">
    <w:name w:val="heading 2"/>
    <w:aliases w:val="H2,标题2,h2,Head2A Char,第一层条,Heading 2 Hidden,Heading 2 CCBS,PIM2,2nd level,Header 2,l2,Titre2,Head 2,PA Major Section,Titre3,HD2,Underrubrik1,prop2,Otsikko 2,Head2A,2"/>
    <w:basedOn w:val="a2"/>
    <w:next w:val="21"/>
    <w:qFormat/>
    <w:rsid w:val="00342271"/>
    <w:pPr>
      <w:keepNext/>
      <w:keepLines/>
      <w:numPr>
        <w:ilvl w:val="1"/>
        <w:numId w:val="4"/>
      </w:numPr>
      <w:tabs>
        <w:tab w:val="num" w:pos="360"/>
      </w:tabs>
      <w:spacing w:before="240" w:after="120" w:line="360" w:lineRule="auto"/>
      <w:jc w:val="left"/>
      <w:outlineLvl w:val="1"/>
    </w:pPr>
    <w:rPr>
      <w:b/>
      <w:bCs/>
      <w:sz w:val="30"/>
      <w:szCs w:val="32"/>
    </w:rPr>
  </w:style>
  <w:style w:type="paragraph" w:styleId="30">
    <w:name w:val="heading 3"/>
    <w:aliases w:val="Underrubrik2,H3,标题 3 Char Char,标题 3 Char Char Char Char Char Char Char,标题 3 Char Char Char Char Char Char,标题 31 Char"/>
    <w:basedOn w:val="a2"/>
    <w:next w:val="21"/>
    <w:link w:val="3Char"/>
    <w:qFormat/>
    <w:rsid w:val="00342271"/>
    <w:pPr>
      <w:keepNext/>
      <w:keepLines/>
      <w:numPr>
        <w:ilvl w:val="2"/>
        <w:numId w:val="4"/>
      </w:numPr>
      <w:tabs>
        <w:tab w:val="num" w:pos="360"/>
      </w:tabs>
      <w:spacing w:before="160" w:after="120" w:line="360" w:lineRule="auto"/>
      <w:jc w:val="left"/>
      <w:outlineLvl w:val="2"/>
    </w:pPr>
    <w:rPr>
      <w:b/>
      <w:bCs/>
      <w:noProof/>
      <w:sz w:val="28"/>
      <w:szCs w:val="32"/>
    </w:rPr>
  </w:style>
  <w:style w:type="paragraph" w:styleId="40">
    <w:name w:val="heading 4"/>
    <w:aliases w:val=" Char Char, Char"/>
    <w:basedOn w:val="a2"/>
    <w:next w:val="21"/>
    <w:qFormat/>
    <w:rsid w:val="00342271"/>
    <w:pPr>
      <w:keepNext/>
      <w:keepLines/>
      <w:numPr>
        <w:ilvl w:val="3"/>
        <w:numId w:val="4"/>
      </w:numPr>
      <w:tabs>
        <w:tab w:val="num" w:pos="360"/>
      </w:tabs>
      <w:spacing w:before="120" w:line="360" w:lineRule="auto"/>
      <w:jc w:val="left"/>
      <w:outlineLvl w:val="3"/>
    </w:pPr>
    <w:rPr>
      <w:b/>
      <w:bCs/>
      <w:sz w:val="24"/>
      <w:szCs w:val="28"/>
    </w:rPr>
  </w:style>
  <w:style w:type="paragraph" w:styleId="50">
    <w:name w:val="heading 5"/>
    <w:basedOn w:val="a2"/>
    <w:next w:val="21"/>
    <w:link w:val="5Char"/>
    <w:qFormat/>
    <w:rsid w:val="00342271"/>
    <w:pPr>
      <w:keepNext/>
      <w:keepLines/>
      <w:numPr>
        <w:ilvl w:val="4"/>
        <w:numId w:val="4"/>
      </w:numPr>
      <w:tabs>
        <w:tab w:val="num" w:pos="360"/>
      </w:tabs>
      <w:spacing w:before="120" w:line="360" w:lineRule="auto"/>
      <w:jc w:val="left"/>
      <w:outlineLvl w:val="4"/>
    </w:pPr>
    <w:rPr>
      <w:b/>
      <w:bCs/>
      <w:szCs w:val="28"/>
    </w:rPr>
  </w:style>
  <w:style w:type="character" w:default="1" w:styleId="a3">
    <w:name w:val="Default Paragraph Font"/>
    <w:semiHidden/>
    <w:rsid w:val="00342271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rsid w:val="00342271"/>
  </w:style>
  <w:style w:type="paragraph" w:customStyle="1" w:styleId="21">
    <w:name w:val="正文（首行缩进2字符）"/>
    <w:basedOn w:val="a2"/>
    <w:link w:val="2Char"/>
    <w:rsid w:val="00342271"/>
    <w:pPr>
      <w:spacing w:line="300" w:lineRule="auto"/>
      <w:ind w:firstLineChars="200" w:firstLine="440"/>
    </w:pPr>
    <w:rPr>
      <w:szCs w:val="22"/>
    </w:rPr>
  </w:style>
  <w:style w:type="character" w:customStyle="1" w:styleId="5Char">
    <w:name w:val="标题 5 Char"/>
    <w:basedOn w:val="a3"/>
    <w:link w:val="50"/>
    <w:rsid w:val="00342271"/>
    <w:rPr>
      <w:b/>
      <w:bCs/>
      <w:kern w:val="2"/>
      <w:sz w:val="22"/>
      <w:szCs w:val="28"/>
    </w:rPr>
  </w:style>
  <w:style w:type="paragraph" w:styleId="a6">
    <w:name w:val="header"/>
    <w:basedOn w:val="a2"/>
    <w:rsid w:val="00342271"/>
    <w:pPr>
      <w:pBdr>
        <w:bottom w:val="single" w:sz="6" w:space="1" w:color="auto"/>
      </w:pBdr>
      <w:tabs>
        <w:tab w:val="center" w:pos="4150"/>
        <w:tab w:val="right" w:pos="8324"/>
      </w:tabs>
      <w:snapToGrid w:val="0"/>
      <w:jc w:val="center"/>
    </w:pPr>
    <w:rPr>
      <w:rFonts w:eastAsia="幼圆"/>
      <w:sz w:val="21"/>
      <w:szCs w:val="18"/>
    </w:rPr>
  </w:style>
  <w:style w:type="paragraph" w:customStyle="1" w:styleId="12">
    <w:name w:val="正文序列号（1）"/>
    <w:basedOn w:val="a2"/>
    <w:rsid w:val="00342271"/>
    <w:pPr>
      <w:numPr>
        <w:ilvl w:val="5"/>
        <w:numId w:val="4"/>
      </w:numPr>
      <w:tabs>
        <w:tab w:val="clear" w:pos="964"/>
        <w:tab w:val="num" w:pos="360"/>
      </w:tabs>
      <w:spacing w:line="300" w:lineRule="auto"/>
      <w:jc w:val="left"/>
    </w:pPr>
  </w:style>
  <w:style w:type="paragraph" w:customStyle="1" w:styleId="a">
    <w:name w:val="正文序列号a."/>
    <w:basedOn w:val="a2"/>
    <w:rsid w:val="00342271"/>
    <w:pPr>
      <w:numPr>
        <w:ilvl w:val="6"/>
        <w:numId w:val="4"/>
      </w:numPr>
      <w:tabs>
        <w:tab w:val="clear" w:pos="851"/>
        <w:tab w:val="num" w:pos="360"/>
      </w:tabs>
      <w:spacing w:line="300" w:lineRule="auto"/>
      <w:ind w:left="0" w:firstLine="0"/>
      <w:jc w:val="left"/>
    </w:pPr>
  </w:style>
  <w:style w:type="paragraph" w:customStyle="1" w:styleId="a7">
    <w:name w:val="封面公司名称"/>
    <w:basedOn w:val="a2"/>
    <w:next w:val="21"/>
    <w:rsid w:val="00342271"/>
    <w:pPr>
      <w:spacing w:before="62" w:after="62"/>
      <w:jc w:val="center"/>
    </w:pPr>
    <w:rPr>
      <w:b/>
      <w:sz w:val="28"/>
    </w:rPr>
  </w:style>
  <w:style w:type="paragraph" w:customStyle="1" w:styleId="a8">
    <w:name w:val="封面签注"/>
    <w:basedOn w:val="a2"/>
    <w:next w:val="21"/>
    <w:rsid w:val="00342271"/>
    <w:pPr>
      <w:jc w:val="center"/>
    </w:pPr>
    <w:rPr>
      <w:b/>
      <w:sz w:val="24"/>
    </w:rPr>
  </w:style>
  <w:style w:type="paragraph" w:customStyle="1" w:styleId="a9">
    <w:name w:val="封面文档标题"/>
    <w:basedOn w:val="a2"/>
    <w:next w:val="21"/>
    <w:rsid w:val="00342271"/>
    <w:pPr>
      <w:spacing w:line="360" w:lineRule="auto"/>
      <w:jc w:val="center"/>
    </w:pPr>
    <w:rPr>
      <w:b/>
      <w:sz w:val="56"/>
    </w:rPr>
  </w:style>
  <w:style w:type="paragraph" w:customStyle="1" w:styleId="aa">
    <w:name w:val="修订记录/目录"/>
    <w:basedOn w:val="a2"/>
    <w:next w:val="21"/>
    <w:rsid w:val="00342271"/>
    <w:pPr>
      <w:spacing w:beforeLines="100" w:before="240" w:line="360" w:lineRule="auto"/>
      <w:jc w:val="center"/>
    </w:pPr>
    <w:rPr>
      <w:b/>
      <w:bCs/>
      <w:sz w:val="32"/>
    </w:rPr>
  </w:style>
  <w:style w:type="paragraph" w:customStyle="1" w:styleId="ab">
    <w:name w:val="表格文字"/>
    <w:basedOn w:val="a2"/>
    <w:next w:val="21"/>
    <w:link w:val="Char"/>
    <w:rsid w:val="00342271"/>
    <w:pPr>
      <w:jc w:val="left"/>
    </w:pPr>
    <w:rPr>
      <w:bCs/>
      <w:sz w:val="21"/>
    </w:rPr>
  </w:style>
  <w:style w:type="paragraph" w:customStyle="1" w:styleId="ac">
    <w:name w:val="程序代码"/>
    <w:basedOn w:val="a2"/>
    <w:rsid w:val="00342271"/>
    <w:pPr>
      <w:wordWrap w:val="0"/>
      <w:jc w:val="left"/>
    </w:pPr>
    <w:rPr>
      <w:rFonts w:ascii="Courier New" w:hAnsi="Courier New"/>
      <w:sz w:val="21"/>
      <w:szCs w:val="21"/>
    </w:rPr>
  </w:style>
  <w:style w:type="paragraph" w:customStyle="1" w:styleId="ad">
    <w:name w:val="提示文字"/>
    <w:basedOn w:val="a2"/>
    <w:next w:val="21"/>
    <w:link w:val="Char0"/>
    <w:rsid w:val="00342271"/>
    <w:pPr>
      <w:spacing w:line="300" w:lineRule="auto"/>
      <w:ind w:firstLineChars="200" w:firstLine="440"/>
    </w:pPr>
    <w:rPr>
      <w:i/>
      <w:color w:val="0000FF"/>
    </w:rPr>
  </w:style>
  <w:style w:type="character" w:customStyle="1" w:styleId="Char0">
    <w:name w:val="提示文字 Char"/>
    <w:basedOn w:val="a3"/>
    <w:link w:val="ad"/>
    <w:rsid w:val="00342271"/>
    <w:rPr>
      <w:i/>
      <w:color w:val="0000FF"/>
      <w:kern w:val="2"/>
      <w:sz w:val="22"/>
      <w:szCs w:val="24"/>
    </w:rPr>
  </w:style>
  <w:style w:type="paragraph" w:customStyle="1" w:styleId="ae">
    <w:name w:val="缺省文本"/>
    <w:basedOn w:val="a2"/>
    <w:rsid w:val="00342271"/>
    <w:pPr>
      <w:spacing w:before="62" w:after="62"/>
      <w:jc w:val="center"/>
    </w:pPr>
  </w:style>
  <w:style w:type="paragraph" w:customStyle="1" w:styleId="af">
    <w:name w:val="图"/>
    <w:basedOn w:val="a2"/>
    <w:next w:val="af0"/>
    <w:rsid w:val="00342271"/>
    <w:pPr>
      <w:spacing w:beforeLines="50" w:before="120" w:line="360" w:lineRule="auto"/>
      <w:jc w:val="center"/>
    </w:pPr>
  </w:style>
  <w:style w:type="paragraph" w:styleId="af0">
    <w:name w:val="caption"/>
    <w:basedOn w:val="a2"/>
    <w:next w:val="21"/>
    <w:qFormat/>
    <w:rsid w:val="00342271"/>
    <w:pPr>
      <w:tabs>
        <w:tab w:val="center" w:pos="4161"/>
        <w:tab w:val="right" w:pos="8322"/>
      </w:tabs>
      <w:spacing w:before="120" w:after="240"/>
      <w:jc w:val="center"/>
    </w:pPr>
    <w:rPr>
      <w:rFonts w:ascii="Arial" w:eastAsia="黑体" w:hAnsi="Arial" w:cs="Arial"/>
      <w:szCs w:val="20"/>
    </w:rPr>
  </w:style>
  <w:style w:type="paragraph" w:styleId="af1">
    <w:name w:val="Document Map"/>
    <w:basedOn w:val="a2"/>
    <w:semiHidden/>
    <w:rsid w:val="00342271"/>
    <w:pPr>
      <w:shd w:val="clear" w:color="auto" w:fill="000080"/>
    </w:pPr>
  </w:style>
  <w:style w:type="paragraph" w:styleId="af2">
    <w:name w:val="footer"/>
    <w:basedOn w:val="a2"/>
    <w:rsid w:val="003422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3">
    <w:name w:val="页眉（封面）"/>
    <w:basedOn w:val="a6"/>
    <w:rsid w:val="00342271"/>
    <w:pPr>
      <w:pBdr>
        <w:bottom w:val="none" w:sz="0" w:space="0" w:color="auto"/>
      </w:pBdr>
    </w:pPr>
  </w:style>
  <w:style w:type="character" w:styleId="af4">
    <w:name w:val="Hyperlink"/>
    <w:basedOn w:val="a3"/>
    <w:rsid w:val="00342271"/>
    <w:rPr>
      <w:color w:val="0000FF"/>
      <w:u w:val="single"/>
    </w:rPr>
  </w:style>
  <w:style w:type="paragraph" w:styleId="13">
    <w:name w:val="toc 1"/>
    <w:basedOn w:val="a2"/>
    <w:next w:val="a2"/>
    <w:autoRedefine/>
    <w:rsid w:val="00342271"/>
    <w:pPr>
      <w:spacing w:line="360" w:lineRule="exact"/>
    </w:pPr>
    <w:rPr>
      <w:b/>
      <w:sz w:val="21"/>
    </w:rPr>
  </w:style>
  <w:style w:type="paragraph" w:styleId="22">
    <w:name w:val="toc 2"/>
    <w:basedOn w:val="a2"/>
    <w:next w:val="a2"/>
    <w:autoRedefine/>
    <w:rsid w:val="00342271"/>
    <w:pPr>
      <w:spacing w:line="360" w:lineRule="exact"/>
      <w:ind w:firstLine="420"/>
    </w:pPr>
    <w:rPr>
      <w:noProof/>
      <w:sz w:val="21"/>
    </w:rPr>
  </w:style>
  <w:style w:type="paragraph" w:styleId="31">
    <w:name w:val="toc 3"/>
    <w:basedOn w:val="a2"/>
    <w:next w:val="a2"/>
    <w:autoRedefine/>
    <w:rsid w:val="00342271"/>
    <w:pPr>
      <w:spacing w:line="360" w:lineRule="exact"/>
      <w:ind w:firstLineChars="300" w:firstLine="660"/>
    </w:pPr>
    <w:rPr>
      <w:i/>
      <w:noProof/>
      <w:sz w:val="21"/>
    </w:rPr>
  </w:style>
  <w:style w:type="paragraph" w:styleId="af5">
    <w:name w:val="table of figures"/>
    <w:basedOn w:val="a2"/>
    <w:next w:val="a2"/>
    <w:autoRedefine/>
    <w:rsid w:val="00342271"/>
    <w:pPr>
      <w:tabs>
        <w:tab w:val="right" w:leader="dot" w:pos="8302"/>
      </w:tabs>
    </w:pPr>
    <w:rPr>
      <w:sz w:val="21"/>
    </w:rPr>
  </w:style>
  <w:style w:type="character" w:styleId="af6">
    <w:name w:val="annotation reference"/>
    <w:basedOn w:val="a3"/>
    <w:semiHidden/>
    <w:rsid w:val="00342271"/>
    <w:rPr>
      <w:sz w:val="21"/>
      <w:szCs w:val="21"/>
    </w:rPr>
  </w:style>
  <w:style w:type="paragraph" w:styleId="af7">
    <w:name w:val="annotation text"/>
    <w:basedOn w:val="a2"/>
    <w:semiHidden/>
    <w:rsid w:val="00342271"/>
    <w:pPr>
      <w:jc w:val="left"/>
    </w:pPr>
  </w:style>
  <w:style w:type="paragraph" w:styleId="af8">
    <w:name w:val="annotation subject"/>
    <w:basedOn w:val="af7"/>
    <w:next w:val="af7"/>
    <w:semiHidden/>
    <w:rsid w:val="00342271"/>
    <w:rPr>
      <w:b/>
      <w:bCs/>
    </w:rPr>
  </w:style>
  <w:style w:type="paragraph" w:styleId="af9">
    <w:name w:val="Balloon Text"/>
    <w:basedOn w:val="a2"/>
    <w:semiHidden/>
    <w:rsid w:val="00342271"/>
    <w:rPr>
      <w:sz w:val="18"/>
      <w:szCs w:val="18"/>
    </w:rPr>
  </w:style>
  <w:style w:type="paragraph" w:customStyle="1" w:styleId="afa">
    <w:name w:val="表格标题行"/>
    <w:basedOn w:val="a2"/>
    <w:rsid w:val="00342271"/>
    <w:pPr>
      <w:jc w:val="center"/>
    </w:pPr>
    <w:rPr>
      <w:rFonts w:cs="宋体"/>
      <w:b/>
      <w:bCs/>
      <w:sz w:val="21"/>
      <w:szCs w:val="20"/>
    </w:rPr>
  </w:style>
  <w:style w:type="paragraph" w:customStyle="1" w:styleId="afb">
    <w:name w:val="正文标题"/>
    <w:basedOn w:val="a2"/>
    <w:rsid w:val="00342271"/>
    <w:pPr>
      <w:spacing w:beforeLines="50" w:before="120" w:afterLines="150" w:after="360"/>
      <w:jc w:val="center"/>
    </w:pPr>
    <w:rPr>
      <w:rFonts w:cs="宋体"/>
      <w:b/>
      <w:bCs/>
      <w:noProof/>
      <w:sz w:val="36"/>
      <w:szCs w:val="20"/>
    </w:rPr>
  </w:style>
  <w:style w:type="table" w:customStyle="1" w:styleId="afc">
    <w:name w:val="表格边框"/>
    <w:basedOn w:val="a4"/>
    <w:rsid w:val="00342271"/>
    <w:pPr>
      <w:widowControl w:val="0"/>
      <w:jc w:val="both"/>
    </w:pPr>
    <w:rPr>
      <w:sz w:val="21"/>
    </w:rPr>
    <w:tblPr>
      <w:tblStyleRowBandSize w:val="1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rFonts w:eastAsia="宋体"/>
        <w:b w:val="0"/>
        <w:sz w:val="21"/>
      </w:rPr>
      <w:tblPr/>
      <w:trPr>
        <w:cantSplit w:val="0"/>
        <w:tblHeader/>
      </w:trPr>
      <w:tcPr>
        <w:tcBorders>
          <w:bottom w:val="single" w:sz="4" w:space="0" w:color="auto"/>
        </w:tcBorders>
      </w:tcPr>
    </w:tblStylePr>
    <w:tblStylePr w:type="lastRow">
      <w:pPr>
        <w:jc w:val="both"/>
      </w:pPr>
      <w:rPr>
        <w:rFonts w:eastAsia="宋体"/>
        <w:b w:val="0"/>
        <w:bCs/>
        <w:sz w:val="21"/>
      </w:r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d">
    <w:name w:val="摘要/关键词"/>
    <w:basedOn w:val="a2"/>
    <w:rsid w:val="00342271"/>
    <w:pPr>
      <w:spacing w:before="120" w:line="300" w:lineRule="auto"/>
    </w:pPr>
    <w:rPr>
      <w:sz w:val="21"/>
    </w:rPr>
  </w:style>
  <w:style w:type="paragraph" w:customStyle="1" w:styleId="4">
    <w:name w:val="附录4"/>
    <w:basedOn w:val="40"/>
    <w:next w:val="21"/>
    <w:rsid w:val="00342271"/>
    <w:pPr>
      <w:keepLines w:val="0"/>
      <w:numPr>
        <w:numId w:val="2"/>
      </w:numPr>
      <w:tabs>
        <w:tab w:val="num" w:pos="360"/>
      </w:tabs>
    </w:pPr>
  </w:style>
  <w:style w:type="paragraph" w:customStyle="1" w:styleId="3">
    <w:name w:val="附录3"/>
    <w:basedOn w:val="30"/>
    <w:next w:val="21"/>
    <w:rsid w:val="00342271"/>
    <w:pPr>
      <w:numPr>
        <w:numId w:val="2"/>
      </w:numPr>
      <w:tabs>
        <w:tab w:val="num" w:pos="360"/>
      </w:tabs>
    </w:pPr>
  </w:style>
  <w:style w:type="paragraph" w:customStyle="1" w:styleId="1">
    <w:name w:val="附录1"/>
    <w:basedOn w:val="11"/>
    <w:next w:val="21"/>
    <w:rsid w:val="00342271"/>
    <w:pPr>
      <w:pageBreakBefore/>
      <w:widowControl/>
      <w:numPr>
        <w:numId w:val="2"/>
      </w:numPr>
      <w:tabs>
        <w:tab w:val="num" w:pos="360"/>
      </w:tabs>
      <w:adjustRightInd w:val="0"/>
      <w:snapToGrid w:val="0"/>
      <w:jc w:val="center"/>
    </w:pPr>
    <w:rPr>
      <w:szCs w:val="32"/>
    </w:rPr>
  </w:style>
  <w:style w:type="paragraph" w:customStyle="1" w:styleId="2">
    <w:name w:val="附录2"/>
    <w:basedOn w:val="20"/>
    <w:next w:val="21"/>
    <w:rsid w:val="00342271"/>
    <w:pPr>
      <w:numPr>
        <w:numId w:val="2"/>
      </w:numPr>
      <w:tabs>
        <w:tab w:val="num" w:pos="360"/>
      </w:tabs>
    </w:pPr>
  </w:style>
  <w:style w:type="paragraph" w:customStyle="1" w:styleId="5">
    <w:name w:val="附录5"/>
    <w:basedOn w:val="50"/>
    <w:next w:val="21"/>
    <w:rsid w:val="00342271"/>
    <w:pPr>
      <w:numPr>
        <w:numId w:val="2"/>
      </w:numPr>
      <w:tabs>
        <w:tab w:val="num" w:pos="360"/>
      </w:tabs>
    </w:pPr>
  </w:style>
  <w:style w:type="paragraph" w:customStyle="1" w:styleId="10">
    <w:name w:val="附录序列号（1）"/>
    <w:basedOn w:val="12"/>
    <w:rsid w:val="00342271"/>
    <w:pPr>
      <w:numPr>
        <w:numId w:val="2"/>
      </w:numPr>
      <w:tabs>
        <w:tab w:val="clear" w:pos="0"/>
        <w:tab w:val="num" w:pos="360"/>
        <w:tab w:val="left" w:pos="1026"/>
      </w:tabs>
    </w:pPr>
  </w:style>
  <w:style w:type="paragraph" w:customStyle="1" w:styleId="a1">
    <w:name w:val="正文序列符号"/>
    <w:basedOn w:val="a2"/>
    <w:rsid w:val="00342271"/>
    <w:pPr>
      <w:numPr>
        <w:numId w:val="3"/>
      </w:numPr>
      <w:tabs>
        <w:tab w:val="clear" w:pos="1021"/>
        <w:tab w:val="num" w:pos="360"/>
      </w:tabs>
      <w:spacing w:line="300" w:lineRule="auto"/>
      <w:ind w:left="0" w:firstLine="0"/>
      <w:jc w:val="left"/>
    </w:pPr>
    <w:rPr>
      <w:szCs w:val="22"/>
    </w:rPr>
  </w:style>
  <w:style w:type="paragraph" w:customStyle="1" w:styleId="Char1">
    <w:name w:val="Char"/>
    <w:basedOn w:val="a2"/>
    <w:next w:val="a2"/>
    <w:autoRedefine/>
    <w:rsid w:val="00C56B93"/>
    <w:pPr>
      <w:adjustRightInd w:val="0"/>
      <w:spacing w:line="436" w:lineRule="exact"/>
      <w:ind w:left="357"/>
      <w:jc w:val="left"/>
    </w:pPr>
    <w:rPr>
      <w:rFonts w:ascii="Tahoma" w:hAnsi="Tahoma"/>
      <w:b/>
      <w:sz w:val="21"/>
    </w:rPr>
  </w:style>
  <w:style w:type="character" w:customStyle="1" w:styleId="2Char">
    <w:name w:val="正文（首行缩进2字符） Char"/>
    <w:basedOn w:val="a3"/>
    <w:link w:val="21"/>
    <w:rsid w:val="00F37E2A"/>
    <w:rPr>
      <w:kern w:val="2"/>
      <w:sz w:val="22"/>
      <w:szCs w:val="22"/>
    </w:rPr>
  </w:style>
  <w:style w:type="character" w:customStyle="1" w:styleId="3Char">
    <w:name w:val="标题 3 Char"/>
    <w:aliases w:val="Underrubrik2 Char,H3 Char,标题 3 Char Char Char,标题 3 Char Char Char Char Char Char Char Char,标题 3 Char Char Char Char Char Char Char1,标题 31 Char Char"/>
    <w:basedOn w:val="a3"/>
    <w:link w:val="30"/>
    <w:rsid w:val="005305BD"/>
    <w:rPr>
      <w:b/>
      <w:bCs/>
      <w:noProof/>
      <w:kern w:val="2"/>
      <w:sz w:val="28"/>
      <w:szCs w:val="32"/>
    </w:rPr>
  </w:style>
  <w:style w:type="table" w:styleId="afe">
    <w:name w:val="Table Grid"/>
    <w:basedOn w:val="a4"/>
    <w:rsid w:val="00633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段"/>
    <w:link w:val="Char2"/>
    <w:rsid w:val="00DA256A"/>
    <w:pPr>
      <w:autoSpaceDE w:val="0"/>
      <w:autoSpaceDN w:val="0"/>
      <w:ind w:firstLineChars="200" w:firstLine="420"/>
      <w:jc w:val="both"/>
    </w:pPr>
    <w:rPr>
      <w:rFonts w:ascii="宋体"/>
      <w:kern w:val="2"/>
      <w:sz w:val="21"/>
      <w:szCs w:val="21"/>
    </w:rPr>
  </w:style>
  <w:style w:type="character" w:customStyle="1" w:styleId="Char2">
    <w:name w:val="段 Char"/>
    <w:basedOn w:val="a3"/>
    <w:link w:val="aff"/>
    <w:rsid w:val="00DA256A"/>
    <w:rPr>
      <w:rFonts w:ascii="宋体"/>
      <w:kern w:val="2"/>
      <w:sz w:val="21"/>
      <w:szCs w:val="21"/>
    </w:rPr>
  </w:style>
  <w:style w:type="character" w:customStyle="1" w:styleId="Char">
    <w:name w:val="表格文字 Char"/>
    <w:basedOn w:val="a3"/>
    <w:link w:val="ab"/>
    <w:rsid w:val="0063420C"/>
    <w:rPr>
      <w:bCs/>
      <w:kern w:val="2"/>
      <w:sz w:val="21"/>
      <w:szCs w:val="24"/>
    </w:rPr>
  </w:style>
  <w:style w:type="table" w:customStyle="1" w:styleId="aff0">
    <w:name w:val="表格边框（单实线）"/>
    <w:basedOn w:val="a4"/>
    <w:rsid w:val="0063420C"/>
    <w:pPr>
      <w:jc w:val="both"/>
    </w:p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table" w:styleId="14">
    <w:name w:val="Table Classic 1"/>
    <w:basedOn w:val="a4"/>
    <w:rsid w:val="00A81F84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0">
    <w:name w:val="列项·"/>
    <w:rsid w:val="00E81EEB"/>
    <w:pPr>
      <w:numPr>
        <w:numId w:val="50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6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4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1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3.emf"/><Relationship Id="rId28" Type="http://schemas.openxmlformats.org/officeDocument/2006/relationships/oleObject" Target="embeddings/oleObject3.bin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jpeg"/><Relationship Id="rId27" Type="http://schemas.openxmlformats.org/officeDocument/2006/relationships/image" Target="media/image5.emf"/><Relationship Id="rId30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1327;&#35758;&#35268;&#33539;\&#38656;&#27714;&#12289;&#24635;&#20307;&#26041;&#26696;&#31867;&#25991;&#26723;&#26684;&#24335;\&#24635;&#20307;&#25216;&#26415;&#26041;&#26696;(20130917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DE91F-6098-45A3-B670-47C5F1EA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总体技术方案(20130917).dot</Template>
  <TotalTime>2296</TotalTime>
  <Pages>13</Pages>
  <Words>927</Words>
  <Characters>5284</Characters>
  <Application>Microsoft Office Word</Application>
  <DocSecurity>0</DocSecurity>
  <Lines>44</Lines>
  <Paragraphs>12</Paragraphs>
  <ScaleCrop>false</ScaleCrop>
  <Company>xinwei</Company>
  <LinksUpToDate>false</LinksUpToDate>
  <CharactersWithSpaces>6199</CharactersWithSpaces>
  <SharedDoc>false</SharedDoc>
  <HLinks>
    <vt:vector size="138" baseType="variant">
      <vt:variant>
        <vt:i4>1769520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_Toc143945649</vt:lpwstr>
      </vt:variant>
      <vt:variant>
        <vt:i4>1638458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_Toc143506890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_Toc367193921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_Toc367193920</vt:lpwstr>
      </vt:variant>
      <vt:variant>
        <vt:i4>1179700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_Toc367193919</vt:lpwstr>
      </vt:variant>
      <vt:variant>
        <vt:i4>1179700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_Toc367193918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_Toc367193917</vt:lpwstr>
      </vt:variant>
      <vt:variant>
        <vt:i4>1179700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_Toc367193916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_Toc367193915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_Toc367193914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_Toc367193913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_Toc367193912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_Toc367193911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_Toc367193910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_Toc367193909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_Toc367193908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_Toc367193907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_Toc367193906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_Toc367193905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_Toc367193904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_Toc367193903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_Toc367193902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_Toc367193901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</dc:title>
  <dc:subject/>
  <dc:creator>yuanjianshe</dc:creator>
  <cp:keywords/>
  <dc:description/>
  <cp:lastModifiedBy>Admin</cp:lastModifiedBy>
  <cp:revision>1330</cp:revision>
  <cp:lastPrinted>2006-08-03T01:19:00Z</cp:lastPrinted>
  <dcterms:created xsi:type="dcterms:W3CDTF">2016-03-31T02:05:00Z</dcterms:created>
  <dcterms:modified xsi:type="dcterms:W3CDTF">2016-07-01T02:39:00Z</dcterms:modified>
</cp:coreProperties>
</file>